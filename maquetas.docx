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CDF143" w14:textId="77777777" w:rsidR="008B09CD" w:rsidRPr="00D07C16" w:rsidRDefault="00D93344">
      <w:pPr>
        <w:pStyle w:val="BodyTextIndent"/>
        <w:ind w:left="0"/>
        <w:jc w:val="both"/>
        <w:rPr>
          <w:bCs w:val="0"/>
          <w:smallCaps/>
          <w:szCs w:val="20"/>
        </w:rPr>
      </w:pPr>
      <w:r w:rsidRPr="00D07C16">
        <w:rPr>
          <w:bCs w:val="0"/>
          <w:smallCaps/>
          <w:szCs w:val="20"/>
        </w:rPr>
        <w:t>Control de Cambios</w:t>
      </w:r>
    </w:p>
    <w:p w14:paraId="27AD8B41" w14:textId="77777777" w:rsidR="00D93344" w:rsidRPr="00D07C16" w:rsidRDefault="00D93344">
      <w:pPr>
        <w:pStyle w:val="BodyTextIndent"/>
        <w:ind w:left="0"/>
        <w:jc w:val="both"/>
        <w:rPr>
          <w:bCs w:val="0"/>
          <w:smallCaps/>
          <w:szCs w:val="20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7"/>
        <w:gridCol w:w="818"/>
        <w:gridCol w:w="3835"/>
        <w:gridCol w:w="1931"/>
        <w:gridCol w:w="1926"/>
      </w:tblGrid>
      <w:tr w:rsidR="00D93344" w:rsidRPr="00D07C16" w14:paraId="0539EE66" w14:textId="77777777" w:rsidTr="008B09CD">
        <w:trPr>
          <w:trHeight w:val="37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41674" w14:textId="77777777" w:rsidR="00D93344" w:rsidRPr="00D07C16" w:rsidRDefault="00D93344" w:rsidP="008B09CD">
            <w:pPr>
              <w:rPr>
                <w:rFonts w:ascii="Tahoma" w:hAnsi="Tahoma"/>
                <w:smallCaps/>
                <w:sz w:val="20"/>
                <w:szCs w:val="20"/>
              </w:rPr>
            </w:pPr>
            <w:r w:rsidRPr="00D07C16">
              <w:rPr>
                <w:rFonts w:ascii="Tahoma" w:hAnsi="Tahoma"/>
                <w:smallCaps/>
                <w:sz w:val="20"/>
                <w:szCs w:val="20"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E31D0" w14:textId="77777777" w:rsidR="00D93344" w:rsidRPr="00D07C16" w:rsidRDefault="00D93344" w:rsidP="008B09CD">
            <w:pPr>
              <w:rPr>
                <w:rFonts w:ascii="Tahoma" w:hAnsi="Tahoma"/>
                <w:smallCaps/>
                <w:sz w:val="20"/>
                <w:szCs w:val="20"/>
              </w:rPr>
            </w:pPr>
            <w:r w:rsidRPr="00D07C16">
              <w:rPr>
                <w:rFonts w:ascii="Tahoma" w:hAnsi="Tahoma"/>
                <w:smallCaps/>
                <w:sz w:val="20"/>
                <w:szCs w:val="20"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9D1F3" w14:textId="77777777" w:rsidR="00D93344" w:rsidRPr="00D07C16" w:rsidRDefault="00D93344" w:rsidP="008B09CD">
            <w:pPr>
              <w:rPr>
                <w:rFonts w:ascii="Tahoma" w:hAnsi="Tahoma"/>
                <w:smallCaps/>
                <w:sz w:val="20"/>
                <w:szCs w:val="20"/>
              </w:rPr>
            </w:pPr>
            <w:r w:rsidRPr="00D07C16">
              <w:rPr>
                <w:rFonts w:ascii="Tahoma" w:hAnsi="Tahoma"/>
                <w:smallCaps/>
                <w:sz w:val="20"/>
                <w:szCs w:val="20"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84BDD" w14:textId="77777777" w:rsidR="00D93344" w:rsidRPr="00D07C16" w:rsidRDefault="00D93344" w:rsidP="008B09CD">
            <w:pPr>
              <w:rPr>
                <w:rFonts w:ascii="Tahoma" w:hAnsi="Tahoma"/>
                <w:smallCaps/>
                <w:sz w:val="20"/>
                <w:szCs w:val="20"/>
              </w:rPr>
            </w:pPr>
            <w:r w:rsidRPr="00D07C16">
              <w:rPr>
                <w:rFonts w:ascii="Tahoma" w:hAnsi="Tahoma"/>
                <w:smallCaps/>
                <w:sz w:val="20"/>
                <w:szCs w:val="20"/>
              </w:rPr>
              <w:t>Autor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34F68" w14:textId="77777777" w:rsidR="00D93344" w:rsidRPr="00D07C16" w:rsidRDefault="00D93344" w:rsidP="008B09CD">
            <w:pPr>
              <w:rPr>
                <w:rFonts w:ascii="Tahoma" w:hAnsi="Tahoma"/>
                <w:smallCaps/>
                <w:sz w:val="20"/>
                <w:szCs w:val="20"/>
              </w:rPr>
            </w:pPr>
            <w:r w:rsidRPr="00D07C16">
              <w:rPr>
                <w:rFonts w:ascii="Tahoma" w:hAnsi="Tahoma"/>
                <w:smallCaps/>
                <w:sz w:val="20"/>
                <w:szCs w:val="20"/>
              </w:rPr>
              <w:t>Aprobó</w:t>
            </w:r>
          </w:p>
        </w:tc>
      </w:tr>
      <w:tr w:rsidR="00D93344" w:rsidRPr="00D07C16" w14:paraId="7FBD6E1D" w14:textId="77777777" w:rsidTr="008B09CD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B7994" w14:textId="0122C636" w:rsidR="00D93344" w:rsidRPr="00D07C16" w:rsidRDefault="000A35E5" w:rsidP="008B09CD"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06/02/2017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3D0ED" w14:textId="2E1AA550" w:rsidR="00D93344" w:rsidRPr="00D07C16" w:rsidRDefault="000A35E5" w:rsidP="008B09CD"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1.0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2C360" w14:textId="77777777" w:rsidR="00D93344" w:rsidRPr="00D07C16" w:rsidRDefault="00D93344" w:rsidP="008B09CD">
            <w:pPr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73CFE" w14:textId="77777777" w:rsidR="00D93344" w:rsidRDefault="000A35E5" w:rsidP="008B09CD"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Pablo </w:t>
            </w:r>
            <w:proofErr w:type="spellStart"/>
            <w:r>
              <w:rPr>
                <w:rFonts w:ascii="Tahoma" w:hAnsi="Tahoma"/>
                <w:sz w:val="20"/>
                <w:szCs w:val="20"/>
              </w:rPr>
              <w:t>Alday</w:t>
            </w:r>
            <w:proofErr w:type="spellEnd"/>
          </w:p>
          <w:p w14:paraId="482E2B51" w14:textId="0BB4CB0F" w:rsidR="000A35E5" w:rsidRPr="00D07C16" w:rsidRDefault="000A35E5" w:rsidP="008B09CD"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Javier </w:t>
            </w:r>
            <w:proofErr w:type="spellStart"/>
            <w:r>
              <w:rPr>
                <w:rFonts w:ascii="Tahoma" w:hAnsi="Tahoma"/>
                <w:sz w:val="20"/>
                <w:szCs w:val="20"/>
              </w:rPr>
              <w:t>Caffesse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09C6B" w14:textId="77777777" w:rsidR="00D93344" w:rsidRPr="00D07C16" w:rsidRDefault="00D93344" w:rsidP="008B09CD">
            <w:pPr>
              <w:rPr>
                <w:rFonts w:ascii="Tahoma" w:hAnsi="Tahoma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2136460C" w14:textId="79FBBE0D" w:rsidR="00D93344" w:rsidRPr="00D07C16" w:rsidRDefault="00D93344">
      <w:pPr>
        <w:pStyle w:val="BodyTextIndent"/>
        <w:ind w:left="0"/>
        <w:jc w:val="both"/>
        <w:rPr>
          <w:bCs w:val="0"/>
          <w:smallCaps/>
          <w:szCs w:val="20"/>
        </w:rPr>
      </w:pPr>
    </w:p>
    <w:p w14:paraId="3A2A0969" w14:textId="77777777" w:rsidR="00D410A6" w:rsidRPr="00D07C16" w:rsidRDefault="00D410A6" w:rsidP="00D07C16">
      <w:pPr>
        <w:pStyle w:val="BodyTextIndent"/>
        <w:ind w:left="0"/>
        <w:jc w:val="both"/>
        <w:rPr>
          <w:szCs w:val="20"/>
        </w:rPr>
      </w:pPr>
    </w:p>
    <w:p w14:paraId="79B7CCD2" w14:textId="77777777" w:rsidR="00D07C16" w:rsidRPr="00D07C16" w:rsidRDefault="00D07C16" w:rsidP="00D07C16">
      <w:pPr>
        <w:pStyle w:val="BodyTextIndent"/>
        <w:ind w:left="0"/>
        <w:jc w:val="both"/>
        <w:rPr>
          <w:rFonts w:cs="Times New Roman"/>
          <w:szCs w:val="20"/>
        </w:rPr>
      </w:pPr>
      <w:r w:rsidRPr="00D07C16">
        <w:rPr>
          <w:bCs w:val="0"/>
          <w:smallCaps/>
          <w:szCs w:val="20"/>
        </w:rPr>
        <w:t>Tabla de Contenidos</w:t>
      </w:r>
    </w:p>
    <w:p w14:paraId="1B397FAA" w14:textId="77777777" w:rsidR="00D07C16" w:rsidRPr="00D07C16" w:rsidRDefault="00D07C16" w:rsidP="00D07C16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</w:p>
    <w:p w14:paraId="07E35B7A" w14:textId="77777777" w:rsidR="00D07C16" w:rsidRPr="00D07C16" w:rsidRDefault="00D07C16" w:rsidP="00D07C16">
      <w:pPr>
        <w:numPr>
          <w:ilvl w:val="0"/>
          <w:numId w:val="1"/>
        </w:num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  <w:r w:rsidRPr="00D07C16">
        <w:rPr>
          <w:rFonts w:ascii="Tahoma" w:hAnsi="Tahoma" w:cs="Times New Roman"/>
          <w:sz w:val="20"/>
          <w:szCs w:val="20"/>
        </w:rPr>
        <w:t>Introducción</w:t>
      </w:r>
    </w:p>
    <w:p w14:paraId="38390C12" w14:textId="77777777" w:rsidR="00D07C16" w:rsidRPr="00D07C16" w:rsidRDefault="00D07C16" w:rsidP="00D07C16">
      <w:pPr>
        <w:autoSpaceDE w:val="0"/>
        <w:autoSpaceDN w:val="0"/>
        <w:adjustRightInd w:val="0"/>
        <w:ind w:left="360"/>
        <w:rPr>
          <w:rFonts w:ascii="Tahoma" w:hAnsi="Tahoma" w:cs="Times New Roman"/>
          <w:sz w:val="20"/>
          <w:szCs w:val="20"/>
        </w:rPr>
      </w:pPr>
    </w:p>
    <w:p w14:paraId="7F90E394" w14:textId="77777777" w:rsidR="00D07C16" w:rsidRPr="00D07C16" w:rsidRDefault="00D07C16" w:rsidP="00D07C16">
      <w:pPr>
        <w:numPr>
          <w:ilvl w:val="1"/>
          <w:numId w:val="1"/>
        </w:num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  <w:r w:rsidRPr="00D07C16">
        <w:rPr>
          <w:rFonts w:ascii="Tahoma" w:hAnsi="Tahoma" w:cs="Times New Roman"/>
          <w:sz w:val="20"/>
          <w:szCs w:val="20"/>
        </w:rPr>
        <w:t>Objetivos del Documento</w:t>
      </w:r>
    </w:p>
    <w:p w14:paraId="7477AB2F" w14:textId="77777777" w:rsidR="00D07C16" w:rsidRPr="00D07C16" w:rsidRDefault="00D07C16" w:rsidP="00D07C16">
      <w:pPr>
        <w:autoSpaceDE w:val="0"/>
        <w:autoSpaceDN w:val="0"/>
        <w:adjustRightInd w:val="0"/>
        <w:ind w:left="1440"/>
        <w:rPr>
          <w:rFonts w:ascii="Tahoma" w:hAnsi="Tahoma" w:cs="Times New Roman"/>
          <w:sz w:val="20"/>
          <w:szCs w:val="20"/>
        </w:rPr>
      </w:pPr>
    </w:p>
    <w:p w14:paraId="2DEF252F" w14:textId="77777777" w:rsidR="00D07C16" w:rsidRPr="00D07C16" w:rsidRDefault="00D07C16" w:rsidP="00D07C16">
      <w:pPr>
        <w:numPr>
          <w:ilvl w:val="1"/>
          <w:numId w:val="1"/>
        </w:num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  <w:r w:rsidRPr="00D07C16">
        <w:rPr>
          <w:rFonts w:ascii="Tahoma" w:hAnsi="Tahoma" w:cs="Times New Roman"/>
          <w:sz w:val="20"/>
          <w:szCs w:val="20"/>
        </w:rPr>
        <w:t>Alcance del Documento</w:t>
      </w:r>
    </w:p>
    <w:p w14:paraId="4A724055" w14:textId="77777777" w:rsidR="00D07C16" w:rsidRPr="00D07C16" w:rsidRDefault="00D07C16" w:rsidP="00D07C16">
      <w:pPr>
        <w:numPr>
          <w:ilvl w:val="1"/>
          <w:numId w:val="1"/>
        </w:num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  <w:r w:rsidRPr="00D07C16">
        <w:rPr>
          <w:rFonts w:ascii="Tahoma" w:hAnsi="Tahoma" w:cs="Times New Roman"/>
          <w:sz w:val="20"/>
          <w:szCs w:val="20"/>
        </w:rPr>
        <w:t>Definiciones y Abreviaturas</w:t>
      </w:r>
    </w:p>
    <w:p w14:paraId="1C1AE8EE" w14:textId="77777777" w:rsidR="00D07C16" w:rsidRPr="00D07C16" w:rsidRDefault="00D07C16" w:rsidP="00D07C16">
      <w:pPr>
        <w:autoSpaceDE w:val="0"/>
        <w:autoSpaceDN w:val="0"/>
        <w:adjustRightInd w:val="0"/>
        <w:ind w:left="1080"/>
        <w:rPr>
          <w:rFonts w:ascii="Tahoma" w:hAnsi="Tahoma" w:cs="Times New Roman"/>
          <w:sz w:val="20"/>
          <w:szCs w:val="20"/>
        </w:rPr>
      </w:pPr>
    </w:p>
    <w:p w14:paraId="4F66A317" w14:textId="77777777" w:rsidR="00D07C16" w:rsidRPr="00D07C16" w:rsidRDefault="00D07C16" w:rsidP="00D07C16">
      <w:pPr>
        <w:numPr>
          <w:ilvl w:val="0"/>
          <w:numId w:val="1"/>
        </w:num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  <w:r w:rsidRPr="00D07C16">
        <w:rPr>
          <w:rFonts w:ascii="Tahoma" w:hAnsi="Tahoma" w:cs="Times New Roman"/>
          <w:sz w:val="20"/>
          <w:szCs w:val="20"/>
        </w:rPr>
        <w:t>Maquetas</w:t>
      </w:r>
    </w:p>
    <w:p w14:paraId="2F8B7EC6" w14:textId="77777777" w:rsidR="00D07C16" w:rsidRPr="00D07C16" w:rsidRDefault="00D07C16" w:rsidP="00D07C16">
      <w:pPr>
        <w:pStyle w:val="BodyTextIndent"/>
        <w:ind w:left="0"/>
        <w:jc w:val="both"/>
        <w:rPr>
          <w:rFonts w:cs="Times New Roman"/>
          <w:szCs w:val="20"/>
        </w:rPr>
      </w:pPr>
    </w:p>
    <w:p w14:paraId="158B4E78" w14:textId="77777777" w:rsidR="00D410A6" w:rsidRPr="00D07C16" w:rsidRDefault="00D410A6" w:rsidP="00D410A6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</w:p>
    <w:p w14:paraId="1C4E1196" w14:textId="77777777" w:rsidR="00D07C16" w:rsidRPr="00D07C16" w:rsidRDefault="00D07C16">
      <w:pPr>
        <w:rPr>
          <w:rFonts w:ascii="Tahoma" w:hAnsi="Tahoma" w:cs="Times New Roman"/>
          <w:sz w:val="20"/>
          <w:szCs w:val="20"/>
        </w:rPr>
      </w:pPr>
      <w:r w:rsidRPr="00D07C16">
        <w:rPr>
          <w:rFonts w:ascii="Tahoma" w:hAnsi="Tahoma" w:cs="Times New Roman"/>
          <w:sz w:val="20"/>
          <w:szCs w:val="20"/>
        </w:rPr>
        <w:br w:type="page"/>
      </w:r>
    </w:p>
    <w:p w14:paraId="7A055F9C" w14:textId="77777777" w:rsidR="00D07C16" w:rsidRPr="00D07C16" w:rsidRDefault="00D07C16" w:rsidP="00D07C16">
      <w:pPr>
        <w:pStyle w:val="BodyTextIndent"/>
        <w:ind w:left="0"/>
        <w:rPr>
          <w:szCs w:val="20"/>
        </w:rPr>
      </w:pPr>
      <w:r w:rsidRPr="00D07C16">
        <w:rPr>
          <w:szCs w:val="20"/>
        </w:rPr>
        <w:lastRenderedPageBreak/>
        <w:t>INTRODUCCIÓN</w:t>
      </w:r>
    </w:p>
    <w:p w14:paraId="3B31E5BF" w14:textId="77777777" w:rsidR="00D07C16" w:rsidRPr="00D07C16" w:rsidRDefault="00D07C16" w:rsidP="00D07C16">
      <w:pPr>
        <w:pStyle w:val="BodyTextIndent"/>
        <w:ind w:left="0"/>
        <w:jc w:val="both"/>
        <w:rPr>
          <w:szCs w:val="20"/>
        </w:rPr>
      </w:pPr>
    </w:p>
    <w:p w14:paraId="0447B6D1" w14:textId="77777777" w:rsidR="00D07C16" w:rsidRPr="00D07C16" w:rsidRDefault="00D07C16" w:rsidP="00D07C16">
      <w:pPr>
        <w:pStyle w:val="BodyTextIndent"/>
        <w:ind w:left="0"/>
        <w:jc w:val="both"/>
        <w:rPr>
          <w:szCs w:val="20"/>
        </w:rPr>
      </w:pPr>
    </w:p>
    <w:p w14:paraId="4E3D2F04" w14:textId="77777777" w:rsidR="00D07C16" w:rsidRPr="00D07C16" w:rsidRDefault="00D07C16" w:rsidP="00D07C16">
      <w:pPr>
        <w:rPr>
          <w:rFonts w:ascii="Tahoma" w:hAnsi="Tahoma"/>
          <w:b/>
          <w:sz w:val="20"/>
          <w:szCs w:val="20"/>
          <w:u w:val="single"/>
        </w:rPr>
      </w:pPr>
      <w:r w:rsidRPr="00D07C16">
        <w:rPr>
          <w:rFonts w:ascii="Tahoma" w:hAnsi="Tahoma"/>
          <w:b/>
          <w:sz w:val="20"/>
          <w:szCs w:val="20"/>
          <w:u w:val="single"/>
        </w:rPr>
        <w:t xml:space="preserve">Objetivos: </w:t>
      </w:r>
    </w:p>
    <w:p w14:paraId="1C41840C" w14:textId="77777777" w:rsidR="00D07C16" w:rsidRPr="00D07C16" w:rsidRDefault="00D07C16" w:rsidP="00D07C16">
      <w:pPr>
        <w:jc w:val="both"/>
        <w:rPr>
          <w:rFonts w:ascii="Tahoma" w:hAnsi="Tahoma"/>
          <w:sz w:val="20"/>
          <w:szCs w:val="20"/>
        </w:rPr>
      </w:pPr>
    </w:p>
    <w:p w14:paraId="187380CD" w14:textId="77777777" w:rsidR="00D07C16" w:rsidRPr="00D07C16" w:rsidRDefault="00D07C16" w:rsidP="00D07C16">
      <w:pPr>
        <w:jc w:val="both"/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 xml:space="preserve">El siguiente documento busca enumerar </w:t>
      </w:r>
      <w:r w:rsidR="002B44E1">
        <w:rPr>
          <w:rFonts w:ascii="Tahoma" w:hAnsi="Tahoma"/>
          <w:sz w:val="20"/>
          <w:szCs w:val="20"/>
        </w:rPr>
        <w:t>de manera grafica y simple la conexión entre la interfaz de usuario y cada uno de los casos de uso.</w:t>
      </w:r>
    </w:p>
    <w:p w14:paraId="2220F40B" w14:textId="77777777" w:rsidR="00D07C16" w:rsidRPr="00D07C16" w:rsidRDefault="00D07C16" w:rsidP="00D07C16">
      <w:pPr>
        <w:rPr>
          <w:rFonts w:ascii="Tahoma" w:hAnsi="Tahoma"/>
          <w:b/>
          <w:sz w:val="20"/>
          <w:szCs w:val="20"/>
          <w:u w:val="single"/>
        </w:rPr>
      </w:pPr>
    </w:p>
    <w:p w14:paraId="653F0CFB" w14:textId="77777777" w:rsidR="00D07C16" w:rsidRPr="00D07C16" w:rsidRDefault="00D07C16" w:rsidP="00D07C16">
      <w:pPr>
        <w:rPr>
          <w:rFonts w:ascii="Tahoma" w:hAnsi="Tahoma"/>
          <w:b/>
          <w:sz w:val="20"/>
          <w:szCs w:val="20"/>
          <w:u w:val="single"/>
        </w:rPr>
      </w:pPr>
      <w:r w:rsidRPr="00D07C16">
        <w:rPr>
          <w:rFonts w:ascii="Tahoma" w:hAnsi="Tahoma"/>
          <w:b/>
          <w:sz w:val="20"/>
          <w:szCs w:val="20"/>
          <w:u w:val="single"/>
        </w:rPr>
        <w:t>Alcance:</w:t>
      </w:r>
    </w:p>
    <w:p w14:paraId="3EE1E1DC" w14:textId="77777777" w:rsidR="00D07C16" w:rsidRPr="00D07C16" w:rsidRDefault="00D07C16" w:rsidP="00D07C16">
      <w:pPr>
        <w:jc w:val="both"/>
        <w:rPr>
          <w:rFonts w:ascii="Tahoma" w:hAnsi="Tahoma"/>
          <w:b/>
          <w:sz w:val="20"/>
          <w:szCs w:val="20"/>
          <w:u w:val="single"/>
        </w:rPr>
      </w:pPr>
    </w:p>
    <w:p w14:paraId="7AA2853E" w14:textId="77777777" w:rsidR="00D07C16" w:rsidRPr="00D07C16" w:rsidRDefault="00D07C16" w:rsidP="00D07C16">
      <w:pPr>
        <w:jc w:val="both"/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>Los principales aspectos a abordar son los siguientes:</w:t>
      </w:r>
    </w:p>
    <w:p w14:paraId="47DE90F0" w14:textId="77777777" w:rsidR="00D07C16" w:rsidRPr="00D07C16" w:rsidRDefault="00D07C16" w:rsidP="00D07C16">
      <w:pPr>
        <w:jc w:val="both"/>
        <w:rPr>
          <w:rFonts w:ascii="Tahoma" w:hAnsi="Tahoma"/>
          <w:sz w:val="20"/>
          <w:szCs w:val="20"/>
        </w:rPr>
      </w:pPr>
    </w:p>
    <w:p w14:paraId="406B12F1" w14:textId="74500FF0" w:rsidR="00D07C16" w:rsidRPr="00D07C16" w:rsidRDefault="00D07C16" w:rsidP="00D07C16">
      <w:pPr>
        <w:jc w:val="both"/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ab/>
        <w:t xml:space="preserve">1) Enumeración </w:t>
      </w:r>
      <w:r w:rsidR="002B44E1">
        <w:rPr>
          <w:rFonts w:ascii="Tahoma" w:hAnsi="Tahoma"/>
          <w:sz w:val="20"/>
          <w:szCs w:val="20"/>
        </w:rPr>
        <w:t>de pantallas de aplicación móvil y web</w:t>
      </w:r>
      <w:r w:rsidR="00AC4303">
        <w:rPr>
          <w:rFonts w:ascii="Tahoma" w:hAnsi="Tahoma"/>
          <w:sz w:val="20"/>
          <w:szCs w:val="20"/>
        </w:rPr>
        <w:t>.</w:t>
      </w:r>
    </w:p>
    <w:p w14:paraId="66C27387" w14:textId="5D310AA9" w:rsidR="00D07C16" w:rsidRPr="00D07C16" w:rsidRDefault="00D07C16" w:rsidP="00D07C16">
      <w:pPr>
        <w:jc w:val="both"/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ab/>
        <w:t xml:space="preserve">3) </w:t>
      </w:r>
      <w:r w:rsidR="00AC4303">
        <w:rPr>
          <w:rFonts w:ascii="Tahoma" w:hAnsi="Tahoma"/>
          <w:sz w:val="20"/>
          <w:szCs w:val="20"/>
        </w:rPr>
        <w:t>Relación</w:t>
      </w:r>
      <w:r w:rsidR="00C94EE8">
        <w:rPr>
          <w:rFonts w:ascii="Tahoma" w:hAnsi="Tahoma"/>
          <w:sz w:val="20"/>
          <w:szCs w:val="20"/>
        </w:rPr>
        <w:t xml:space="preserve"> de cada </w:t>
      </w:r>
      <w:r w:rsidR="00AC4303">
        <w:rPr>
          <w:rFonts w:ascii="Tahoma" w:hAnsi="Tahoma"/>
          <w:sz w:val="20"/>
          <w:szCs w:val="20"/>
        </w:rPr>
        <w:t xml:space="preserve">una de estas </w:t>
      </w:r>
      <w:r w:rsidR="00C94EE8">
        <w:rPr>
          <w:rFonts w:ascii="Tahoma" w:hAnsi="Tahoma"/>
          <w:sz w:val="20"/>
          <w:szCs w:val="20"/>
        </w:rPr>
        <w:t>pantalla</w:t>
      </w:r>
      <w:r w:rsidR="00AC4303">
        <w:rPr>
          <w:rFonts w:ascii="Tahoma" w:hAnsi="Tahoma"/>
          <w:sz w:val="20"/>
          <w:szCs w:val="20"/>
        </w:rPr>
        <w:t>s</w:t>
      </w:r>
      <w:r w:rsidR="00C94EE8">
        <w:rPr>
          <w:rFonts w:ascii="Tahoma" w:hAnsi="Tahoma"/>
          <w:sz w:val="20"/>
          <w:szCs w:val="20"/>
        </w:rPr>
        <w:t xml:space="preserve"> con la lista de casos de uso por usuario</w:t>
      </w:r>
      <w:r w:rsidR="00AC4303">
        <w:rPr>
          <w:rFonts w:ascii="Tahoma" w:hAnsi="Tahoma"/>
          <w:sz w:val="20"/>
          <w:szCs w:val="20"/>
        </w:rPr>
        <w:t>.</w:t>
      </w:r>
    </w:p>
    <w:p w14:paraId="4CD6E2ED" w14:textId="77777777" w:rsidR="00D07C16" w:rsidRPr="00D07C16" w:rsidRDefault="00D07C16">
      <w:pPr>
        <w:rPr>
          <w:rFonts w:ascii="Tahoma" w:hAnsi="Tahoma" w:cs="Times New Roman"/>
          <w:sz w:val="20"/>
          <w:szCs w:val="20"/>
        </w:rPr>
      </w:pPr>
      <w:r w:rsidRPr="00D07C16">
        <w:rPr>
          <w:rFonts w:ascii="Tahoma" w:hAnsi="Tahoma" w:cs="Times New Roman"/>
          <w:sz w:val="20"/>
          <w:szCs w:val="20"/>
        </w:rPr>
        <w:br w:type="page"/>
      </w:r>
    </w:p>
    <w:p w14:paraId="13ED8499" w14:textId="77777777" w:rsidR="00AC4303" w:rsidRDefault="00AC4303" w:rsidP="00AC4303">
      <w:pPr>
        <w:pStyle w:val="BodyTextIndent"/>
        <w:ind w:left="0"/>
        <w:rPr>
          <w:szCs w:val="20"/>
        </w:rPr>
      </w:pPr>
    </w:p>
    <w:p w14:paraId="18399CB6" w14:textId="5AF213C6" w:rsidR="00AC4303" w:rsidRPr="00D07C16" w:rsidRDefault="00AC4303" w:rsidP="00AC4303">
      <w:pPr>
        <w:pStyle w:val="BodyTextIndent"/>
        <w:ind w:left="0"/>
        <w:rPr>
          <w:szCs w:val="20"/>
        </w:rPr>
      </w:pPr>
      <w:r>
        <w:rPr>
          <w:szCs w:val="20"/>
        </w:rPr>
        <w:t>MAQUETAS</w:t>
      </w:r>
    </w:p>
    <w:p w14:paraId="6ACC729D" w14:textId="77777777" w:rsidR="00D07C16" w:rsidRDefault="00D07C16">
      <w:pPr>
        <w:rPr>
          <w:rFonts w:ascii="Tahoma" w:hAnsi="Tahoma" w:cs="Times New Roman"/>
          <w:sz w:val="20"/>
          <w:szCs w:val="20"/>
        </w:rPr>
      </w:pPr>
    </w:p>
    <w:p w14:paraId="4055ED0B" w14:textId="77777777" w:rsidR="00D410A6" w:rsidRPr="00D07C16" w:rsidRDefault="00D410A6" w:rsidP="00D410A6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</w:p>
    <w:p w14:paraId="3B738A26" w14:textId="77777777" w:rsidR="005766F2" w:rsidRPr="00D07C16" w:rsidRDefault="00FC2B91" w:rsidP="005766F2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  <w:u w:val="single"/>
        </w:rPr>
      </w:pPr>
      <w:r w:rsidRPr="00D07C16">
        <w:rPr>
          <w:rFonts w:ascii="Tahoma" w:hAnsi="Tahoma" w:cs="Times New Roman"/>
          <w:sz w:val="20"/>
          <w:szCs w:val="20"/>
          <w:u w:val="single"/>
        </w:rPr>
        <w:t xml:space="preserve">Pantalla de </w:t>
      </w:r>
      <w:proofErr w:type="spellStart"/>
      <w:r w:rsidRPr="00D07C16">
        <w:rPr>
          <w:rFonts w:ascii="Tahoma" w:hAnsi="Tahoma" w:cs="Times New Roman"/>
          <w:sz w:val="20"/>
          <w:szCs w:val="20"/>
          <w:u w:val="single"/>
        </w:rPr>
        <w:t>Logueo</w:t>
      </w:r>
      <w:proofErr w:type="spellEnd"/>
    </w:p>
    <w:p w14:paraId="5A87B4C3" w14:textId="77777777" w:rsidR="005766F2" w:rsidRPr="00D07C16" w:rsidRDefault="005766F2" w:rsidP="005766F2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</w:p>
    <w:p w14:paraId="232E7854" w14:textId="77777777" w:rsidR="00F53CCD" w:rsidRPr="00D07C16" w:rsidRDefault="00F53CCD" w:rsidP="00FC2B91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  <w:r w:rsidRPr="00D07C16">
        <w:rPr>
          <w:rFonts w:ascii="Tahoma" w:hAnsi="Tahoma" w:cs="Times New Roman"/>
          <w:sz w:val="20"/>
          <w:szCs w:val="20"/>
        </w:rPr>
        <w:t>Caso de uso relacionados</w:t>
      </w:r>
    </w:p>
    <w:p w14:paraId="48CB000A" w14:textId="77777777" w:rsidR="00937FB9" w:rsidRPr="00D07C16" w:rsidRDefault="00937FB9" w:rsidP="00FC2B91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</w:p>
    <w:p w14:paraId="2ECD4B16" w14:textId="77777777" w:rsidR="00FC2B91" w:rsidRPr="00D07C16" w:rsidRDefault="00FC2B91" w:rsidP="00FC2B91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proofErr w:type="spellStart"/>
      <w:r w:rsidRPr="00D07C16">
        <w:rPr>
          <w:rFonts w:ascii="Tahoma" w:hAnsi="Tahoma"/>
          <w:sz w:val="20"/>
          <w:szCs w:val="20"/>
        </w:rPr>
        <w:t>Loguear</w:t>
      </w:r>
      <w:proofErr w:type="spellEnd"/>
      <w:r w:rsidRPr="00D07C16">
        <w:rPr>
          <w:rFonts w:ascii="Tahoma" w:hAnsi="Tahoma"/>
          <w:sz w:val="20"/>
          <w:szCs w:val="20"/>
        </w:rPr>
        <w:t xml:space="preserve"> usuario </w:t>
      </w:r>
    </w:p>
    <w:p w14:paraId="14C66176" w14:textId="77777777" w:rsidR="00FC2B91" w:rsidRPr="00D07C16" w:rsidRDefault="00FC2B91" w:rsidP="00FC2B91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 xml:space="preserve">Validar usuario </w:t>
      </w:r>
    </w:p>
    <w:p w14:paraId="1995B6E0" w14:textId="77777777" w:rsidR="00FC2B91" w:rsidRPr="00D07C16" w:rsidRDefault="00FC2B91" w:rsidP="00FC2B91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>Registrar usuario</w:t>
      </w:r>
    </w:p>
    <w:p w14:paraId="1F955C09" w14:textId="77777777" w:rsidR="00FC2B91" w:rsidRPr="00D07C16" w:rsidRDefault="00FC2B91" w:rsidP="00FC2B91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</w:p>
    <w:p w14:paraId="3FF882A3" w14:textId="77777777" w:rsidR="00FC2B91" w:rsidRPr="00D07C16" w:rsidRDefault="00FC2B91" w:rsidP="00FC2B91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</w:p>
    <w:p w14:paraId="3BB877FD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2EDFF768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61232A18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1D12C857" w14:textId="77777777" w:rsidR="00FC2B91" w:rsidRPr="00D07C16" w:rsidRDefault="00D07C16" w:rsidP="00FC2B91">
      <w:pPr>
        <w:rPr>
          <w:rFonts w:ascii="Tahoma" w:hAnsi="Tahoma" w:cs="Times New Roman"/>
          <w:sz w:val="20"/>
          <w:szCs w:val="20"/>
        </w:rPr>
      </w:pPr>
      <w:r w:rsidRPr="00D07C16">
        <w:rPr>
          <w:rFonts w:ascii="Tahoma" w:hAnsi="Tahoma" w:cs="Times New Roman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7C6AA654" wp14:editId="227BDA15">
            <wp:simplePos x="0" y="0"/>
            <wp:positionH relativeFrom="margin">
              <wp:posOffset>2057400</wp:posOffset>
            </wp:positionH>
            <wp:positionV relativeFrom="margin">
              <wp:posOffset>1696720</wp:posOffset>
            </wp:positionV>
            <wp:extent cx="1774825" cy="3599815"/>
            <wp:effectExtent l="0" t="0" r="3175" b="6985"/>
            <wp:wrapSquare wrapText="bothSides"/>
            <wp:docPr id="2" name="Picture 1" descr="Macintosh HD:Users:pablo:Desktop: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ablo:Desktop: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2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9C817A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3320174A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712A2FFF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7A8039BA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24338A96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68585343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1F7F2914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6C57A1C8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78E6545D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373F6467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15FB9D8F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70D83E21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32D46742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198A1EC7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62CB7CED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338478A0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7C145482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32FAFCE2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61C4351A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3F361FD4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1A6FEBBF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52B3CF29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571F2A64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61AA17A4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5559DC32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73616066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79BC1B04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4065734C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0F04F46B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4C215D20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36FE6D91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59BE1E74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6DA32C9E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27F3997E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4754466C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071E7A4D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37468004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26A9DB18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3316A6BD" w14:textId="442BC064" w:rsidR="00D07C16" w:rsidRPr="00D07C16" w:rsidRDefault="00D07C16" w:rsidP="00AC4303">
      <w:pPr>
        <w:tabs>
          <w:tab w:val="left" w:pos="893"/>
        </w:tabs>
        <w:rPr>
          <w:rFonts w:ascii="Tahoma" w:hAnsi="Tahoma" w:cs="Times New Roman"/>
          <w:sz w:val="20"/>
          <w:szCs w:val="20"/>
        </w:rPr>
      </w:pPr>
    </w:p>
    <w:p w14:paraId="45664D00" w14:textId="77777777" w:rsidR="00FC2B91" w:rsidRPr="00D07C16" w:rsidRDefault="00FC2B91" w:rsidP="00FC2B91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  <w:u w:val="single"/>
        </w:rPr>
      </w:pPr>
      <w:r w:rsidRPr="00D07C16">
        <w:rPr>
          <w:rFonts w:ascii="Tahoma" w:hAnsi="Tahoma" w:cs="Times New Roman"/>
          <w:sz w:val="20"/>
          <w:szCs w:val="20"/>
          <w:u w:val="single"/>
        </w:rPr>
        <w:t>Pantalla de Registro</w:t>
      </w:r>
    </w:p>
    <w:p w14:paraId="00A4C701" w14:textId="77777777" w:rsidR="00FC2B91" w:rsidRPr="00D07C16" w:rsidRDefault="00FC2B91" w:rsidP="00FC2B91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</w:p>
    <w:p w14:paraId="4C732836" w14:textId="77777777" w:rsidR="00FC2B91" w:rsidRPr="00D07C16" w:rsidRDefault="00FC2B91" w:rsidP="00FC2B91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  <w:r w:rsidRPr="00D07C16">
        <w:rPr>
          <w:rFonts w:ascii="Tahoma" w:hAnsi="Tahoma" w:cs="Times New Roman"/>
          <w:sz w:val="20"/>
          <w:szCs w:val="20"/>
        </w:rPr>
        <w:t>Caso de uso relacionados</w:t>
      </w:r>
    </w:p>
    <w:p w14:paraId="78DA77F5" w14:textId="77777777" w:rsidR="00937FB9" w:rsidRPr="00D07C16" w:rsidRDefault="00937FB9" w:rsidP="00FC2B91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</w:p>
    <w:p w14:paraId="7038DD39" w14:textId="77777777" w:rsidR="00FC2B91" w:rsidRPr="00D07C16" w:rsidRDefault="00FC2B91" w:rsidP="00FC2B91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>Registrar usuario</w:t>
      </w:r>
    </w:p>
    <w:p w14:paraId="508BD136" w14:textId="77777777" w:rsidR="00FC2B91" w:rsidRPr="00D07C16" w:rsidRDefault="00FC2B91" w:rsidP="00FC2B91">
      <w:pPr>
        <w:ind w:firstLine="708"/>
        <w:rPr>
          <w:rFonts w:ascii="Tahoma" w:hAnsi="Tahoma" w:cs="Times New Roman"/>
          <w:sz w:val="20"/>
          <w:szCs w:val="20"/>
        </w:rPr>
      </w:pPr>
    </w:p>
    <w:p w14:paraId="1EE5E80D" w14:textId="77777777" w:rsidR="00FC2B91" w:rsidRPr="00D07C16" w:rsidRDefault="00FC2B91" w:rsidP="00FC2B91">
      <w:pPr>
        <w:ind w:firstLine="708"/>
        <w:rPr>
          <w:rFonts w:ascii="Tahoma" w:hAnsi="Tahoma" w:cs="Times New Roman"/>
          <w:sz w:val="20"/>
          <w:szCs w:val="20"/>
        </w:rPr>
      </w:pPr>
    </w:p>
    <w:p w14:paraId="7503EF9E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330C89BE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030D15EB" w14:textId="77777777" w:rsidR="00FC2B91" w:rsidRPr="00D07C16" w:rsidRDefault="00802EA0" w:rsidP="00FC2B91">
      <w:pPr>
        <w:rPr>
          <w:rFonts w:ascii="Tahoma" w:hAnsi="Tahoma" w:cs="Times New Roman"/>
          <w:sz w:val="20"/>
          <w:szCs w:val="20"/>
        </w:rPr>
      </w:pPr>
      <w:r w:rsidRPr="00D07C16">
        <w:rPr>
          <w:rFonts w:ascii="Tahoma" w:hAnsi="Tahoma" w:cs="Times New Roman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046A0AF5" wp14:editId="73331CBC">
            <wp:simplePos x="0" y="0"/>
            <wp:positionH relativeFrom="margin">
              <wp:posOffset>2057400</wp:posOffset>
            </wp:positionH>
            <wp:positionV relativeFrom="margin">
              <wp:posOffset>1353820</wp:posOffset>
            </wp:positionV>
            <wp:extent cx="1774825" cy="3599815"/>
            <wp:effectExtent l="0" t="0" r="3175" b="6985"/>
            <wp:wrapSquare wrapText="bothSides"/>
            <wp:docPr id="3" name="Picture 2" descr="Macintosh HD:Users:pablo:Desktop: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ablo:Desktop:regis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2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0E8E52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5176B13D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517A4CA6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5BDB4DD3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07458979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11B79710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4B2B0BD1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4D7123F2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087CDEA6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397630B7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0637AEFB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21408623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4366B3F9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56132754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37D8B37B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0F6A5A17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7E0EE71D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1CC53DAC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55DBA5F5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667A83DD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0521A9A7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77762283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0A16FA4C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2E8CEF15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6FBCB851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35F7E467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02020955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232CA10D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022B38C9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4F2E1EF5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37666FBA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6FD9116D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757E8126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112D8711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1AA35F2F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088756E9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4B1DCB09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5103006B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7B33F524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135051FA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0B65ACE1" w14:textId="77777777" w:rsidR="00FC2B91" w:rsidRPr="00D07C16" w:rsidRDefault="00FC2B91" w:rsidP="00FC2B91">
      <w:pPr>
        <w:tabs>
          <w:tab w:val="left" w:pos="920"/>
        </w:tabs>
        <w:rPr>
          <w:rFonts w:ascii="Tahoma" w:hAnsi="Tahoma" w:cs="Times New Roman"/>
          <w:sz w:val="20"/>
          <w:szCs w:val="20"/>
        </w:rPr>
      </w:pPr>
      <w:r w:rsidRPr="00D07C16">
        <w:rPr>
          <w:rFonts w:ascii="Tahoma" w:hAnsi="Tahoma" w:cs="Times New Roman"/>
          <w:sz w:val="20"/>
          <w:szCs w:val="20"/>
        </w:rPr>
        <w:tab/>
      </w:r>
    </w:p>
    <w:p w14:paraId="56A5EB09" w14:textId="77777777" w:rsidR="00FC2B91" w:rsidRPr="00D07C16" w:rsidRDefault="00FC2B91" w:rsidP="00FC2B91">
      <w:pPr>
        <w:tabs>
          <w:tab w:val="left" w:pos="920"/>
        </w:tabs>
        <w:rPr>
          <w:rFonts w:ascii="Tahoma" w:hAnsi="Tahoma" w:cs="Times New Roman"/>
          <w:sz w:val="20"/>
          <w:szCs w:val="20"/>
        </w:rPr>
      </w:pPr>
    </w:p>
    <w:p w14:paraId="3636940F" w14:textId="77777777" w:rsidR="00FC2B91" w:rsidRPr="00D07C16" w:rsidRDefault="00FC2B91" w:rsidP="00FC2B91">
      <w:pPr>
        <w:tabs>
          <w:tab w:val="left" w:pos="920"/>
        </w:tabs>
        <w:rPr>
          <w:rFonts w:ascii="Tahoma" w:hAnsi="Tahoma" w:cs="Times New Roman"/>
          <w:sz w:val="20"/>
          <w:szCs w:val="20"/>
        </w:rPr>
      </w:pPr>
    </w:p>
    <w:p w14:paraId="66DACA7B" w14:textId="77777777" w:rsidR="00FC2B91" w:rsidRPr="00D07C16" w:rsidRDefault="00FC2B91" w:rsidP="00FC2B91">
      <w:pPr>
        <w:tabs>
          <w:tab w:val="left" w:pos="920"/>
        </w:tabs>
        <w:rPr>
          <w:rFonts w:ascii="Tahoma" w:hAnsi="Tahoma" w:cs="Times New Roman"/>
          <w:sz w:val="20"/>
          <w:szCs w:val="20"/>
        </w:rPr>
      </w:pPr>
    </w:p>
    <w:p w14:paraId="5D8094AB" w14:textId="77777777" w:rsidR="00AC4303" w:rsidRDefault="00AC4303" w:rsidP="00FC2B91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</w:p>
    <w:p w14:paraId="56D09653" w14:textId="77777777" w:rsidR="00FC2B91" w:rsidRPr="00D07C16" w:rsidRDefault="00FC2B91" w:rsidP="00FC2B91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  <w:u w:val="single"/>
        </w:rPr>
      </w:pPr>
      <w:r w:rsidRPr="00D07C16">
        <w:rPr>
          <w:rFonts w:ascii="Tahoma" w:hAnsi="Tahoma" w:cs="Times New Roman"/>
          <w:sz w:val="20"/>
          <w:szCs w:val="20"/>
          <w:u w:val="single"/>
        </w:rPr>
        <w:t>Pantalla de Lobby</w:t>
      </w:r>
      <w:r w:rsidR="00937FB9" w:rsidRPr="00D07C16">
        <w:rPr>
          <w:rFonts w:ascii="Tahoma" w:hAnsi="Tahoma" w:cs="Times New Roman"/>
          <w:sz w:val="20"/>
          <w:szCs w:val="20"/>
          <w:u w:val="single"/>
        </w:rPr>
        <w:t xml:space="preserve"> – Listado de salas</w:t>
      </w:r>
    </w:p>
    <w:p w14:paraId="1B23C825" w14:textId="77777777" w:rsidR="00FC2B91" w:rsidRPr="00D07C16" w:rsidRDefault="00FC2B91" w:rsidP="00FC2B91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</w:p>
    <w:p w14:paraId="46C1ECB0" w14:textId="77777777" w:rsidR="00FC2B91" w:rsidRPr="00D07C16" w:rsidRDefault="00FC2B91" w:rsidP="00FC2B91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  <w:r w:rsidRPr="00D07C16">
        <w:rPr>
          <w:rFonts w:ascii="Tahoma" w:hAnsi="Tahoma" w:cs="Times New Roman"/>
          <w:sz w:val="20"/>
          <w:szCs w:val="20"/>
        </w:rPr>
        <w:t>Caso de uso relacionados</w:t>
      </w:r>
    </w:p>
    <w:p w14:paraId="18A1ED16" w14:textId="77777777" w:rsidR="00937FB9" w:rsidRPr="00D07C16" w:rsidRDefault="00937FB9" w:rsidP="00FC2B91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</w:p>
    <w:p w14:paraId="171133F8" w14:textId="77777777" w:rsidR="00937FB9" w:rsidRPr="00D07C16" w:rsidRDefault="00937FB9" w:rsidP="00937FB9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proofErr w:type="spellStart"/>
      <w:r w:rsidRPr="00D07C16">
        <w:rPr>
          <w:rFonts w:ascii="Tahoma" w:hAnsi="Tahoma"/>
          <w:sz w:val="20"/>
          <w:szCs w:val="20"/>
        </w:rPr>
        <w:t>Desloguear</w:t>
      </w:r>
      <w:proofErr w:type="spellEnd"/>
      <w:r w:rsidRPr="00D07C16">
        <w:rPr>
          <w:rFonts w:ascii="Tahoma" w:hAnsi="Tahoma"/>
          <w:sz w:val="20"/>
          <w:szCs w:val="20"/>
        </w:rPr>
        <w:t xml:space="preserve"> usuario</w:t>
      </w:r>
    </w:p>
    <w:p w14:paraId="0A0375CE" w14:textId="77777777" w:rsidR="00937FB9" w:rsidRPr="00D07C16" w:rsidRDefault="00937FB9" w:rsidP="00937FB9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 xml:space="preserve">Mostrar salas activas </w:t>
      </w:r>
    </w:p>
    <w:p w14:paraId="41CB28F7" w14:textId="77777777" w:rsidR="00937FB9" w:rsidRPr="00D07C16" w:rsidRDefault="00937FB9" w:rsidP="00937FB9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 xml:space="preserve">Ingresar a sala para participar </w:t>
      </w:r>
    </w:p>
    <w:p w14:paraId="29EF705C" w14:textId="77777777" w:rsidR="00937FB9" w:rsidRPr="00D07C16" w:rsidRDefault="00937FB9" w:rsidP="00937FB9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 xml:space="preserve">Mostrar usuarios activos de la sala </w:t>
      </w:r>
    </w:p>
    <w:p w14:paraId="61B65116" w14:textId="77777777" w:rsidR="00937FB9" w:rsidRPr="00D07C16" w:rsidRDefault="00937FB9" w:rsidP="00937FB9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 xml:space="preserve">Invitar usuario a sala privada </w:t>
      </w:r>
    </w:p>
    <w:p w14:paraId="2A51A6C4" w14:textId="77777777" w:rsidR="00937FB9" w:rsidRPr="00D07C16" w:rsidRDefault="00937FB9" w:rsidP="00937FB9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 xml:space="preserve">Aceptar invitación </w:t>
      </w:r>
    </w:p>
    <w:p w14:paraId="197764A7" w14:textId="77777777" w:rsidR="00937FB9" w:rsidRPr="00D07C16" w:rsidRDefault="00937FB9" w:rsidP="00937FB9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 xml:space="preserve">Rechazar invitación </w:t>
      </w:r>
    </w:p>
    <w:p w14:paraId="145D1E08" w14:textId="77777777" w:rsidR="00937FB9" w:rsidRPr="00D07C16" w:rsidRDefault="00937FB9" w:rsidP="00FC2B91">
      <w:pPr>
        <w:tabs>
          <w:tab w:val="left" w:pos="920"/>
        </w:tabs>
        <w:rPr>
          <w:rFonts w:ascii="Tahoma" w:hAnsi="Tahoma" w:cs="Times New Roman"/>
          <w:sz w:val="20"/>
          <w:szCs w:val="20"/>
        </w:rPr>
      </w:pPr>
    </w:p>
    <w:p w14:paraId="5355D7B2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1F40A9BF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0EBCD550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7D501821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04BAA16E" w14:textId="77777777" w:rsidR="00937FB9" w:rsidRPr="00D07C16" w:rsidRDefault="00802EA0" w:rsidP="00937FB9">
      <w:pPr>
        <w:rPr>
          <w:rFonts w:ascii="Tahoma" w:hAnsi="Tahoma" w:cs="Times New Roman"/>
          <w:sz w:val="20"/>
          <w:szCs w:val="20"/>
        </w:rPr>
      </w:pPr>
      <w:r w:rsidRPr="00D07C16">
        <w:rPr>
          <w:rFonts w:ascii="Tahoma" w:hAnsi="Tahoma" w:cs="Times New Roman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0288" behindDoc="0" locked="0" layoutInCell="1" allowOverlap="1" wp14:anchorId="0AE2604C" wp14:editId="2994EACC">
            <wp:simplePos x="0" y="0"/>
            <wp:positionH relativeFrom="margin">
              <wp:posOffset>2286000</wp:posOffset>
            </wp:positionH>
            <wp:positionV relativeFrom="margin">
              <wp:posOffset>2382520</wp:posOffset>
            </wp:positionV>
            <wp:extent cx="1772285" cy="3599815"/>
            <wp:effectExtent l="0" t="0" r="5715" b="6985"/>
            <wp:wrapSquare wrapText="bothSides"/>
            <wp:docPr id="4" name="Picture 3" descr="Macintosh HD:Users:pablo:Desktop:lista_sa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pablo:Desktop:lista_sala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CF9AC2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6570B4E1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2FD8029E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0CE929F0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67FA9B0D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141B2AC6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7144BABA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74BC78BD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7D70DE92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6E17873D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17AC2746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426B6280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2CAE9993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41466469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4486D8FA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043EB794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75156A8D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51A58F7E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577EC0BE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34B52F69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25E8A8B0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699C1DBC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252D9F2C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624027B6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52404AF5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07886AAE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1771483D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6FED1A62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761A13B7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617345E5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1E4D4A1F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16213845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13785A9A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0B388DE1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13A7B29A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237B8AD3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55898210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2FEB54B0" w14:textId="77777777" w:rsidR="00AC4303" w:rsidRDefault="00AC4303" w:rsidP="00AC4303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4F2B80B7" w14:textId="1109616D" w:rsidR="00937FB9" w:rsidRPr="00AC4303" w:rsidRDefault="00937FB9" w:rsidP="00AC4303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  <w:r w:rsidRPr="00D07C16">
        <w:rPr>
          <w:rFonts w:ascii="Tahoma" w:hAnsi="Tahoma" w:cs="Times New Roman"/>
          <w:sz w:val="20"/>
          <w:szCs w:val="20"/>
          <w:u w:val="single"/>
        </w:rPr>
        <w:t>Pantalla de Lobby – Listado de usuarios</w:t>
      </w:r>
    </w:p>
    <w:p w14:paraId="52F5BB3B" w14:textId="77777777" w:rsidR="00937FB9" w:rsidRPr="00D07C16" w:rsidRDefault="00937FB9" w:rsidP="00937FB9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</w:p>
    <w:p w14:paraId="381C9C9A" w14:textId="77777777" w:rsidR="00937FB9" w:rsidRPr="00D07C16" w:rsidRDefault="00937FB9" w:rsidP="00937FB9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  <w:r w:rsidRPr="00D07C16">
        <w:rPr>
          <w:rFonts w:ascii="Tahoma" w:hAnsi="Tahoma" w:cs="Times New Roman"/>
          <w:sz w:val="20"/>
          <w:szCs w:val="20"/>
        </w:rPr>
        <w:t>Caso de uso relacionados</w:t>
      </w:r>
    </w:p>
    <w:p w14:paraId="3CB09570" w14:textId="77777777" w:rsidR="00937FB9" w:rsidRPr="00D07C16" w:rsidRDefault="00937FB9" w:rsidP="00937FB9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</w:p>
    <w:p w14:paraId="5D61CD31" w14:textId="77777777" w:rsidR="00937FB9" w:rsidRPr="00D07C16" w:rsidRDefault="00937FB9" w:rsidP="00937FB9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proofErr w:type="spellStart"/>
      <w:r w:rsidRPr="00D07C16">
        <w:rPr>
          <w:rFonts w:ascii="Tahoma" w:hAnsi="Tahoma"/>
          <w:sz w:val="20"/>
          <w:szCs w:val="20"/>
        </w:rPr>
        <w:t>Desloguear</w:t>
      </w:r>
      <w:proofErr w:type="spellEnd"/>
      <w:r w:rsidRPr="00D07C16">
        <w:rPr>
          <w:rFonts w:ascii="Tahoma" w:hAnsi="Tahoma"/>
          <w:sz w:val="20"/>
          <w:szCs w:val="20"/>
        </w:rPr>
        <w:t xml:space="preserve"> usuario</w:t>
      </w:r>
    </w:p>
    <w:p w14:paraId="0C09B309" w14:textId="77777777" w:rsidR="00937FB9" w:rsidRPr="00D07C16" w:rsidRDefault="00937FB9" w:rsidP="00937FB9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 xml:space="preserve">Mostrar salas activas </w:t>
      </w:r>
    </w:p>
    <w:p w14:paraId="6B2618C3" w14:textId="77777777" w:rsidR="00937FB9" w:rsidRPr="00D07C16" w:rsidRDefault="00937FB9" w:rsidP="00937FB9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 xml:space="preserve">Ingresar a sala para participar </w:t>
      </w:r>
    </w:p>
    <w:p w14:paraId="2F90EF65" w14:textId="77777777" w:rsidR="00937FB9" w:rsidRPr="00D07C16" w:rsidRDefault="00937FB9" w:rsidP="00937FB9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 xml:space="preserve">Mostrar usuarios activos de la sala </w:t>
      </w:r>
    </w:p>
    <w:p w14:paraId="663CC796" w14:textId="77777777" w:rsidR="00937FB9" w:rsidRPr="00D07C16" w:rsidRDefault="00937FB9" w:rsidP="00937FB9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 xml:space="preserve">Invitar usuario a sala privada </w:t>
      </w:r>
    </w:p>
    <w:p w14:paraId="44C1B3C9" w14:textId="77777777" w:rsidR="00937FB9" w:rsidRPr="00D07C16" w:rsidRDefault="00937FB9" w:rsidP="00937FB9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 xml:space="preserve">Aceptar invitación </w:t>
      </w:r>
    </w:p>
    <w:p w14:paraId="561B0E3E" w14:textId="77777777" w:rsidR="00937FB9" w:rsidRPr="00D07C16" w:rsidRDefault="00937FB9" w:rsidP="00937FB9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 xml:space="preserve">Rechazar invitación </w:t>
      </w:r>
    </w:p>
    <w:p w14:paraId="66FE53C3" w14:textId="77777777" w:rsidR="00937FB9" w:rsidRPr="00D07C16" w:rsidRDefault="00937FB9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45E0479E" w14:textId="77777777" w:rsidR="00937FB9" w:rsidRPr="00D07C16" w:rsidRDefault="00937FB9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482841D4" w14:textId="339DD3AF" w:rsidR="00937FB9" w:rsidRPr="00D07C16" w:rsidRDefault="00937FB9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4B723C27" w14:textId="5C14D8FA" w:rsidR="00937FB9" w:rsidRPr="00D07C16" w:rsidRDefault="00937FB9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787A91B6" w14:textId="19B95DCE" w:rsidR="00937FB9" w:rsidRPr="00D07C16" w:rsidRDefault="00937FB9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1134E264" w14:textId="25F8864C" w:rsidR="00937FB9" w:rsidRPr="00D07C16" w:rsidRDefault="00AC4303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  <w:r w:rsidRPr="00D07C16">
        <w:rPr>
          <w:rFonts w:ascii="Tahoma" w:hAnsi="Tahoma" w:cs="Times New Roman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4384" behindDoc="0" locked="0" layoutInCell="1" allowOverlap="1" wp14:anchorId="51006DDF" wp14:editId="6BF77B5A">
            <wp:simplePos x="0" y="0"/>
            <wp:positionH relativeFrom="margin">
              <wp:posOffset>3429000</wp:posOffset>
            </wp:positionH>
            <wp:positionV relativeFrom="margin">
              <wp:posOffset>2725420</wp:posOffset>
            </wp:positionV>
            <wp:extent cx="1774825" cy="3599815"/>
            <wp:effectExtent l="0" t="0" r="3175" b="6985"/>
            <wp:wrapSquare wrapText="bothSides"/>
            <wp:docPr id="8" name="Picture 7" descr="Macintosh HD:Users:pablo:Desktop:enviar_invit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pablo:Desktop:enviar_invitac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2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07C16">
        <w:rPr>
          <w:rFonts w:ascii="Tahoma" w:hAnsi="Tahoma" w:cs="Times New Roman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195DDDC7" wp14:editId="4EBAB67B">
            <wp:simplePos x="0" y="0"/>
            <wp:positionH relativeFrom="margin">
              <wp:posOffset>1028700</wp:posOffset>
            </wp:positionH>
            <wp:positionV relativeFrom="margin">
              <wp:posOffset>2725420</wp:posOffset>
            </wp:positionV>
            <wp:extent cx="1774825" cy="3599815"/>
            <wp:effectExtent l="0" t="0" r="3175" b="6985"/>
            <wp:wrapSquare wrapText="bothSides"/>
            <wp:docPr id="5" name="Picture 4" descr="Macintosh HD:Users:pablo:Desktop:lista_usuarios_activ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pablo:Desktop:lista_usuarios_activo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2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DDBFC4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3A1286D7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73CBA844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67032173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7E273694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4165CAFE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79295C98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42D229C1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1398B8BE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64F40C84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01910657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33ACD7AD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08DAD7CD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4E958B2E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5A0952A4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32B44787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4928D9BD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3F35FD61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1546444A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43B67A63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4A8207F3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7977C2E6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027CF8A8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0F5BE554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53798602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7816D7EF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1F66EA88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4A401CE0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18A0A36E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65AA7592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576D4E3C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175F38BA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3B1004BF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7092F0AB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5027D5CB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2341A863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3BF79B6A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251208CD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6C49EEAF" w14:textId="77777777" w:rsidR="008D7D0A" w:rsidRPr="00D07C16" w:rsidRDefault="008D7D0A" w:rsidP="008D7D0A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  <w:u w:val="single"/>
        </w:rPr>
      </w:pPr>
      <w:r w:rsidRPr="00D07C16">
        <w:rPr>
          <w:rFonts w:ascii="Tahoma" w:hAnsi="Tahoma" w:cs="Times New Roman"/>
          <w:sz w:val="20"/>
          <w:szCs w:val="20"/>
          <w:u w:val="single"/>
        </w:rPr>
        <w:t>Listado de invitaciones</w:t>
      </w:r>
    </w:p>
    <w:p w14:paraId="6B569B52" w14:textId="77777777" w:rsidR="008D7D0A" w:rsidRPr="00D07C16" w:rsidRDefault="008D7D0A" w:rsidP="008D7D0A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</w:p>
    <w:p w14:paraId="74917A6B" w14:textId="77777777" w:rsidR="008D7D0A" w:rsidRPr="00D07C16" w:rsidRDefault="008D7D0A" w:rsidP="008D7D0A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  <w:r w:rsidRPr="00D07C16">
        <w:rPr>
          <w:rFonts w:ascii="Tahoma" w:hAnsi="Tahoma" w:cs="Times New Roman"/>
          <w:sz w:val="20"/>
          <w:szCs w:val="20"/>
        </w:rPr>
        <w:t>Caso de uso relacionados</w:t>
      </w:r>
    </w:p>
    <w:p w14:paraId="0C124ECA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35654EDC" w14:textId="77777777" w:rsidR="008D7D0A" w:rsidRPr="00D07C16" w:rsidRDefault="008D7D0A" w:rsidP="008D7D0A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 xml:space="preserve">Responder invitación </w:t>
      </w:r>
    </w:p>
    <w:p w14:paraId="0A8F1F99" w14:textId="77777777" w:rsidR="008D7D0A" w:rsidRPr="00D07C16" w:rsidRDefault="008D7D0A" w:rsidP="008D7D0A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 xml:space="preserve">Aceptar invitación </w:t>
      </w:r>
    </w:p>
    <w:p w14:paraId="2FBBE39C" w14:textId="77777777" w:rsidR="008D7D0A" w:rsidRPr="00D07C16" w:rsidRDefault="008D7D0A" w:rsidP="008D7D0A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 xml:space="preserve">Rechazar invitación </w:t>
      </w:r>
    </w:p>
    <w:p w14:paraId="5617A5E5" w14:textId="77777777" w:rsidR="00802EA0" w:rsidRPr="00D07C16" w:rsidRDefault="00802EA0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6444344E" w14:textId="77777777" w:rsidR="00802EA0" w:rsidRPr="00D07C16" w:rsidRDefault="00802EA0" w:rsidP="00802EA0">
      <w:pPr>
        <w:rPr>
          <w:rFonts w:ascii="Tahoma" w:hAnsi="Tahoma" w:cs="Times New Roman"/>
          <w:sz w:val="20"/>
          <w:szCs w:val="20"/>
        </w:rPr>
      </w:pPr>
    </w:p>
    <w:p w14:paraId="279786AE" w14:textId="089135CC" w:rsidR="00802EA0" w:rsidRPr="00D07C16" w:rsidRDefault="00802EA0" w:rsidP="00802EA0">
      <w:pPr>
        <w:rPr>
          <w:rFonts w:ascii="Tahoma" w:hAnsi="Tahoma" w:cs="Times New Roman"/>
          <w:sz w:val="20"/>
          <w:szCs w:val="20"/>
        </w:rPr>
      </w:pPr>
    </w:p>
    <w:p w14:paraId="7B167BBA" w14:textId="0A21C89C" w:rsidR="00802EA0" w:rsidRPr="00D07C16" w:rsidRDefault="00802EA0" w:rsidP="00802EA0">
      <w:pPr>
        <w:rPr>
          <w:rFonts w:ascii="Tahoma" w:hAnsi="Tahoma" w:cs="Times New Roman"/>
          <w:sz w:val="20"/>
          <w:szCs w:val="20"/>
        </w:rPr>
      </w:pPr>
    </w:p>
    <w:p w14:paraId="28958974" w14:textId="1ABD51D4" w:rsidR="00802EA0" w:rsidRPr="00D07C16" w:rsidRDefault="00802EA0" w:rsidP="00802EA0">
      <w:pPr>
        <w:rPr>
          <w:rFonts w:ascii="Tahoma" w:hAnsi="Tahoma" w:cs="Times New Roman"/>
          <w:sz w:val="20"/>
          <w:szCs w:val="20"/>
        </w:rPr>
      </w:pPr>
    </w:p>
    <w:p w14:paraId="0BC6FCCA" w14:textId="6BF8F347" w:rsidR="00802EA0" w:rsidRPr="00D07C16" w:rsidRDefault="00AC4303" w:rsidP="00802EA0">
      <w:pPr>
        <w:rPr>
          <w:rFonts w:ascii="Tahoma" w:hAnsi="Tahoma" w:cs="Times New Roman"/>
          <w:sz w:val="20"/>
          <w:szCs w:val="20"/>
        </w:rPr>
      </w:pPr>
      <w:r w:rsidRPr="00D07C16">
        <w:rPr>
          <w:rFonts w:ascii="Tahoma" w:hAnsi="Tahoma" w:cs="Times New Roman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3360" behindDoc="0" locked="0" layoutInCell="1" allowOverlap="1" wp14:anchorId="365D74D3" wp14:editId="530D8C1C">
            <wp:simplePos x="0" y="0"/>
            <wp:positionH relativeFrom="margin">
              <wp:posOffset>3338195</wp:posOffset>
            </wp:positionH>
            <wp:positionV relativeFrom="margin">
              <wp:posOffset>2082165</wp:posOffset>
            </wp:positionV>
            <wp:extent cx="1773555" cy="3671570"/>
            <wp:effectExtent l="0" t="0" r="4445" b="11430"/>
            <wp:wrapSquare wrapText="bothSides"/>
            <wp:docPr id="7" name="Picture 6" descr="Macintosh HD:Users:pablo:Desktop:abrir_invit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pablo:Desktop:abrir_invitac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555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7C16">
        <w:rPr>
          <w:rFonts w:ascii="Tahoma" w:hAnsi="Tahoma" w:cs="Times New Roman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2336" behindDoc="0" locked="0" layoutInCell="1" allowOverlap="1" wp14:anchorId="6729FFB7" wp14:editId="4F4CDED6">
            <wp:simplePos x="0" y="0"/>
            <wp:positionH relativeFrom="margin">
              <wp:posOffset>1028700</wp:posOffset>
            </wp:positionH>
            <wp:positionV relativeFrom="margin">
              <wp:posOffset>2096135</wp:posOffset>
            </wp:positionV>
            <wp:extent cx="1762125" cy="3599815"/>
            <wp:effectExtent l="0" t="0" r="0" b="6985"/>
            <wp:wrapSquare wrapText="bothSides"/>
            <wp:docPr id="6" name="Picture 5" descr="Macintosh HD:Users:pablo:Desktop:lista_invit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pablo:Desktop:lista_invitacion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C7618" w14:textId="77777777" w:rsidR="00802EA0" w:rsidRPr="00D07C16" w:rsidRDefault="00802EA0" w:rsidP="00802EA0">
      <w:pPr>
        <w:rPr>
          <w:rFonts w:ascii="Tahoma" w:hAnsi="Tahoma" w:cs="Times New Roman"/>
          <w:sz w:val="20"/>
          <w:szCs w:val="20"/>
        </w:rPr>
      </w:pPr>
    </w:p>
    <w:p w14:paraId="03AB7713" w14:textId="77777777" w:rsidR="00802EA0" w:rsidRPr="00D07C16" w:rsidRDefault="00802EA0" w:rsidP="00802EA0">
      <w:pPr>
        <w:rPr>
          <w:rFonts w:ascii="Tahoma" w:hAnsi="Tahoma" w:cs="Times New Roman"/>
          <w:sz w:val="20"/>
          <w:szCs w:val="20"/>
        </w:rPr>
      </w:pPr>
    </w:p>
    <w:p w14:paraId="6403CD38" w14:textId="77777777" w:rsidR="00802EA0" w:rsidRPr="00D07C16" w:rsidRDefault="00802EA0" w:rsidP="00802EA0">
      <w:pPr>
        <w:rPr>
          <w:rFonts w:ascii="Tahoma" w:hAnsi="Tahoma" w:cs="Times New Roman"/>
          <w:sz w:val="20"/>
          <w:szCs w:val="20"/>
        </w:rPr>
      </w:pPr>
    </w:p>
    <w:p w14:paraId="00E4DBD4" w14:textId="77777777" w:rsidR="00802EA0" w:rsidRPr="00D07C16" w:rsidRDefault="00802EA0" w:rsidP="00802EA0">
      <w:pPr>
        <w:rPr>
          <w:rFonts w:ascii="Tahoma" w:hAnsi="Tahoma" w:cs="Times New Roman"/>
          <w:sz w:val="20"/>
          <w:szCs w:val="20"/>
        </w:rPr>
      </w:pPr>
    </w:p>
    <w:p w14:paraId="66D1F881" w14:textId="77777777" w:rsidR="00802EA0" w:rsidRPr="00D07C16" w:rsidRDefault="00802EA0" w:rsidP="00802EA0">
      <w:pPr>
        <w:rPr>
          <w:rFonts w:ascii="Tahoma" w:hAnsi="Tahoma" w:cs="Times New Roman"/>
          <w:sz w:val="20"/>
          <w:szCs w:val="20"/>
        </w:rPr>
      </w:pPr>
    </w:p>
    <w:p w14:paraId="20375850" w14:textId="77777777" w:rsidR="00802EA0" w:rsidRPr="00D07C16" w:rsidRDefault="00802EA0" w:rsidP="00802EA0">
      <w:pPr>
        <w:rPr>
          <w:rFonts w:ascii="Tahoma" w:hAnsi="Tahoma" w:cs="Times New Roman"/>
          <w:sz w:val="20"/>
          <w:szCs w:val="20"/>
        </w:rPr>
      </w:pPr>
    </w:p>
    <w:p w14:paraId="0643C624" w14:textId="77777777" w:rsidR="00802EA0" w:rsidRPr="00D07C16" w:rsidRDefault="00802EA0" w:rsidP="00802EA0">
      <w:pPr>
        <w:rPr>
          <w:rFonts w:ascii="Tahoma" w:hAnsi="Tahoma" w:cs="Times New Roman"/>
          <w:sz w:val="20"/>
          <w:szCs w:val="20"/>
        </w:rPr>
      </w:pPr>
    </w:p>
    <w:p w14:paraId="7114F4B8" w14:textId="77777777" w:rsidR="00802EA0" w:rsidRPr="00D07C16" w:rsidRDefault="00802EA0" w:rsidP="00802EA0">
      <w:pPr>
        <w:rPr>
          <w:rFonts w:ascii="Tahoma" w:hAnsi="Tahoma" w:cs="Times New Roman"/>
          <w:sz w:val="20"/>
          <w:szCs w:val="20"/>
        </w:rPr>
      </w:pPr>
    </w:p>
    <w:p w14:paraId="4BFD2609" w14:textId="77777777" w:rsidR="00802EA0" w:rsidRPr="00D07C16" w:rsidRDefault="00802EA0" w:rsidP="00802EA0">
      <w:pPr>
        <w:rPr>
          <w:rFonts w:ascii="Tahoma" w:hAnsi="Tahoma" w:cs="Times New Roman"/>
          <w:sz w:val="20"/>
          <w:szCs w:val="20"/>
        </w:rPr>
      </w:pPr>
    </w:p>
    <w:p w14:paraId="49A91663" w14:textId="77777777" w:rsidR="00802EA0" w:rsidRPr="00D07C16" w:rsidRDefault="00802EA0" w:rsidP="00802EA0">
      <w:pPr>
        <w:rPr>
          <w:rFonts w:ascii="Tahoma" w:hAnsi="Tahoma" w:cs="Times New Roman"/>
          <w:sz w:val="20"/>
          <w:szCs w:val="20"/>
        </w:rPr>
      </w:pPr>
    </w:p>
    <w:p w14:paraId="76CCBC1D" w14:textId="77777777" w:rsidR="00802EA0" w:rsidRPr="00D07C16" w:rsidRDefault="00802EA0" w:rsidP="00802EA0">
      <w:pPr>
        <w:rPr>
          <w:rFonts w:ascii="Tahoma" w:hAnsi="Tahoma" w:cs="Times New Roman"/>
          <w:sz w:val="20"/>
          <w:szCs w:val="20"/>
        </w:rPr>
      </w:pPr>
    </w:p>
    <w:p w14:paraId="275990CF" w14:textId="77777777" w:rsidR="00802EA0" w:rsidRPr="00D07C16" w:rsidRDefault="00802EA0" w:rsidP="00802EA0">
      <w:pPr>
        <w:rPr>
          <w:rFonts w:ascii="Tahoma" w:hAnsi="Tahoma" w:cs="Times New Roman"/>
          <w:sz w:val="20"/>
          <w:szCs w:val="20"/>
        </w:rPr>
      </w:pPr>
    </w:p>
    <w:p w14:paraId="32151ACF" w14:textId="77777777" w:rsidR="00802EA0" w:rsidRPr="00D07C16" w:rsidRDefault="00802EA0" w:rsidP="00802EA0">
      <w:pPr>
        <w:rPr>
          <w:rFonts w:ascii="Tahoma" w:hAnsi="Tahoma" w:cs="Times New Roman"/>
          <w:sz w:val="20"/>
          <w:szCs w:val="20"/>
        </w:rPr>
      </w:pPr>
    </w:p>
    <w:p w14:paraId="6EB24738" w14:textId="77777777" w:rsidR="00802EA0" w:rsidRPr="00D07C16" w:rsidRDefault="00802EA0" w:rsidP="00802EA0">
      <w:pPr>
        <w:rPr>
          <w:rFonts w:ascii="Tahoma" w:hAnsi="Tahoma" w:cs="Times New Roman"/>
          <w:sz w:val="20"/>
          <w:szCs w:val="20"/>
        </w:rPr>
      </w:pPr>
    </w:p>
    <w:p w14:paraId="48632F3F" w14:textId="77777777" w:rsidR="00802EA0" w:rsidRPr="00D07C16" w:rsidRDefault="00802EA0" w:rsidP="00802EA0">
      <w:pPr>
        <w:rPr>
          <w:rFonts w:ascii="Tahoma" w:hAnsi="Tahoma" w:cs="Times New Roman"/>
          <w:sz w:val="20"/>
          <w:szCs w:val="20"/>
        </w:rPr>
      </w:pPr>
    </w:p>
    <w:p w14:paraId="20186020" w14:textId="77777777" w:rsidR="00802EA0" w:rsidRPr="00D07C16" w:rsidRDefault="00802EA0" w:rsidP="00802EA0">
      <w:pPr>
        <w:rPr>
          <w:rFonts w:ascii="Tahoma" w:hAnsi="Tahoma" w:cs="Times New Roman"/>
          <w:sz w:val="20"/>
          <w:szCs w:val="20"/>
        </w:rPr>
      </w:pPr>
    </w:p>
    <w:p w14:paraId="622C761A" w14:textId="77777777" w:rsidR="00802EA0" w:rsidRPr="00D07C16" w:rsidRDefault="00802EA0" w:rsidP="00802EA0">
      <w:pPr>
        <w:rPr>
          <w:rFonts w:ascii="Tahoma" w:hAnsi="Tahoma" w:cs="Times New Roman"/>
          <w:sz w:val="20"/>
          <w:szCs w:val="20"/>
        </w:rPr>
      </w:pPr>
    </w:p>
    <w:p w14:paraId="5EBBB26A" w14:textId="77777777" w:rsidR="008D7D0A" w:rsidRPr="00D07C16" w:rsidRDefault="008D7D0A" w:rsidP="00802EA0">
      <w:pPr>
        <w:jc w:val="center"/>
        <w:rPr>
          <w:rFonts w:ascii="Tahoma" w:hAnsi="Tahoma" w:cs="Times New Roman"/>
          <w:sz w:val="20"/>
          <w:szCs w:val="20"/>
        </w:rPr>
      </w:pPr>
    </w:p>
    <w:p w14:paraId="61B866B8" w14:textId="77777777" w:rsidR="00802EA0" w:rsidRPr="00D07C16" w:rsidRDefault="00802EA0" w:rsidP="00802EA0">
      <w:pPr>
        <w:jc w:val="center"/>
        <w:rPr>
          <w:rFonts w:ascii="Tahoma" w:hAnsi="Tahoma" w:cs="Times New Roman"/>
          <w:sz w:val="20"/>
          <w:szCs w:val="20"/>
        </w:rPr>
      </w:pPr>
    </w:p>
    <w:p w14:paraId="7A49955B" w14:textId="77777777" w:rsidR="00802EA0" w:rsidRPr="00D07C16" w:rsidRDefault="00802EA0" w:rsidP="00802EA0">
      <w:pPr>
        <w:jc w:val="center"/>
        <w:rPr>
          <w:rFonts w:ascii="Tahoma" w:hAnsi="Tahoma" w:cs="Times New Roman"/>
          <w:sz w:val="20"/>
          <w:szCs w:val="20"/>
        </w:rPr>
      </w:pPr>
    </w:p>
    <w:p w14:paraId="73F3AF34" w14:textId="77777777" w:rsidR="00802EA0" w:rsidRPr="00D07C16" w:rsidRDefault="00802EA0" w:rsidP="00802EA0">
      <w:pPr>
        <w:jc w:val="center"/>
        <w:rPr>
          <w:rFonts w:ascii="Tahoma" w:hAnsi="Tahoma" w:cs="Times New Roman"/>
          <w:sz w:val="20"/>
          <w:szCs w:val="20"/>
        </w:rPr>
      </w:pPr>
    </w:p>
    <w:p w14:paraId="66955480" w14:textId="77777777" w:rsidR="00802EA0" w:rsidRPr="00D07C16" w:rsidRDefault="00802EA0" w:rsidP="00802EA0">
      <w:pPr>
        <w:jc w:val="center"/>
        <w:rPr>
          <w:rFonts w:ascii="Tahoma" w:hAnsi="Tahoma" w:cs="Times New Roman"/>
          <w:sz w:val="20"/>
          <w:szCs w:val="20"/>
        </w:rPr>
      </w:pPr>
    </w:p>
    <w:p w14:paraId="09D7A106" w14:textId="77777777" w:rsidR="00802EA0" w:rsidRPr="00D07C16" w:rsidRDefault="00802EA0" w:rsidP="00802EA0">
      <w:pPr>
        <w:jc w:val="center"/>
        <w:rPr>
          <w:rFonts w:ascii="Tahoma" w:hAnsi="Tahoma" w:cs="Times New Roman"/>
          <w:sz w:val="20"/>
          <w:szCs w:val="20"/>
        </w:rPr>
      </w:pPr>
    </w:p>
    <w:p w14:paraId="30491396" w14:textId="77777777" w:rsidR="00802EA0" w:rsidRPr="00D07C16" w:rsidRDefault="00802EA0" w:rsidP="00802EA0">
      <w:pPr>
        <w:jc w:val="center"/>
        <w:rPr>
          <w:rFonts w:ascii="Tahoma" w:hAnsi="Tahoma" w:cs="Times New Roman"/>
          <w:sz w:val="20"/>
          <w:szCs w:val="20"/>
        </w:rPr>
      </w:pPr>
    </w:p>
    <w:p w14:paraId="7E812201" w14:textId="77777777" w:rsidR="00802EA0" w:rsidRPr="00D07C16" w:rsidRDefault="00802EA0" w:rsidP="00802EA0">
      <w:pPr>
        <w:jc w:val="center"/>
        <w:rPr>
          <w:rFonts w:ascii="Tahoma" w:hAnsi="Tahoma" w:cs="Times New Roman"/>
          <w:sz w:val="20"/>
          <w:szCs w:val="20"/>
        </w:rPr>
      </w:pPr>
    </w:p>
    <w:p w14:paraId="3B026943" w14:textId="77777777" w:rsidR="00802EA0" w:rsidRPr="00D07C16" w:rsidRDefault="00802EA0" w:rsidP="00802EA0">
      <w:pPr>
        <w:jc w:val="center"/>
        <w:rPr>
          <w:rFonts w:ascii="Tahoma" w:hAnsi="Tahoma" w:cs="Times New Roman"/>
          <w:sz w:val="20"/>
          <w:szCs w:val="20"/>
        </w:rPr>
      </w:pPr>
    </w:p>
    <w:p w14:paraId="668D1491" w14:textId="77777777" w:rsidR="00802EA0" w:rsidRPr="00D07C16" w:rsidRDefault="00802EA0" w:rsidP="00802EA0">
      <w:pPr>
        <w:jc w:val="center"/>
        <w:rPr>
          <w:rFonts w:ascii="Tahoma" w:hAnsi="Tahoma" w:cs="Times New Roman"/>
          <w:sz w:val="20"/>
          <w:szCs w:val="20"/>
        </w:rPr>
      </w:pPr>
    </w:p>
    <w:p w14:paraId="4D5AE7BA" w14:textId="77777777" w:rsidR="00802EA0" w:rsidRPr="00D07C16" w:rsidRDefault="00802EA0" w:rsidP="00802EA0">
      <w:pPr>
        <w:jc w:val="center"/>
        <w:rPr>
          <w:rFonts w:ascii="Tahoma" w:hAnsi="Tahoma" w:cs="Times New Roman"/>
          <w:sz w:val="20"/>
          <w:szCs w:val="20"/>
        </w:rPr>
      </w:pPr>
    </w:p>
    <w:p w14:paraId="3378975F" w14:textId="77777777" w:rsidR="00802EA0" w:rsidRPr="00D07C16" w:rsidRDefault="00802EA0" w:rsidP="00802EA0">
      <w:pPr>
        <w:jc w:val="center"/>
        <w:rPr>
          <w:rFonts w:ascii="Tahoma" w:hAnsi="Tahoma" w:cs="Times New Roman"/>
          <w:sz w:val="20"/>
          <w:szCs w:val="20"/>
        </w:rPr>
      </w:pPr>
    </w:p>
    <w:p w14:paraId="3453F852" w14:textId="77777777" w:rsidR="00802EA0" w:rsidRPr="00D07C16" w:rsidRDefault="00802EA0" w:rsidP="00802EA0">
      <w:pPr>
        <w:jc w:val="center"/>
        <w:rPr>
          <w:rFonts w:ascii="Tahoma" w:hAnsi="Tahoma" w:cs="Times New Roman"/>
          <w:sz w:val="20"/>
          <w:szCs w:val="20"/>
        </w:rPr>
      </w:pPr>
    </w:p>
    <w:p w14:paraId="146A2F58" w14:textId="77777777" w:rsidR="00802EA0" w:rsidRPr="00D07C16" w:rsidRDefault="00802EA0" w:rsidP="00802EA0">
      <w:pPr>
        <w:jc w:val="center"/>
        <w:rPr>
          <w:rFonts w:ascii="Tahoma" w:hAnsi="Tahoma" w:cs="Times New Roman"/>
          <w:sz w:val="20"/>
          <w:szCs w:val="20"/>
        </w:rPr>
      </w:pPr>
    </w:p>
    <w:p w14:paraId="48A6F65F" w14:textId="77777777" w:rsidR="00802EA0" w:rsidRPr="00D07C16" w:rsidRDefault="00802EA0" w:rsidP="00802EA0">
      <w:pPr>
        <w:jc w:val="center"/>
        <w:rPr>
          <w:rFonts w:ascii="Tahoma" w:hAnsi="Tahoma" w:cs="Times New Roman"/>
          <w:sz w:val="20"/>
          <w:szCs w:val="20"/>
        </w:rPr>
      </w:pPr>
    </w:p>
    <w:p w14:paraId="48466537" w14:textId="77777777" w:rsidR="00802EA0" w:rsidRPr="00D07C16" w:rsidRDefault="00802EA0" w:rsidP="00802EA0">
      <w:pPr>
        <w:jc w:val="center"/>
        <w:rPr>
          <w:rFonts w:ascii="Tahoma" w:hAnsi="Tahoma" w:cs="Times New Roman"/>
          <w:sz w:val="20"/>
          <w:szCs w:val="20"/>
        </w:rPr>
      </w:pPr>
    </w:p>
    <w:p w14:paraId="4FA5CC7E" w14:textId="77777777" w:rsidR="00802EA0" w:rsidRPr="00D07C16" w:rsidRDefault="00802EA0" w:rsidP="00802EA0">
      <w:pPr>
        <w:jc w:val="center"/>
        <w:rPr>
          <w:rFonts w:ascii="Tahoma" w:hAnsi="Tahoma" w:cs="Times New Roman"/>
          <w:sz w:val="20"/>
          <w:szCs w:val="20"/>
        </w:rPr>
      </w:pPr>
    </w:p>
    <w:p w14:paraId="26A2CBA0" w14:textId="77777777" w:rsidR="00802EA0" w:rsidRPr="00D07C16" w:rsidRDefault="00802EA0" w:rsidP="00802EA0">
      <w:pPr>
        <w:jc w:val="center"/>
        <w:rPr>
          <w:rFonts w:ascii="Tahoma" w:hAnsi="Tahoma" w:cs="Times New Roman"/>
          <w:sz w:val="20"/>
          <w:szCs w:val="20"/>
        </w:rPr>
      </w:pPr>
    </w:p>
    <w:p w14:paraId="4E6A8866" w14:textId="77777777" w:rsidR="00802EA0" w:rsidRPr="00D07C16" w:rsidRDefault="00802EA0" w:rsidP="00802EA0">
      <w:pPr>
        <w:jc w:val="center"/>
        <w:rPr>
          <w:rFonts w:ascii="Tahoma" w:hAnsi="Tahoma" w:cs="Times New Roman"/>
          <w:sz w:val="20"/>
          <w:szCs w:val="20"/>
        </w:rPr>
      </w:pPr>
    </w:p>
    <w:p w14:paraId="67FF91A3" w14:textId="77777777" w:rsidR="00802EA0" w:rsidRPr="00D07C16" w:rsidRDefault="00802EA0" w:rsidP="00802EA0">
      <w:pPr>
        <w:jc w:val="center"/>
        <w:rPr>
          <w:rFonts w:ascii="Tahoma" w:hAnsi="Tahoma" w:cs="Times New Roman"/>
          <w:sz w:val="20"/>
          <w:szCs w:val="20"/>
        </w:rPr>
      </w:pPr>
    </w:p>
    <w:p w14:paraId="5282F939" w14:textId="77777777" w:rsidR="00802EA0" w:rsidRPr="00D07C16" w:rsidRDefault="00802EA0" w:rsidP="00802EA0">
      <w:pPr>
        <w:jc w:val="center"/>
        <w:rPr>
          <w:rFonts w:ascii="Tahoma" w:hAnsi="Tahoma" w:cs="Times New Roman"/>
          <w:sz w:val="20"/>
          <w:szCs w:val="20"/>
        </w:rPr>
      </w:pPr>
    </w:p>
    <w:p w14:paraId="059FE5D7" w14:textId="77777777" w:rsidR="00802EA0" w:rsidRPr="00D07C16" w:rsidRDefault="00802EA0" w:rsidP="00802EA0">
      <w:pPr>
        <w:jc w:val="center"/>
        <w:rPr>
          <w:rFonts w:ascii="Tahoma" w:hAnsi="Tahoma" w:cs="Times New Roman"/>
          <w:sz w:val="20"/>
          <w:szCs w:val="20"/>
        </w:rPr>
      </w:pPr>
    </w:p>
    <w:p w14:paraId="62410C52" w14:textId="77777777" w:rsidR="00802EA0" w:rsidRPr="00D07C16" w:rsidRDefault="00802EA0" w:rsidP="00802EA0">
      <w:pPr>
        <w:jc w:val="center"/>
        <w:rPr>
          <w:rFonts w:ascii="Tahoma" w:hAnsi="Tahoma" w:cs="Times New Roman"/>
          <w:sz w:val="20"/>
          <w:szCs w:val="20"/>
        </w:rPr>
      </w:pPr>
    </w:p>
    <w:p w14:paraId="74828DDD" w14:textId="77777777" w:rsidR="00802EA0" w:rsidRPr="00D07C16" w:rsidRDefault="00802EA0" w:rsidP="00802EA0">
      <w:pPr>
        <w:jc w:val="center"/>
        <w:rPr>
          <w:rFonts w:ascii="Tahoma" w:hAnsi="Tahoma" w:cs="Times New Roman"/>
          <w:sz w:val="20"/>
          <w:szCs w:val="20"/>
        </w:rPr>
      </w:pPr>
    </w:p>
    <w:p w14:paraId="4F893C96" w14:textId="77777777" w:rsidR="00802EA0" w:rsidRPr="00D07C16" w:rsidRDefault="00802EA0" w:rsidP="00802EA0">
      <w:pPr>
        <w:jc w:val="center"/>
        <w:rPr>
          <w:rFonts w:ascii="Tahoma" w:hAnsi="Tahoma" w:cs="Times New Roman"/>
          <w:sz w:val="20"/>
          <w:szCs w:val="20"/>
        </w:rPr>
      </w:pPr>
    </w:p>
    <w:p w14:paraId="6FCEB125" w14:textId="77777777" w:rsidR="009A0A34" w:rsidRPr="00D07C16" w:rsidRDefault="009A0A34" w:rsidP="009A0A34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  <w:u w:val="single"/>
        </w:rPr>
      </w:pPr>
      <w:r w:rsidRPr="00D07C16">
        <w:rPr>
          <w:rFonts w:ascii="Tahoma" w:hAnsi="Tahoma" w:cs="Times New Roman"/>
          <w:sz w:val="20"/>
          <w:szCs w:val="20"/>
          <w:u w:val="single"/>
        </w:rPr>
        <w:t>Sala de chat</w:t>
      </w:r>
    </w:p>
    <w:p w14:paraId="676ED771" w14:textId="77777777" w:rsidR="009A0A34" w:rsidRPr="00D07C16" w:rsidRDefault="009A0A34" w:rsidP="009A0A34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</w:p>
    <w:p w14:paraId="224C05C2" w14:textId="77777777" w:rsidR="009A0A34" w:rsidRPr="00D07C16" w:rsidRDefault="009A0A34" w:rsidP="009A0A34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  <w:r w:rsidRPr="00D07C16">
        <w:rPr>
          <w:rFonts w:ascii="Tahoma" w:hAnsi="Tahoma" w:cs="Times New Roman"/>
          <w:sz w:val="20"/>
          <w:szCs w:val="20"/>
        </w:rPr>
        <w:t>Caso de uso relacionados</w:t>
      </w:r>
    </w:p>
    <w:p w14:paraId="5985B90B" w14:textId="77777777" w:rsidR="009A0A34" w:rsidRPr="00D07C16" w:rsidRDefault="009A0A34" w:rsidP="009A0A34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7A18C577" w14:textId="77777777" w:rsidR="009A0A34" w:rsidRPr="00D07C16" w:rsidRDefault="009A0A34" w:rsidP="009A0A34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>Enviar mensaje</w:t>
      </w:r>
    </w:p>
    <w:p w14:paraId="235C6AB5" w14:textId="77777777" w:rsidR="009A0A34" w:rsidRPr="00D07C16" w:rsidRDefault="009A0A34" w:rsidP="009A0A34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>Adjuntar archivo</w:t>
      </w:r>
    </w:p>
    <w:p w14:paraId="2B765AA0" w14:textId="77777777" w:rsidR="009A0A34" w:rsidRPr="00D07C16" w:rsidRDefault="009A0A34" w:rsidP="009A0A34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>Salir de sala</w:t>
      </w:r>
    </w:p>
    <w:p w14:paraId="767F80CA" w14:textId="77777777" w:rsidR="009A0A34" w:rsidRPr="00D07C16" w:rsidRDefault="009A0A34" w:rsidP="009A0A34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>Invitar otros usuarios a sala privada</w:t>
      </w:r>
    </w:p>
    <w:p w14:paraId="147CCF54" w14:textId="77777777" w:rsidR="009A0A34" w:rsidRPr="00D07C16" w:rsidRDefault="009A0A34" w:rsidP="009A0A34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 xml:space="preserve">Mostrar usuarios activos de la sala </w:t>
      </w:r>
    </w:p>
    <w:p w14:paraId="132A8C6E" w14:textId="77777777" w:rsidR="009A0A34" w:rsidRPr="00D07C16" w:rsidRDefault="009A0A34" w:rsidP="009A0A34">
      <w:pPr>
        <w:ind w:left="360"/>
        <w:rPr>
          <w:rFonts w:ascii="Tahoma" w:hAnsi="Tahoma"/>
          <w:sz w:val="20"/>
          <w:szCs w:val="20"/>
        </w:rPr>
      </w:pPr>
    </w:p>
    <w:p w14:paraId="625A134D" w14:textId="77777777" w:rsidR="00802EA0" w:rsidRPr="00D07C16" w:rsidRDefault="00802EA0" w:rsidP="00802EA0">
      <w:pPr>
        <w:rPr>
          <w:rFonts w:ascii="Tahoma" w:hAnsi="Tahoma" w:cs="Times New Roman"/>
          <w:sz w:val="20"/>
          <w:szCs w:val="20"/>
        </w:rPr>
      </w:pPr>
    </w:p>
    <w:p w14:paraId="34A36BC8" w14:textId="4959E04E" w:rsidR="00FE31F4" w:rsidRDefault="009A0A34" w:rsidP="00802EA0">
      <w:pPr>
        <w:rPr>
          <w:rFonts w:ascii="Tahoma" w:hAnsi="Tahoma" w:cs="Times New Roman"/>
          <w:sz w:val="20"/>
          <w:szCs w:val="20"/>
        </w:rPr>
      </w:pPr>
      <w:r w:rsidRPr="00D07C16">
        <w:rPr>
          <w:rFonts w:ascii="Tahoma" w:hAnsi="Tahoma" w:cs="Times New Roman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5408" behindDoc="0" locked="0" layoutInCell="1" allowOverlap="1" wp14:anchorId="4A330C73" wp14:editId="23717FDB">
            <wp:simplePos x="0" y="0"/>
            <wp:positionH relativeFrom="margin">
              <wp:posOffset>2057400</wp:posOffset>
            </wp:positionH>
            <wp:positionV relativeFrom="margin">
              <wp:posOffset>1925320</wp:posOffset>
            </wp:positionV>
            <wp:extent cx="1772285" cy="3599815"/>
            <wp:effectExtent l="0" t="0" r="5715" b="6985"/>
            <wp:wrapSquare wrapText="bothSides"/>
            <wp:docPr id="9" name="Picture 8" descr="Macintosh HD:Users:pablo:Desktop: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pablo:Desktop:cha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7E486E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76BDC150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76640037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5E16AA57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3D315054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5B1F52FE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652585EE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089D7526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7861B9DD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00AA21F1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7AE30727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0B349A68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2EFE66FA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44E6503D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094C5489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3860DF9C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01DC9929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398E0BC5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062F1DBB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4B909EA2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77A9CE0B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201D1AB9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11FDD058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7F6B7E6F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444E7583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20830102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5B0A3E31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3CCB892D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0D4353D1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0DCA5F4B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1C741E0A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7E9B9326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29726225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45A2ADB3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378970B0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6E901C6B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5948A84E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2E14B3F1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17FEEED3" w14:textId="439DF802" w:rsidR="00802EA0" w:rsidRDefault="00802EA0" w:rsidP="00FE31F4">
      <w:pPr>
        <w:tabs>
          <w:tab w:val="left" w:pos="1960"/>
        </w:tabs>
        <w:rPr>
          <w:rFonts w:ascii="Tahoma" w:hAnsi="Tahoma" w:cs="Times New Roman"/>
          <w:sz w:val="20"/>
          <w:szCs w:val="20"/>
        </w:rPr>
      </w:pPr>
    </w:p>
    <w:p w14:paraId="1E404ADB" w14:textId="77777777" w:rsidR="00FE31F4" w:rsidRDefault="00FE31F4" w:rsidP="00FE31F4">
      <w:pPr>
        <w:tabs>
          <w:tab w:val="left" w:pos="1960"/>
        </w:tabs>
        <w:rPr>
          <w:rFonts w:ascii="Tahoma" w:hAnsi="Tahoma" w:cs="Times New Roman"/>
          <w:sz w:val="20"/>
          <w:szCs w:val="20"/>
        </w:rPr>
      </w:pPr>
    </w:p>
    <w:p w14:paraId="23847D24" w14:textId="77777777" w:rsidR="00FE31F4" w:rsidRDefault="00FE31F4" w:rsidP="00FE31F4">
      <w:pPr>
        <w:tabs>
          <w:tab w:val="left" w:pos="1960"/>
        </w:tabs>
        <w:rPr>
          <w:rFonts w:ascii="Tahoma" w:hAnsi="Tahoma" w:cs="Times New Roman"/>
          <w:sz w:val="20"/>
          <w:szCs w:val="20"/>
        </w:rPr>
      </w:pPr>
    </w:p>
    <w:p w14:paraId="2CC18FCB" w14:textId="77777777" w:rsidR="00FE31F4" w:rsidRDefault="00FE31F4" w:rsidP="00FE31F4">
      <w:pPr>
        <w:tabs>
          <w:tab w:val="left" w:pos="1960"/>
        </w:tabs>
        <w:rPr>
          <w:rFonts w:ascii="Tahoma" w:hAnsi="Tahoma" w:cs="Times New Roman"/>
          <w:sz w:val="20"/>
          <w:szCs w:val="20"/>
        </w:rPr>
      </w:pPr>
    </w:p>
    <w:p w14:paraId="18B61DB0" w14:textId="77777777" w:rsidR="00FE31F4" w:rsidRDefault="00FE31F4" w:rsidP="00FE31F4">
      <w:pPr>
        <w:tabs>
          <w:tab w:val="left" w:pos="1960"/>
        </w:tabs>
        <w:rPr>
          <w:rFonts w:ascii="Tahoma" w:hAnsi="Tahoma" w:cs="Times New Roman"/>
          <w:sz w:val="20"/>
          <w:szCs w:val="20"/>
        </w:rPr>
      </w:pPr>
    </w:p>
    <w:p w14:paraId="049F69D3" w14:textId="61F3E904" w:rsidR="000E1428" w:rsidRPr="00D07C16" w:rsidRDefault="000E1428" w:rsidP="000E1428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  <w:u w:val="single"/>
        </w:rPr>
      </w:pPr>
      <w:r w:rsidRPr="00D07C16">
        <w:rPr>
          <w:rFonts w:ascii="Tahoma" w:hAnsi="Tahoma" w:cs="Times New Roman"/>
          <w:sz w:val="20"/>
          <w:szCs w:val="20"/>
          <w:u w:val="single"/>
        </w:rPr>
        <w:t xml:space="preserve">Pantalla de </w:t>
      </w:r>
      <w:proofErr w:type="spellStart"/>
      <w:r w:rsidRPr="00D07C16">
        <w:rPr>
          <w:rFonts w:ascii="Tahoma" w:hAnsi="Tahoma" w:cs="Times New Roman"/>
          <w:sz w:val="20"/>
          <w:szCs w:val="20"/>
          <w:u w:val="single"/>
        </w:rPr>
        <w:t>Logueo</w:t>
      </w:r>
      <w:proofErr w:type="spellEnd"/>
      <w:r>
        <w:rPr>
          <w:rFonts w:ascii="Tahoma" w:hAnsi="Tahoma" w:cs="Times New Roman"/>
          <w:sz w:val="20"/>
          <w:szCs w:val="20"/>
          <w:u w:val="single"/>
        </w:rPr>
        <w:t xml:space="preserve"> (WEB)</w:t>
      </w:r>
    </w:p>
    <w:p w14:paraId="72AB88A9" w14:textId="77777777" w:rsidR="000E1428" w:rsidRPr="00D07C16" w:rsidRDefault="000E1428" w:rsidP="000E1428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</w:p>
    <w:p w14:paraId="39A6A066" w14:textId="065E3342" w:rsidR="000E1428" w:rsidRPr="00D07C16" w:rsidRDefault="000E1428" w:rsidP="000E1428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  <w:r w:rsidRPr="00D07C16">
        <w:rPr>
          <w:rFonts w:ascii="Tahoma" w:hAnsi="Tahoma" w:cs="Times New Roman"/>
          <w:sz w:val="20"/>
          <w:szCs w:val="20"/>
        </w:rPr>
        <w:t>Caso de uso relacionados</w:t>
      </w:r>
    </w:p>
    <w:p w14:paraId="48643D33" w14:textId="77777777" w:rsidR="000E1428" w:rsidRPr="00D07C16" w:rsidRDefault="000E1428" w:rsidP="000E1428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</w:p>
    <w:p w14:paraId="488CA6B1" w14:textId="77777777" w:rsidR="000E1428" w:rsidRPr="00D07C16" w:rsidRDefault="000E1428" w:rsidP="000E1428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proofErr w:type="spellStart"/>
      <w:r w:rsidRPr="00D07C16">
        <w:rPr>
          <w:rFonts w:ascii="Tahoma" w:hAnsi="Tahoma"/>
          <w:sz w:val="20"/>
          <w:szCs w:val="20"/>
        </w:rPr>
        <w:t>Loguear</w:t>
      </w:r>
      <w:proofErr w:type="spellEnd"/>
      <w:r w:rsidRPr="00D07C16">
        <w:rPr>
          <w:rFonts w:ascii="Tahoma" w:hAnsi="Tahoma"/>
          <w:sz w:val="20"/>
          <w:szCs w:val="20"/>
        </w:rPr>
        <w:t xml:space="preserve"> usuario </w:t>
      </w:r>
    </w:p>
    <w:p w14:paraId="56E3B3FC" w14:textId="77777777" w:rsidR="000E1428" w:rsidRPr="00D07C16" w:rsidRDefault="000E1428" w:rsidP="000E1428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 xml:space="preserve">Validar usuario </w:t>
      </w:r>
    </w:p>
    <w:p w14:paraId="1D9DB298" w14:textId="77777777" w:rsidR="00FE31F4" w:rsidRDefault="00FE31F4" w:rsidP="00FE31F4">
      <w:pPr>
        <w:tabs>
          <w:tab w:val="left" w:pos="1960"/>
        </w:tabs>
        <w:rPr>
          <w:rFonts w:ascii="Tahoma" w:hAnsi="Tahoma" w:cs="Times New Roman"/>
          <w:sz w:val="20"/>
          <w:szCs w:val="20"/>
        </w:rPr>
      </w:pPr>
    </w:p>
    <w:p w14:paraId="787CA2A9" w14:textId="77777777" w:rsidR="000E1428" w:rsidRDefault="000E1428" w:rsidP="00FE31F4">
      <w:pPr>
        <w:tabs>
          <w:tab w:val="left" w:pos="1960"/>
        </w:tabs>
        <w:rPr>
          <w:rFonts w:ascii="Tahoma" w:hAnsi="Tahoma" w:cs="Times New Roman"/>
          <w:sz w:val="20"/>
          <w:szCs w:val="20"/>
        </w:rPr>
      </w:pPr>
    </w:p>
    <w:p w14:paraId="60791E9C" w14:textId="387FC885" w:rsidR="000E1428" w:rsidRDefault="000E1428" w:rsidP="00FE31F4">
      <w:pPr>
        <w:tabs>
          <w:tab w:val="left" w:pos="1960"/>
        </w:tabs>
        <w:rPr>
          <w:rFonts w:ascii="Tahoma" w:hAnsi="Tahoma" w:cs="Times New Roman"/>
          <w:sz w:val="20"/>
          <w:szCs w:val="20"/>
        </w:rPr>
      </w:pPr>
      <w:r>
        <w:rPr>
          <w:rFonts w:ascii="Tahoma" w:hAnsi="Tahoma" w:cs="Times New Roman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6432" behindDoc="0" locked="0" layoutInCell="1" allowOverlap="1" wp14:anchorId="493BF7DA" wp14:editId="2D327822">
            <wp:simplePos x="0" y="0"/>
            <wp:positionH relativeFrom="margin">
              <wp:posOffset>685800</wp:posOffset>
            </wp:positionH>
            <wp:positionV relativeFrom="margin">
              <wp:posOffset>1638935</wp:posOffset>
            </wp:positionV>
            <wp:extent cx="4716780" cy="3599815"/>
            <wp:effectExtent l="0" t="0" r="7620" b="6985"/>
            <wp:wrapSquare wrapText="bothSides"/>
            <wp:docPr id="10" name="Picture 9" descr="Macintosh HD:Users:pablo:Desktop:login_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pablo:Desktop:login_we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CAAA29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4A957043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48F714C4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5D0E2722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387D9AAD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3638D1DF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4A260A96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799B418E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253A14A6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141D7887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702EB694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0814790D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5AA34BFB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27DE3323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04D80DFB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74D65D97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2415053B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3BF545AF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66153A27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550A357C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7B542F24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3517FBF1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6714DA21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14F2FC2F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39D75A96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414B0F6F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325005A8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6CA0D518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5863EF16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54551658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435F5DBC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3DD12122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265490A6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06A24FEE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240E9BF7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1D768B6C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1EB29D71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76286AF0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6EC6EE87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4A95E077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585EA12B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193C5D0D" w14:textId="4159D280" w:rsid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2DED5736" w14:textId="05377CE0" w:rsidR="000E1428" w:rsidRDefault="000E1428" w:rsidP="000E1428">
      <w:pPr>
        <w:tabs>
          <w:tab w:val="left" w:pos="1267"/>
        </w:tabs>
        <w:rPr>
          <w:rFonts w:ascii="Tahoma" w:hAnsi="Tahoma" w:cs="Times New Roman"/>
          <w:sz w:val="20"/>
          <w:szCs w:val="20"/>
        </w:rPr>
      </w:pPr>
      <w:r>
        <w:rPr>
          <w:rFonts w:ascii="Tahoma" w:hAnsi="Tahoma" w:cs="Times New Roman"/>
          <w:sz w:val="20"/>
          <w:szCs w:val="20"/>
        </w:rPr>
        <w:tab/>
      </w:r>
    </w:p>
    <w:p w14:paraId="3CBE5113" w14:textId="77777777" w:rsidR="000E1428" w:rsidRDefault="000E1428" w:rsidP="000E1428">
      <w:pPr>
        <w:tabs>
          <w:tab w:val="left" w:pos="1267"/>
        </w:tabs>
        <w:rPr>
          <w:rFonts w:ascii="Tahoma" w:hAnsi="Tahoma" w:cs="Times New Roman"/>
          <w:sz w:val="20"/>
          <w:szCs w:val="20"/>
        </w:rPr>
      </w:pPr>
    </w:p>
    <w:p w14:paraId="6C392C7A" w14:textId="77777777" w:rsidR="000E1428" w:rsidRDefault="000E1428" w:rsidP="000E1428">
      <w:pPr>
        <w:tabs>
          <w:tab w:val="left" w:pos="1267"/>
        </w:tabs>
        <w:rPr>
          <w:rFonts w:ascii="Tahoma" w:hAnsi="Tahoma" w:cs="Times New Roman"/>
          <w:sz w:val="20"/>
          <w:szCs w:val="20"/>
        </w:rPr>
      </w:pPr>
    </w:p>
    <w:p w14:paraId="686C37B5" w14:textId="77777777" w:rsidR="000E1428" w:rsidRDefault="000E1428" w:rsidP="000E1428">
      <w:pPr>
        <w:tabs>
          <w:tab w:val="left" w:pos="1267"/>
        </w:tabs>
        <w:rPr>
          <w:rFonts w:ascii="Tahoma" w:hAnsi="Tahoma" w:cs="Times New Roman"/>
          <w:sz w:val="20"/>
          <w:szCs w:val="20"/>
        </w:rPr>
      </w:pPr>
    </w:p>
    <w:p w14:paraId="456A56DD" w14:textId="1DB1F216" w:rsidR="000E1428" w:rsidRPr="00D07C16" w:rsidRDefault="000E1428" w:rsidP="000E1428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  <w:u w:val="single"/>
        </w:rPr>
      </w:pPr>
      <w:r w:rsidRPr="00D07C16">
        <w:rPr>
          <w:rFonts w:ascii="Tahoma" w:hAnsi="Tahoma" w:cs="Times New Roman"/>
          <w:sz w:val="20"/>
          <w:szCs w:val="20"/>
          <w:u w:val="single"/>
        </w:rPr>
        <w:t>Listado de salas</w:t>
      </w:r>
      <w:r>
        <w:rPr>
          <w:rFonts w:ascii="Tahoma" w:hAnsi="Tahoma" w:cs="Times New Roman"/>
          <w:sz w:val="20"/>
          <w:szCs w:val="20"/>
          <w:u w:val="single"/>
        </w:rPr>
        <w:t xml:space="preserve"> (WEB)</w:t>
      </w:r>
    </w:p>
    <w:p w14:paraId="1B932604" w14:textId="77777777" w:rsidR="000E1428" w:rsidRPr="00D07C16" w:rsidRDefault="000E1428" w:rsidP="000E1428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</w:p>
    <w:p w14:paraId="77263719" w14:textId="12E3FFCB" w:rsidR="000E1428" w:rsidRPr="00D07C16" w:rsidRDefault="000E1428" w:rsidP="000E1428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  <w:r w:rsidRPr="00D07C16">
        <w:rPr>
          <w:rFonts w:ascii="Tahoma" w:hAnsi="Tahoma" w:cs="Times New Roman"/>
          <w:sz w:val="20"/>
          <w:szCs w:val="20"/>
        </w:rPr>
        <w:t>Caso de uso relacionados</w:t>
      </w:r>
    </w:p>
    <w:p w14:paraId="101CBD82" w14:textId="77777777" w:rsidR="000E1428" w:rsidRPr="00D07C16" w:rsidRDefault="000E1428" w:rsidP="000E1428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</w:p>
    <w:p w14:paraId="399EEEC8" w14:textId="77777777" w:rsidR="000E1428" w:rsidRPr="00D07C16" w:rsidRDefault="000E1428" w:rsidP="000E1428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proofErr w:type="spellStart"/>
      <w:r w:rsidRPr="00D07C16">
        <w:rPr>
          <w:rFonts w:ascii="Tahoma" w:hAnsi="Tahoma"/>
          <w:sz w:val="20"/>
          <w:szCs w:val="20"/>
        </w:rPr>
        <w:t>Desloguear</w:t>
      </w:r>
      <w:proofErr w:type="spellEnd"/>
      <w:r w:rsidRPr="00D07C16">
        <w:rPr>
          <w:rFonts w:ascii="Tahoma" w:hAnsi="Tahoma"/>
          <w:sz w:val="20"/>
          <w:szCs w:val="20"/>
        </w:rPr>
        <w:t xml:space="preserve"> usuario</w:t>
      </w:r>
    </w:p>
    <w:p w14:paraId="213B3E3B" w14:textId="77777777" w:rsidR="000E1428" w:rsidRPr="00D07C16" w:rsidRDefault="000E1428" w:rsidP="000E1428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 xml:space="preserve">Mostrar salas activas </w:t>
      </w:r>
    </w:p>
    <w:p w14:paraId="14B3A8C7" w14:textId="3AB15515" w:rsidR="000E1428" w:rsidRDefault="000E1428" w:rsidP="000E1428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7456" behindDoc="0" locked="0" layoutInCell="1" allowOverlap="1" wp14:anchorId="0CA1B801" wp14:editId="775CB5A4">
            <wp:simplePos x="0" y="0"/>
            <wp:positionH relativeFrom="margin">
              <wp:posOffset>685800</wp:posOffset>
            </wp:positionH>
            <wp:positionV relativeFrom="margin">
              <wp:posOffset>1867535</wp:posOffset>
            </wp:positionV>
            <wp:extent cx="4716780" cy="3599815"/>
            <wp:effectExtent l="0" t="0" r="7620" b="6985"/>
            <wp:wrapSquare wrapText="bothSides"/>
            <wp:docPr id="11" name="Picture 10" descr="Macintosh HD:Users:pablo:Desktop:lista_salas_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pablo:Desktop:lista_salas_we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07C16">
        <w:rPr>
          <w:rFonts w:ascii="Tahoma" w:hAnsi="Tahoma"/>
          <w:sz w:val="20"/>
          <w:szCs w:val="20"/>
        </w:rPr>
        <w:t xml:space="preserve">Ingresar a sala para </w:t>
      </w:r>
      <w:r>
        <w:rPr>
          <w:rFonts w:ascii="Tahoma" w:hAnsi="Tahoma"/>
          <w:sz w:val="20"/>
          <w:szCs w:val="20"/>
        </w:rPr>
        <w:t>administrar</w:t>
      </w:r>
      <w:r w:rsidRPr="00D07C16">
        <w:rPr>
          <w:rFonts w:ascii="Tahoma" w:hAnsi="Tahoma"/>
          <w:sz w:val="20"/>
          <w:szCs w:val="20"/>
        </w:rPr>
        <w:t xml:space="preserve"> </w:t>
      </w:r>
    </w:p>
    <w:p w14:paraId="422FCE35" w14:textId="77777777" w:rsidR="000E1428" w:rsidRPr="000E1428" w:rsidRDefault="000E1428" w:rsidP="000E1428"/>
    <w:p w14:paraId="7DF43527" w14:textId="77777777" w:rsidR="000E1428" w:rsidRPr="000E1428" w:rsidRDefault="000E1428" w:rsidP="000E1428"/>
    <w:p w14:paraId="76F94DCE" w14:textId="77777777" w:rsidR="000E1428" w:rsidRPr="000E1428" w:rsidRDefault="000E1428" w:rsidP="000E1428"/>
    <w:p w14:paraId="67FC65F6" w14:textId="77777777" w:rsidR="000E1428" w:rsidRPr="000E1428" w:rsidRDefault="000E1428" w:rsidP="000E1428"/>
    <w:p w14:paraId="36A28D0D" w14:textId="77777777" w:rsidR="000E1428" w:rsidRPr="000E1428" w:rsidRDefault="000E1428" w:rsidP="000E1428"/>
    <w:p w14:paraId="3D840B7A" w14:textId="77777777" w:rsidR="000E1428" w:rsidRPr="000E1428" w:rsidRDefault="000E1428" w:rsidP="000E1428"/>
    <w:p w14:paraId="0EEFB976" w14:textId="77777777" w:rsidR="000E1428" w:rsidRPr="000E1428" w:rsidRDefault="000E1428" w:rsidP="000E1428"/>
    <w:p w14:paraId="37261DFE" w14:textId="77777777" w:rsidR="000E1428" w:rsidRPr="000E1428" w:rsidRDefault="000E1428" w:rsidP="000E1428"/>
    <w:p w14:paraId="1BED3061" w14:textId="77777777" w:rsidR="000E1428" w:rsidRPr="000E1428" w:rsidRDefault="000E1428" w:rsidP="000E1428"/>
    <w:p w14:paraId="57EAA24C" w14:textId="77777777" w:rsidR="000E1428" w:rsidRPr="000E1428" w:rsidRDefault="000E1428" w:rsidP="000E1428"/>
    <w:p w14:paraId="2F28B646" w14:textId="77777777" w:rsidR="000E1428" w:rsidRPr="000E1428" w:rsidRDefault="000E1428" w:rsidP="000E1428"/>
    <w:p w14:paraId="44D71785" w14:textId="77777777" w:rsidR="000E1428" w:rsidRPr="000E1428" w:rsidRDefault="000E1428" w:rsidP="000E1428"/>
    <w:p w14:paraId="559E862B" w14:textId="77777777" w:rsidR="000E1428" w:rsidRPr="000E1428" w:rsidRDefault="000E1428" w:rsidP="000E1428"/>
    <w:p w14:paraId="0B65AD02" w14:textId="77777777" w:rsidR="000E1428" w:rsidRPr="000E1428" w:rsidRDefault="000E1428" w:rsidP="000E1428"/>
    <w:p w14:paraId="72C5F849" w14:textId="77777777" w:rsidR="000E1428" w:rsidRPr="000E1428" w:rsidRDefault="000E1428" w:rsidP="000E1428"/>
    <w:p w14:paraId="4B8FCF25" w14:textId="77777777" w:rsidR="000E1428" w:rsidRPr="000E1428" w:rsidRDefault="000E1428" w:rsidP="000E1428"/>
    <w:p w14:paraId="1FE20CE7" w14:textId="77777777" w:rsidR="000E1428" w:rsidRPr="000E1428" w:rsidRDefault="000E1428" w:rsidP="000E1428"/>
    <w:p w14:paraId="646CC20A" w14:textId="77777777" w:rsidR="000E1428" w:rsidRPr="000E1428" w:rsidRDefault="000E1428" w:rsidP="000E1428"/>
    <w:p w14:paraId="732C7A7F" w14:textId="77777777" w:rsidR="000E1428" w:rsidRPr="000E1428" w:rsidRDefault="000E1428" w:rsidP="000E1428"/>
    <w:p w14:paraId="003B3552" w14:textId="77777777" w:rsidR="000E1428" w:rsidRPr="000E1428" w:rsidRDefault="000E1428" w:rsidP="000E1428"/>
    <w:p w14:paraId="17C9AEB7" w14:textId="77777777" w:rsidR="000E1428" w:rsidRPr="000E1428" w:rsidRDefault="000E1428" w:rsidP="000E1428"/>
    <w:p w14:paraId="55CC0008" w14:textId="77777777" w:rsidR="000E1428" w:rsidRPr="000E1428" w:rsidRDefault="000E1428" w:rsidP="000E1428"/>
    <w:p w14:paraId="008232AE" w14:textId="77777777" w:rsidR="000E1428" w:rsidRPr="000E1428" w:rsidRDefault="000E1428" w:rsidP="000E1428"/>
    <w:p w14:paraId="0D319CB3" w14:textId="77777777" w:rsidR="000E1428" w:rsidRPr="000E1428" w:rsidRDefault="000E1428" w:rsidP="000E1428"/>
    <w:p w14:paraId="37AE92E4" w14:textId="77777777" w:rsidR="000E1428" w:rsidRPr="000E1428" w:rsidRDefault="000E1428" w:rsidP="000E1428"/>
    <w:p w14:paraId="7E909D93" w14:textId="77777777" w:rsidR="000E1428" w:rsidRPr="000E1428" w:rsidRDefault="000E1428" w:rsidP="000E1428"/>
    <w:p w14:paraId="6D7EDCF5" w14:textId="77777777" w:rsidR="000E1428" w:rsidRPr="000E1428" w:rsidRDefault="000E1428" w:rsidP="000E1428"/>
    <w:p w14:paraId="1EC5C313" w14:textId="77777777" w:rsidR="000E1428" w:rsidRPr="000E1428" w:rsidRDefault="000E1428" w:rsidP="000E1428"/>
    <w:p w14:paraId="68195723" w14:textId="77777777" w:rsidR="000E1428" w:rsidRPr="000E1428" w:rsidRDefault="000E1428" w:rsidP="000E1428"/>
    <w:p w14:paraId="7EB7CE77" w14:textId="77777777" w:rsidR="000E1428" w:rsidRPr="000E1428" w:rsidRDefault="000E1428" w:rsidP="000E1428"/>
    <w:p w14:paraId="6A364B96" w14:textId="77777777" w:rsidR="000E1428" w:rsidRPr="000E1428" w:rsidRDefault="000E1428" w:rsidP="000E1428"/>
    <w:p w14:paraId="282CCA19" w14:textId="77777777" w:rsidR="000E1428" w:rsidRPr="000E1428" w:rsidRDefault="000E1428" w:rsidP="000E1428"/>
    <w:p w14:paraId="3878C864" w14:textId="77777777" w:rsidR="000E1428" w:rsidRPr="000E1428" w:rsidRDefault="000E1428" w:rsidP="000E1428"/>
    <w:p w14:paraId="4F3A9742" w14:textId="77777777" w:rsidR="000E1428" w:rsidRPr="000E1428" w:rsidRDefault="000E1428" w:rsidP="000E1428"/>
    <w:p w14:paraId="755C748A" w14:textId="77777777" w:rsidR="000E1428" w:rsidRPr="000E1428" w:rsidRDefault="000E1428" w:rsidP="000E1428"/>
    <w:p w14:paraId="66CA1CFE" w14:textId="77777777" w:rsidR="000E1428" w:rsidRPr="000E1428" w:rsidRDefault="000E1428" w:rsidP="000E1428"/>
    <w:p w14:paraId="5B3221FF" w14:textId="77777777" w:rsidR="000E1428" w:rsidRPr="000E1428" w:rsidRDefault="000E1428" w:rsidP="000E1428"/>
    <w:p w14:paraId="51931BA4" w14:textId="77777777" w:rsidR="000E1428" w:rsidRPr="000E1428" w:rsidRDefault="000E1428" w:rsidP="000E1428"/>
    <w:p w14:paraId="5263E5C4" w14:textId="77777777" w:rsidR="000E1428" w:rsidRPr="000E1428" w:rsidRDefault="000E1428" w:rsidP="000E1428"/>
    <w:p w14:paraId="0B54E2E9" w14:textId="77777777" w:rsidR="000E1428" w:rsidRPr="000E1428" w:rsidRDefault="000E1428" w:rsidP="000E1428"/>
    <w:p w14:paraId="3BCA0981" w14:textId="77777777" w:rsidR="000E1428" w:rsidRPr="000E1428" w:rsidRDefault="000E1428" w:rsidP="000E1428"/>
    <w:p w14:paraId="0AF034BA" w14:textId="77777777" w:rsidR="000E1428" w:rsidRPr="000E1428" w:rsidRDefault="000E1428" w:rsidP="000E1428"/>
    <w:p w14:paraId="365327C6" w14:textId="77777777" w:rsidR="000E1428" w:rsidRPr="000E1428" w:rsidRDefault="000E1428" w:rsidP="000E1428"/>
    <w:p w14:paraId="6EC837B7" w14:textId="77777777" w:rsidR="000E1428" w:rsidRPr="000E1428" w:rsidRDefault="000E1428" w:rsidP="000E1428"/>
    <w:p w14:paraId="4E3C2FDB" w14:textId="77777777" w:rsidR="000E1428" w:rsidRPr="000E1428" w:rsidRDefault="000E1428" w:rsidP="000E1428"/>
    <w:p w14:paraId="2DE10E0C" w14:textId="77777777" w:rsidR="000E1428" w:rsidRPr="000E1428" w:rsidRDefault="000E1428" w:rsidP="000E1428"/>
    <w:p w14:paraId="3B653E94" w14:textId="77777777" w:rsidR="000E1428" w:rsidRPr="000E1428" w:rsidRDefault="000E1428" w:rsidP="000E1428"/>
    <w:p w14:paraId="4D0E8646" w14:textId="77777777" w:rsidR="000E1428" w:rsidRPr="000E1428" w:rsidRDefault="000E1428" w:rsidP="000E1428"/>
    <w:p w14:paraId="1D2CF59A" w14:textId="77777777" w:rsidR="000E1428" w:rsidRPr="000E1428" w:rsidRDefault="000E1428" w:rsidP="000E1428"/>
    <w:p w14:paraId="2DFE4470" w14:textId="77777777" w:rsidR="000E1428" w:rsidRPr="000E1428" w:rsidRDefault="000E1428" w:rsidP="000E1428"/>
    <w:p w14:paraId="6A07DEE3" w14:textId="77777777" w:rsidR="000E1428" w:rsidRPr="000E1428" w:rsidRDefault="000E1428" w:rsidP="000E1428"/>
    <w:p w14:paraId="2570849B" w14:textId="77777777" w:rsidR="000E1428" w:rsidRPr="000E1428" w:rsidRDefault="000E1428" w:rsidP="000E1428"/>
    <w:p w14:paraId="44AC6E95" w14:textId="77777777" w:rsidR="000E1428" w:rsidRPr="000E1428" w:rsidRDefault="000E1428" w:rsidP="000E1428"/>
    <w:p w14:paraId="77C18F79" w14:textId="77777777" w:rsidR="000E1428" w:rsidRPr="000E1428" w:rsidRDefault="000E1428" w:rsidP="000E1428"/>
    <w:p w14:paraId="32092281" w14:textId="77777777" w:rsidR="000E1428" w:rsidRPr="000E1428" w:rsidRDefault="000E1428" w:rsidP="000E1428"/>
    <w:p w14:paraId="230EC643" w14:textId="77777777" w:rsidR="000E1428" w:rsidRPr="000E1428" w:rsidRDefault="000E1428" w:rsidP="000E1428"/>
    <w:p w14:paraId="7D4C8B30" w14:textId="77777777" w:rsidR="000E1428" w:rsidRDefault="000E1428" w:rsidP="000E1428">
      <w:pPr>
        <w:ind w:firstLine="708"/>
      </w:pPr>
    </w:p>
    <w:p w14:paraId="5EB585E8" w14:textId="77777777" w:rsidR="000E1428" w:rsidRDefault="000E1428" w:rsidP="000E1428">
      <w:pPr>
        <w:ind w:firstLine="708"/>
      </w:pPr>
    </w:p>
    <w:p w14:paraId="06A0A712" w14:textId="77777777" w:rsidR="000E1428" w:rsidRPr="000E1428" w:rsidRDefault="000E1428" w:rsidP="000E1428">
      <w:pPr>
        <w:ind w:firstLine="708"/>
      </w:pPr>
    </w:p>
    <w:p w14:paraId="06DB9389" w14:textId="77777777" w:rsidR="000E1428" w:rsidRDefault="000E1428" w:rsidP="000E1428"/>
    <w:p w14:paraId="1175A7F2" w14:textId="7CA38F11" w:rsidR="000E1428" w:rsidRPr="00D07C16" w:rsidRDefault="000E1428" w:rsidP="000E1428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  <w:u w:val="single"/>
        </w:rPr>
      </w:pPr>
      <w:r w:rsidRPr="00D07C16">
        <w:rPr>
          <w:rFonts w:ascii="Tahoma" w:hAnsi="Tahoma" w:cs="Times New Roman"/>
          <w:sz w:val="20"/>
          <w:szCs w:val="20"/>
          <w:u w:val="single"/>
        </w:rPr>
        <w:t xml:space="preserve">Listado de </w:t>
      </w:r>
      <w:r>
        <w:rPr>
          <w:rFonts w:ascii="Tahoma" w:hAnsi="Tahoma" w:cs="Times New Roman"/>
          <w:sz w:val="20"/>
          <w:szCs w:val="20"/>
          <w:u w:val="single"/>
        </w:rPr>
        <w:t>mensajes y usuarios por sala (WEB)</w:t>
      </w:r>
    </w:p>
    <w:p w14:paraId="69B89846" w14:textId="77777777" w:rsidR="000E1428" w:rsidRPr="00D07C16" w:rsidRDefault="000E1428" w:rsidP="000E1428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</w:p>
    <w:p w14:paraId="69B69975" w14:textId="21BB31E0" w:rsidR="000E1428" w:rsidRPr="00D07C16" w:rsidRDefault="000E1428" w:rsidP="000E1428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  <w:r w:rsidRPr="00D07C16">
        <w:rPr>
          <w:rFonts w:ascii="Tahoma" w:hAnsi="Tahoma" w:cs="Times New Roman"/>
          <w:sz w:val="20"/>
          <w:szCs w:val="20"/>
        </w:rPr>
        <w:t>Caso de uso relacionados</w:t>
      </w:r>
    </w:p>
    <w:p w14:paraId="1D2A0A27" w14:textId="77777777" w:rsidR="000E1428" w:rsidRPr="00D07C16" w:rsidRDefault="000E1428" w:rsidP="000E1428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</w:p>
    <w:p w14:paraId="139DF5F0" w14:textId="6C2FB0C0" w:rsidR="000E1428" w:rsidRPr="000E1428" w:rsidRDefault="000E1428" w:rsidP="000E1428">
      <w:pPr>
        <w:pStyle w:val="ListParagraph"/>
        <w:numPr>
          <w:ilvl w:val="0"/>
          <w:numId w:val="4"/>
        </w:numPr>
        <w:rPr>
          <w:rFonts w:ascii="Tahoma" w:hAnsi="Tahoma"/>
          <w:sz w:val="20"/>
          <w:szCs w:val="20"/>
        </w:rPr>
      </w:pPr>
      <w:proofErr w:type="spellStart"/>
      <w:r w:rsidRPr="00D07C16">
        <w:rPr>
          <w:rFonts w:ascii="Tahoma" w:hAnsi="Tahoma"/>
          <w:sz w:val="20"/>
          <w:szCs w:val="20"/>
        </w:rPr>
        <w:t>Desloguear</w:t>
      </w:r>
      <w:proofErr w:type="spellEnd"/>
      <w:r w:rsidRPr="00D07C16">
        <w:rPr>
          <w:rFonts w:ascii="Tahoma" w:hAnsi="Tahoma"/>
          <w:sz w:val="20"/>
          <w:szCs w:val="20"/>
        </w:rPr>
        <w:t xml:space="preserve"> usuario</w:t>
      </w:r>
    </w:p>
    <w:p w14:paraId="3CBD3042" w14:textId="77777777" w:rsidR="000E1428" w:rsidRPr="00AA224F" w:rsidRDefault="000E1428" w:rsidP="000E1428">
      <w:pPr>
        <w:pStyle w:val="ListParagraph"/>
        <w:numPr>
          <w:ilvl w:val="0"/>
          <w:numId w:val="4"/>
        </w:numPr>
        <w:rPr>
          <w:rFonts w:ascii="Tahoma" w:hAnsi="Tahoma"/>
          <w:sz w:val="20"/>
          <w:szCs w:val="20"/>
        </w:rPr>
      </w:pPr>
      <w:r w:rsidRPr="00AA224F">
        <w:rPr>
          <w:rFonts w:ascii="Tahoma" w:hAnsi="Tahoma"/>
          <w:sz w:val="20"/>
          <w:szCs w:val="20"/>
        </w:rPr>
        <w:t xml:space="preserve">Mostrar usuarios activos de la sala </w:t>
      </w:r>
    </w:p>
    <w:p w14:paraId="40F11BAF" w14:textId="77777777" w:rsidR="000E1428" w:rsidRPr="00AA224F" w:rsidRDefault="000E1428" w:rsidP="000E1428">
      <w:pPr>
        <w:pStyle w:val="ListParagraph"/>
        <w:numPr>
          <w:ilvl w:val="0"/>
          <w:numId w:val="4"/>
        </w:numPr>
        <w:rPr>
          <w:rFonts w:ascii="Tahoma" w:hAnsi="Tahoma"/>
          <w:sz w:val="20"/>
          <w:szCs w:val="20"/>
        </w:rPr>
      </w:pPr>
      <w:r w:rsidRPr="00AA224F">
        <w:rPr>
          <w:rFonts w:ascii="Tahoma" w:hAnsi="Tahoma"/>
          <w:sz w:val="20"/>
          <w:szCs w:val="20"/>
        </w:rPr>
        <w:t xml:space="preserve">Eliminar mensaje de sala pública </w:t>
      </w:r>
    </w:p>
    <w:p w14:paraId="4019CDE3" w14:textId="257519A5" w:rsidR="000E1428" w:rsidRPr="000E1428" w:rsidRDefault="000E1428" w:rsidP="000E1428">
      <w:pPr>
        <w:pStyle w:val="ListParagraph"/>
        <w:numPr>
          <w:ilvl w:val="0"/>
          <w:numId w:val="4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8480" behindDoc="0" locked="0" layoutInCell="1" allowOverlap="1" wp14:anchorId="06FACE69" wp14:editId="626B2A4A">
            <wp:simplePos x="0" y="0"/>
            <wp:positionH relativeFrom="margin">
              <wp:posOffset>685800</wp:posOffset>
            </wp:positionH>
            <wp:positionV relativeFrom="margin">
              <wp:posOffset>2096135</wp:posOffset>
            </wp:positionV>
            <wp:extent cx="4725670" cy="3599815"/>
            <wp:effectExtent l="0" t="0" r="0" b="6985"/>
            <wp:wrapSquare wrapText="bothSides"/>
            <wp:docPr id="12" name="Picture 11" descr="Macintosh HD:Users:pablo:Desktop:Screen Shot 2017-02-05 at 20.32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pablo:Desktop:Screen Shot 2017-02-05 at 20.32.3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A224F">
        <w:rPr>
          <w:rFonts w:ascii="Tahoma" w:hAnsi="Tahoma"/>
          <w:sz w:val="20"/>
          <w:szCs w:val="20"/>
        </w:rPr>
        <w:t xml:space="preserve">Expulsar usuario de sala pública </w:t>
      </w:r>
    </w:p>
    <w:sectPr w:rsidR="000E1428" w:rsidRPr="000E1428">
      <w:headerReference w:type="default" r:id="rId19"/>
      <w:footerReference w:type="even" r:id="rId20"/>
      <w:footerReference w:type="default" r:id="rId21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1BD481" w14:textId="77777777" w:rsidR="000E1428" w:rsidRDefault="000E1428">
      <w:r>
        <w:separator/>
      </w:r>
    </w:p>
  </w:endnote>
  <w:endnote w:type="continuationSeparator" w:id="0">
    <w:p w14:paraId="16F098C2" w14:textId="77777777" w:rsidR="000E1428" w:rsidRDefault="000E1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9DAA16" w14:textId="77777777" w:rsidR="000E1428" w:rsidRDefault="000E142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92F252" w14:textId="77777777" w:rsidR="000E1428" w:rsidRDefault="000E142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C1BCCE" w14:textId="77777777" w:rsidR="000E1428" w:rsidRDefault="000E1428">
    <w:pPr>
      <w:pStyle w:val="Footer"/>
      <w:framePr w:wrap="around" w:vAnchor="text" w:hAnchor="margin" w:xAlign="center" w:y="1"/>
      <w:rPr>
        <w:rStyle w:val="PageNumber"/>
        <w:lang w:val="en-US"/>
      </w:rPr>
    </w:pPr>
    <w:r>
      <w:rPr>
        <w:rStyle w:val="PageNumber"/>
      </w:rP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A35E5"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0E1428" w14:paraId="798AD1AB" w14:textId="77777777">
      <w:tc>
        <w:tcPr>
          <w:tcW w:w="3490" w:type="dxa"/>
        </w:tcPr>
        <w:p w14:paraId="2A750726" w14:textId="77777777" w:rsidR="000E1428" w:rsidRDefault="000E1428">
          <w:pPr>
            <w:pStyle w:val="Footer"/>
            <w:tabs>
              <w:tab w:val="clear" w:pos="4419"/>
              <w:tab w:val="clear" w:pos="8838"/>
            </w:tabs>
            <w:rPr>
              <w:lang w:val="en-US"/>
            </w:rPr>
          </w:pPr>
          <w:proofErr w:type="spellStart"/>
          <w:r>
            <w:rPr>
              <w:lang w:val="en-US"/>
            </w:rPr>
            <w:t>Confidencial</w:t>
          </w:r>
          <w:proofErr w:type="spellEnd"/>
        </w:p>
      </w:tc>
      <w:tc>
        <w:tcPr>
          <w:tcW w:w="2700" w:type="dxa"/>
        </w:tcPr>
        <w:p w14:paraId="66A00E40" w14:textId="77777777" w:rsidR="000E1428" w:rsidRDefault="000E1428">
          <w:pPr>
            <w:pStyle w:val="Footer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</w:p>
      </w:tc>
      <w:tc>
        <w:tcPr>
          <w:tcW w:w="3600" w:type="dxa"/>
        </w:tcPr>
        <w:p w14:paraId="254F981A" w14:textId="77777777" w:rsidR="000E1428" w:rsidRDefault="000E1428">
          <w:pPr>
            <w:pStyle w:val="Footer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II/DAS</w:t>
          </w:r>
        </w:p>
      </w:tc>
    </w:tr>
  </w:tbl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42B37F" w14:textId="77777777" w:rsidR="000E1428" w:rsidRDefault="000E1428">
      <w:r>
        <w:separator/>
      </w:r>
    </w:p>
  </w:footnote>
  <w:footnote w:type="continuationSeparator" w:id="0">
    <w:p w14:paraId="28056A37" w14:textId="77777777" w:rsidR="000E1428" w:rsidRDefault="000E14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0E1428" w14:paraId="61C31131" w14:textId="77777777" w:rsidTr="00256E3D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3B646127" w14:textId="77777777" w:rsidR="000E1428" w:rsidRPr="00E30FE6" w:rsidRDefault="000E1428" w:rsidP="00003975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jc w:val="center"/>
            <w:rPr>
              <w:rFonts w:ascii="Courier New" w:hAnsi="Courier New" w:cs="Courier New"/>
              <w:sz w:val="20"/>
              <w:szCs w:val="20"/>
              <w:lang w:val="es-AR" w:eastAsia="es-AR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0C9AD23E" wp14:editId="2A803D10">
                <wp:extent cx="558800" cy="787400"/>
                <wp:effectExtent l="0" t="0" r="0" b="0"/>
                <wp:docPr id="1" name="Picture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880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4EFEDD0" w14:textId="77777777" w:rsidR="000E1428" w:rsidRDefault="000E1428" w:rsidP="00003975">
          <w:pPr>
            <w:rPr>
              <w:smallCaps/>
            </w:rPr>
          </w:pPr>
          <w:r>
            <w:rPr>
              <w:smallCaps/>
            </w:rPr>
            <w:t>Ingeniería en Informática – Plan 2003</w:t>
          </w:r>
        </w:p>
        <w:p w14:paraId="5382F377" w14:textId="77777777" w:rsidR="000E1428" w:rsidRDefault="000E1428" w:rsidP="00003975">
          <w:pPr>
            <w:rPr>
              <w:smallCaps/>
            </w:rPr>
          </w:pPr>
          <w:r>
            <w:rPr>
              <w:smallCaps/>
            </w:rPr>
            <w:t>Diseño Avanzado de Software – 10° Cuatrimestre</w:t>
          </w:r>
        </w:p>
      </w:tc>
    </w:tr>
    <w:tr w:rsidR="000E1428" w14:paraId="03804F91" w14:textId="77777777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3777366" w14:textId="77777777" w:rsidR="000E1428" w:rsidRDefault="000E1428" w:rsidP="00003975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892C76D" w14:textId="77777777" w:rsidR="000E1428" w:rsidRDefault="000E1428" w:rsidP="00003975">
          <w:pPr>
            <w:rPr>
              <w:smallCaps/>
            </w:rPr>
          </w:pPr>
        </w:p>
        <w:p w14:paraId="20EDA2B9" w14:textId="227CAB35" w:rsidR="000E1428" w:rsidRDefault="000E1428" w:rsidP="00003975">
          <w:pPr>
            <w:rPr>
              <w:smallCaps/>
            </w:rPr>
          </w:pPr>
          <w:r w:rsidRPr="00D93344">
            <w:rPr>
              <w:smallCaps/>
              <w:u w:val="single"/>
            </w:rPr>
            <w:t>Proyecto</w:t>
          </w:r>
          <w:r>
            <w:rPr>
              <w:smallCaps/>
            </w:rPr>
            <w:t>: DAS CHAT</w:t>
          </w:r>
        </w:p>
        <w:p w14:paraId="3C30FCF8" w14:textId="77777777" w:rsidR="000E1428" w:rsidRDefault="000E1428" w:rsidP="00003975">
          <w:pPr>
            <w:rPr>
              <w:smallCaps/>
            </w:rPr>
          </w:pPr>
        </w:p>
        <w:p w14:paraId="3E6597CD" w14:textId="77777777" w:rsidR="000E1428" w:rsidRDefault="000E1428" w:rsidP="00003975">
          <w:pPr>
            <w:rPr>
              <w:smallCaps/>
            </w:rPr>
          </w:pPr>
          <w:r>
            <w:rPr>
              <w:smallCaps/>
            </w:rPr>
            <w:t>Maquetas</w:t>
          </w:r>
        </w:p>
        <w:p w14:paraId="5A7D67EA" w14:textId="77777777" w:rsidR="000E1428" w:rsidRDefault="000E1428" w:rsidP="00003975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808710C" w14:textId="77777777" w:rsidR="000E1428" w:rsidRDefault="000E1428" w:rsidP="00003975">
          <w:pPr>
            <w:rPr>
              <w:smallCaps/>
            </w:rPr>
          </w:pPr>
          <w:r>
            <w:rPr>
              <w:smallCaps/>
            </w:rPr>
            <w:t>Versión:</w:t>
          </w:r>
        </w:p>
        <w:p w14:paraId="3A5FA6B2" w14:textId="77777777" w:rsidR="000E1428" w:rsidRDefault="000E1428" w:rsidP="00003975">
          <w:pPr>
            <w:rPr>
              <w:smallCaps/>
            </w:rPr>
          </w:pPr>
          <w:r>
            <w:rPr>
              <w:smallCaps/>
            </w:rPr>
            <w:t>Vigencia: 06/02/2017</w:t>
          </w:r>
        </w:p>
        <w:p w14:paraId="16E5A890" w14:textId="4BCAB3C7" w:rsidR="000E1428" w:rsidRDefault="000E1428" w:rsidP="00003975">
          <w:pPr>
            <w:rPr>
              <w:smallCaps/>
            </w:rPr>
          </w:pPr>
        </w:p>
      </w:tc>
    </w:tr>
  </w:tbl>
  <w:p w14:paraId="6C792A71" w14:textId="5788499B" w:rsidR="000E1428" w:rsidRDefault="000E142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3D488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81D263E"/>
    <w:multiLevelType w:val="hybridMultilevel"/>
    <w:tmpl w:val="95427AF0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5826BEB"/>
    <w:multiLevelType w:val="hybridMultilevel"/>
    <w:tmpl w:val="ACFA6E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1D3DF4"/>
    <w:multiLevelType w:val="hybridMultilevel"/>
    <w:tmpl w:val="38A207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 fill="f" fillcolor="white" stroke="f">
      <v:fill color="white" on="f"/>
      <v:stroke on="f"/>
      <v:shadow color="gray" opacity="1" offset="2pt,2pt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CCD"/>
    <w:rsid w:val="00003975"/>
    <w:rsid w:val="0003465A"/>
    <w:rsid w:val="000355DF"/>
    <w:rsid w:val="000A35E5"/>
    <w:rsid w:val="000E1428"/>
    <w:rsid w:val="001521F3"/>
    <w:rsid w:val="00152AAD"/>
    <w:rsid w:val="00161BE2"/>
    <w:rsid w:val="001A366A"/>
    <w:rsid w:val="001C351D"/>
    <w:rsid w:val="001D2DB7"/>
    <w:rsid w:val="001E5186"/>
    <w:rsid w:val="001F627C"/>
    <w:rsid w:val="00256E3D"/>
    <w:rsid w:val="002B44E1"/>
    <w:rsid w:val="003B0C90"/>
    <w:rsid w:val="003B3215"/>
    <w:rsid w:val="004720F9"/>
    <w:rsid w:val="004871E3"/>
    <w:rsid w:val="00502909"/>
    <w:rsid w:val="0057008F"/>
    <w:rsid w:val="005766F2"/>
    <w:rsid w:val="005E3FBB"/>
    <w:rsid w:val="005F6A68"/>
    <w:rsid w:val="006121C5"/>
    <w:rsid w:val="006B5BA2"/>
    <w:rsid w:val="00752305"/>
    <w:rsid w:val="007A22A0"/>
    <w:rsid w:val="007C1420"/>
    <w:rsid w:val="007C67AC"/>
    <w:rsid w:val="00802EA0"/>
    <w:rsid w:val="00870690"/>
    <w:rsid w:val="008B09CD"/>
    <w:rsid w:val="008D7D0A"/>
    <w:rsid w:val="0093401D"/>
    <w:rsid w:val="00937FB9"/>
    <w:rsid w:val="0097440B"/>
    <w:rsid w:val="009A0A34"/>
    <w:rsid w:val="009E5E4E"/>
    <w:rsid w:val="00A912A3"/>
    <w:rsid w:val="00A93F3E"/>
    <w:rsid w:val="00AA4705"/>
    <w:rsid w:val="00AC4303"/>
    <w:rsid w:val="00AD287D"/>
    <w:rsid w:val="00B63845"/>
    <w:rsid w:val="00C47CCD"/>
    <w:rsid w:val="00C607C6"/>
    <w:rsid w:val="00C94EE8"/>
    <w:rsid w:val="00CD5382"/>
    <w:rsid w:val="00D07C16"/>
    <w:rsid w:val="00D410A6"/>
    <w:rsid w:val="00D93344"/>
    <w:rsid w:val="00DF4B2F"/>
    <w:rsid w:val="00E515DB"/>
    <w:rsid w:val="00ED0865"/>
    <w:rsid w:val="00ED3437"/>
    <w:rsid w:val="00F03B03"/>
    <w:rsid w:val="00F2654B"/>
    <w:rsid w:val="00F47C15"/>
    <w:rsid w:val="00F53CCD"/>
    <w:rsid w:val="00FC2B91"/>
    <w:rsid w:val="00FE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  <v:shadow color="gray" opacity="1" offset="2pt,2pt"/>
      <o:colormru v:ext="edit" colors="#eaeaea"/>
    </o:shapedefaults>
    <o:shapelayout v:ext="edit">
      <o:idmap v:ext="edit" data="1"/>
    </o:shapelayout>
  </w:shapeDefaults>
  <w:decimalSymbol w:val="."/>
  <w:listSeparator w:val=","/>
  <w14:docId w14:val="3D8CB0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semiHidden="1" w:uiPriority="69" w:unhideWhenUsed="1"/>
    <w:lsdException w:name="Light List" w:semiHidden="1" w:uiPriority="70" w:unhideWhenUsed="1"/>
    <w:lsdException w:name="Light Grid" w:semiHidden="1" w:uiPriority="71" w:unhideWhenUsed="1"/>
    <w:lsdException w:name="Medium Shading 1" w:semiHidden="1" w:uiPriority="72" w:unhideWhenUsed="1"/>
    <w:lsdException w:name="Medium Shading 2" w:semiHidden="1" w:uiPriority="73" w:unhideWhenUsed="1"/>
    <w:lsdException w:name="Medium List 1" w:semiHidden="1" w:uiPriority="60" w:unhideWhenUsed="1"/>
    <w:lsdException w:name="Medium List 2" w:semiHidden="1" w:uiPriority="61" w:unhideWhenUsed="1"/>
    <w:lsdException w:name="Medium Grid 1" w:semiHidden="1" w:uiPriority="62" w:unhideWhenUsed="1"/>
    <w:lsdException w:name="Medium Grid 2" w:semiHidden="1" w:uiPriority="63" w:unhideWhenUsed="1"/>
    <w:lsdException w:name="Medium Grid 3" w:semiHidden="1" w:uiPriority="64" w:unhideWhenUsed="1"/>
    <w:lsdException w:name="Dark List" w:semiHidden="1" w:uiPriority="65" w:unhideWhenUsed="1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semiHidden="1" w:uiPriority="66" w:unhideWhenUsed="1"/>
    <w:lsdException w:name="Light Grid Accent 1" w:semiHidden="1" w:uiPriority="67" w:unhideWhenUsed="1"/>
    <w:lsdException w:name="Medium Shading 1 Accent 1" w:semiHidden="1" w:uiPriority="68" w:unhideWhenUsed="1"/>
    <w:lsdException w:name="Medium Shading 2 Accent 1" w:semiHidden="1" w:uiPriority="69" w:unhideWhenUsed="1"/>
    <w:lsdException w:name="Medium List 1 Accent 1" w:semiHidden="1" w:uiPriority="70" w:unhideWhenUsed="1"/>
    <w:lsdException w:name="Revision" w:semiHidden="1" w:uiPriority="71" w:unhideWhenUsed="1"/>
    <w:lsdException w:name="List Paragraph" w:semiHidden="1" w:uiPriority="34" w:unhideWhenUsed="1" w:qFormat="1"/>
    <w:lsdException w:name="Quote" w:semiHidden="1" w:uiPriority="73" w:unhideWhenUsed="1"/>
    <w:lsdException w:name="Intense Quote" w:semiHidden="1" w:uiPriority="60" w:unhideWhenUsed="1"/>
    <w:lsdException w:name="Medium List 2 Accent 1" w:semiHidden="1" w:uiPriority="61" w:unhideWhenUsed="1"/>
    <w:lsdException w:name="Medium Grid 1 Accent 1" w:semiHidden="1" w:uiPriority="62" w:unhideWhenUsed="1"/>
    <w:lsdException w:name="Medium Grid 2 Accent 1" w:semiHidden="1" w:uiPriority="63" w:unhideWhenUsed="1"/>
    <w:lsdException w:name="Medium Grid 3 Accent 1" w:semiHidden="1" w:uiPriority="64" w:unhideWhenUsed="1"/>
    <w:lsdException w:name="Dark List Accent 1" w:semiHidden="1" w:uiPriority="65" w:unhideWhenUsed="1"/>
    <w:lsdException w:name="Colorful Shading Accent 1" w:semiHidden="1" w:uiPriority="66" w:unhideWhenUsed="1"/>
    <w:lsdException w:name="Colorful List Accent 1" w:semiHidden="1" w:uiPriority="67" w:unhideWhenUsed="1"/>
    <w:lsdException w:name="Colorful Grid Accent 1" w:semiHidden="1" w:uiPriority="68" w:unhideWhenUsed="1"/>
    <w:lsdException w:name="Light Shading Accent 2" w:semiHidden="1" w:uiPriority="69" w:unhideWhenUsed="1"/>
    <w:lsdException w:name="Light List Accent 2" w:semiHidden="1" w:uiPriority="70" w:unhideWhenUsed="1"/>
    <w:lsdException w:name="Light Grid Accent 2" w:semiHidden="1" w:uiPriority="71" w:unhideWhenUsed="1"/>
    <w:lsdException w:name="Medium Shading 1 Accent 2" w:semiHidden="1" w:uiPriority="72" w:unhideWhenUsed="1"/>
    <w:lsdException w:name="Medium Shading 2 Accent 2" w:semiHidden="1" w:uiPriority="73" w:unhideWhenUsed="1"/>
    <w:lsdException w:name="Medium List 1 Accent 2" w:semiHidden="1" w:uiPriority="60" w:unhideWhenUsed="1"/>
    <w:lsdException w:name="Medium List 2 Accent 2" w:semiHidden="1" w:uiPriority="61" w:unhideWhenUsed="1"/>
    <w:lsdException w:name="Medium Grid 1 Accent 2" w:semiHidden="1" w:uiPriority="62" w:unhideWhenUsed="1"/>
    <w:lsdException w:name="Medium Grid 2 Accent 2" w:semiHidden="1" w:uiPriority="63" w:unhideWhenUsed="1"/>
    <w:lsdException w:name="Medium Grid 3 Accent 2" w:semiHidden="1" w:uiPriority="64" w:unhideWhenUsed="1"/>
    <w:lsdException w:name="Dark List Accent 2" w:semiHidden="1" w:uiPriority="65" w:unhideWhenUsed="1"/>
    <w:lsdException w:name="Colorful Shading Accent 2" w:semiHidden="1" w:uiPriority="66" w:unhideWhenUsed="1"/>
    <w:lsdException w:name="Colorful List Accent 2" w:semiHidden="1" w:uiPriority="67" w:unhideWhenUsed="1"/>
    <w:lsdException w:name="Colorful Grid Accent 2" w:semiHidden="1" w:uiPriority="68" w:unhideWhenUsed="1"/>
    <w:lsdException w:name="Light Shading Accent 3" w:semiHidden="1" w:uiPriority="69" w:unhideWhenUsed="1"/>
    <w:lsdException w:name="Light List Accent 3" w:semiHidden="1" w:uiPriority="70" w:unhideWhenUsed="1"/>
    <w:lsdException w:name="Light Grid Accent 3" w:semiHidden="1" w:uiPriority="71" w:unhideWhenUsed="1"/>
    <w:lsdException w:name="Medium Shading 1 Accent 3" w:semiHidden="1" w:uiPriority="72" w:unhideWhenUsed="1"/>
    <w:lsdException w:name="Medium Shading 2 Accent 3" w:semiHidden="1" w:uiPriority="73" w:unhideWhenUsed="1"/>
    <w:lsdException w:name="Medium List 1 Accent 3" w:semiHidden="1" w:uiPriority="60" w:unhideWhenUsed="1"/>
    <w:lsdException w:name="Medium List 2 Accent 3" w:semiHidden="1" w:uiPriority="61" w:unhideWhenUsed="1"/>
    <w:lsdException w:name="Medium Grid 1 Accent 3" w:semiHidden="1" w:uiPriority="62" w:unhideWhenUsed="1"/>
    <w:lsdException w:name="Medium Grid 2 Accent 3" w:semiHidden="1" w:uiPriority="63" w:unhideWhenUsed="1"/>
    <w:lsdException w:name="Medium Grid 3 Accent 3" w:semiHidden="1" w:uiPriority="64" w:unhideWhenUsed="1"/>
    <w:lsdException w:name="Dark List Accent 3" w:semiHidden="1" w:uiPriority="65" w:unhideWhenUsed="1"/>
    <w:lsdException w:name="Colorful Shading Accent 3" w:semiHidden="1" w:uiPriority="66" w:unhideWhenUsed="1"/>
    <w:lsdException w:name="Colorful List Accent 3" w:semiHidden="1" w:uiPriority="67" w:unhideWhenUsed="1"/>
    <w:lsdException w:name="Colorful Grid Accent 3" w:semiHidden="1" w:uiPriority="68" w:unhideWhenUsed="1"/>
    <w:lsdException w:name="Light Shading Accent 4" w:semiHidden="1" w:uiPriority="69" w:unhideWhenUsed="1"/>
    <w:lsdException w:name="Light List Accent 4" w:semiHidden="1" w:uiPriority="70" w:unhideWhenUsed="1"/>
    <w:lsdException w:name="Light Grid Accent 4" w:semiHidden="1" w:uiPriority="71" w:unhideWhenUsed="1"/>
    <w:lsdException w:name="Medium Shading 1 Accent 4" w:semiHidden="1" w:uiPriority="72" w:unhideWhenUsed="1"/>
    <w:lsdException w:name="Medium Shading 2 Accent 4" w:semiHidden="1" w:uiPriority="73" w:unhideWhenUsed="1"/>
    <w:lsdException w:name="Medium List 1 Accent 4" w:semiHidden="1" w:uiPriority="60" w:unhideWhenUsed="1"/>
    <w:lsdException w:name="Medium List 2 Accent 4" w:semiHidden="1" w:uiPriority="61" w:unhideWhenUsed="1"/>
    <w:lsdException w:name="Medium Grid 1 Accent 4" w:semiHidden="1" w:uiPriority="62" w:unhideWhenUsed="1"/>
    <w:lsdException w:name="Medium Grid 2 Accent 4" w:semiHidden="1" w:uiPriority="63" w:unhideWhenUsed="1"/>
    <w:lsdException w:name="Medium Grid 3 Accent 4" w:semiHidden="1" w:uiPriority="64" w:unhideWhenUsed="1"/>
    <w:lsdException w:name="Dark List Accent 4" w:semiHidden="1" w:uiPriority="65" w:unhideWhenUsed="1"/>
    <w:lsdException w:name="Colorful Shading Accent 4" w:semiHidden="1" w:uiPriority="66" w:unhideWhenUsed="1"/>
    <w:lsdException w:name="Colorful List Accent 4" w:semiHidden="1" w:uiPriority="67" w:unhideWhenUsed="1"/>
    <w:lsdException w:name="Colorful Grid Accent 4" w:semiHidden="1" w:uiPriority="68" w:unhideWhenUsed="1"/>
    <w:lsdException w:name="Light Shading Accent 5" w:semiHidden="1" w:uiPriority="69" w:unhideWhenUsed="1"/>
    <w:lsdException w:name="Light List Accent 5" w:semiHidden="1" w:uiPriority="70" w:unhideWhenUsed="1"/>
    <w:lsdException w:name="Light Grid Accent 5" w:semiHidden="1" w:uiPriority="71" w:unhideWhenUsed="1"/>
    <w:lsdException w:name="Medium Shading 1 Accent 5" w:semiHidden="1" w:uiPriority="72" w:unhideWhenUsed="1"/>
    <w:lsdException w:name="Medium Shading 2 Accent 5" w:semiHidden="1" w:uiPriority="73" w:unhideWhenUsed="1"/>
    <w:lsdException w:name="Medium List 1 Accent 5" w:semiHidden="1" w:uiPriority="60" w:unhideWhenUsed="1"/>
    <w:lsdException w:name="Medium List 2 Accent 5" w:semiHidden="1" w:uiPriority="61" w:unhideWhenUsed="1"/>
    <w:lsdException w:name="Medium Grid 1 Accent 5" w:semiHidden="1" w:uiPriority="62" w:unhideWhenUsed="1"/>
    <w:lsdException w:name="Medium Grid 2 Accent 5" w:semiHidden="1" w:uiPriority="63" w:unhideWhenUsed="1"/>
    <w:lsdException w:name="Medium Grid 3 Accent 5" w:semiHidden="1" w:uiPriority="64" w:unhideWhenUsed="1"/>
    <w:lsdException w:name="Dark List Accent 5" w:semiHidden="1" w:uiPriority="65" w:unhideWhenUsed="1"/>
    <w:lsdException w:name="Colorful Shading Accent 5" w:semiHidden="1" w:uiPriority="66" w:unhideWhenUsed="1"/>
    <w:lsdException w:name="Colorful List Accent 5" w:semiHidden="1" w:uiPriority="67" w:unhideWhenUsed="1"/>
    <w:lsdException w:name="Colorful Grid Accent 5" w:semiHidden="1" w:uiPriority="68" w:unhideWhenUsed="1"/>
    <w:lsdException w:name="Light Shading Accent 6" w:semiHidden="1" w:uiPriority="69" w:unhideWhenUsed="1"/>
    <w:lsdException w:name="Light List Accent 6" w:semiHidden="1" w:uiPriority="70" w:unhideWhenUsed="1"/>
    <w:lsdException w:name="Light Grid Accent 6" w:semiHidden="1" w:uiPriority="71" w:unhideWhenUsed="1"/>
    <w:lsdException w:name="Medium Shading 1 Accent 6" w:semiHidden="1" w:uiPriority="72" w:unhideWhenUsed="1"/>
    <w:lsdException w:name="Medium Shading 2 Accent 6" w:semiHidden="1" w:uiPriority="73" w:unhideWhenUsed="1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Pr>
      <w:rFonts w:ascii="Verdana" w:hAnsi="Verdana" w:cs="Tahoma"/>
      <w:sz w:val="16"/>
      <w:szCs w:val="16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cs="Courier New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es-MX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Times New Roman"/>
      <w:b/>
      <w:bCs/>
      <w:szCs w:val="22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Times New Roman"/>
      <w:szCs w:val="20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mallCaps/>
      <w:lang w:val="es-MX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semiHidden/>
    <w:rPr>
      <w:rFonts w:ascii="Tahoma" w:hAnsi="Tahoma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pPr>
      <w:jc w:val="both"/>
    </w:pPr>
    <w:rPr>
      <w:rFonts w:cs="Courier New"/>
      <w:szCs w:val="20"/>
    </w:rPr>
  </w:style>
  <w:style w:type="paragraph" w:styleId="BodyText3">
    <w:name w:val="Body Text 3"/>
    <w:basedOn w:val="Normal"/>
    <w:pPr>
      <w:jc w:val="center"/>
    </w:pPr>
    <w:rPr>
      <w:lang w:val="es-MX"/>
    </w:rPr>
  </w:style>
  <w:style w:type="table" w:styleId="TableGrid">
    <w:name w:val="Table Grid"/>
    <w:basedOn w:val="TableNormal"/>
    <w:rsid w:val="001E51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2B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semiHidden="1" w:uiPriority="69" w:unhideWhenUsed="1"/>
    <w:lsdException w:name="Light List" w:semiHidden="1" w:uiPriority="70" w:unhideWhenUsed="1"/>
    <w:lsdException w:name="Light Grid" w:semiHidden="1" w:uiPriority="71" w:unhideWhenUsed="1"/>
    <w:lsdException w:name="Medium Shading 1" w:semiHidden="1" w:uiPriority="72" w:unhideWhenUsed="1"/>
    <w:lsdException w:name="Medium Shading 2" w:semiHidden="1" w:uiPriority="73" w:unhideWhenUsed="1"/>
    <w:lsdException w:name="Medium List 1" w:semiHidden="1" w:uiPriority="60" w:unhideWhenUsed="1"/>
    <w:lsdException w:name="Medium List 2" w:semiHidden="1" w:uiPriority="61" w:unhideWhenUsed="1"/>
    <w:lsdException w:name="Medium Grid 1" w:semiHidden="1" w:uiPriority="62" w:unhideWhenUsed="1"/>
    <w:lsdException w:name="Medium Grid 2" w:semiHidden="1" w:uiPriority="63" w:unhideWhenUsed="1"/>
    <w:lsdException w:name="Medium Grid 3" w:semiHidden="1" w:uiPriority="64" w:unhideWhenUsed="1"/>
    <w:lsdException w:name="Dark List" w:semiHidden="1" w:uiPriority="65" w:unhideWhenUsed="1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semiHidden="1" w:uiPriority="66" w:unhideWhenUsed="1"/>
    <w:lsdException w:name="Light Grid Accent 1" w:semiHidden="1" w:uiPriority="67" w:unhideWhenUsed="1"/>
    <w:lsdException w:name="Medium Shading 1 Accent 1" w:semiHidden="1" w:uiPriority="68" w:unhideWhenUsed="1"/>
    <w:lsdException w:name="Medium Shading 2 Accent 1" w:semiHidden="1" w:uiPriority="69" w:unhideWhenUsed="1"/>
    <w:lsdException w:name="Medium List 1 Accent 1" w:semiHidden="1" w:uiPriority="70" w:unhideWhenUsed="1"/>
    <w:lsdException w:name="Revision" w:semiHidden="1" w:uiPriority="71" w:unhideWhenUsed="1"/>
    <w:lsdException w:name="List Paragraph" w:semiHidden="1" w:uiPriority="34" w:unhideWhenUsed="1" w:qFormat="1"/>
    <w:lsdException w:name="Quote" w:semiHidden="1" w:uiPriority="73" w:unhideWhenUsed="1"/>
    <w:lsdException w:name="Intense Quote" w:semiHidden="1" w:uiPriority="60" w:unhideWhenUsed="1"/>
    <w:lsdException w:name="Medium List 2 Accent 1" w:semiHidden="1" w:uiPriority="61" w:unhideWhenUsed="1"/>
    <w:lsdException w:name="Medium Grid 1 Accent 1" w:semiHidden="1" w:uiPriority="62" w:unhideWhenUsed="1"/>
    <w:lsdException w:name="Medium Grid 2 Accent 1" w:semiHidden="1" w:uiPriority="63" w:unhideWhenUsed="1"/>
    <w:lsdException w:name="Medium Grid 3 Accent 1" w:semiHidden="1" w:uiPriority="64" w:unhideWhenUsed="1"/>
    <w:lsdException w:name="Dark List Accent 1" w:semiHidden="1" w:uiPriority="65" w:unhideWhenUsed="1"/>
    <w:lsdException w:name="Colorful Shading Accent 1" w:semiHidden="1" w:uiPriority="66" w:unhideWhenUsed="1"/>
    <w:lsdException w:name="Colorful List Accent 1" w:semiHidden="1" w:uiPriority="67" w:unhideWhenUsed="1"/>
    <w:lsdException w:name="Colorful Grid Accent 1" w:semiHidden="1" w:uiPriority="68" w:unhideWhenUsed="1"/>
    <w:lsdException w:name="Light Shading Accent 2" w:semiHidden="1" w:uiPriority="69" w:unhideWhenUsed="1"/>
    <w:lsdException w:name="Light List Accent 2" w:semiHidden="1" w:uiPriority="70" w:unhideWhenUsed="1"/>
    <w:lsdException w:name="Light Grid Accent 2" w:semiHidden="1" w:uiPriority="71" w:unhideWhenUsed="1"/>
    <w:lsdException w:name="Medium Shading 1 Accent 2" w:semiHidden="1" w:uiPriority="72" w:unhideWhenUsed="1"/>
    <w:lsdException w:name="Medium Shading 2 Accent 2" w:semiHidden="1" w:uiPriority="73" w:unhideWhenUsed="1"/>
    <w:lsdException w:name="Medium List 1 Accent 2" w:semiHidden="1" w:uiPriority="60" w:unhideWhenUsed="1"/>
    <w:lsdException w:name="Medium List 2 Accent 2" w:semiHidden="1" w:uiPriority="61" w:unhideWhenUsed="1"/>
    <w:lsdException w:name="Medium Grid 1 Accent 2" w:semiHidden="1" w:uiPriority="62" w:unhideWhenUsed="1"/>
    <w:lsdException w:name="Medium Grid 2 Accent 2" w:semiHidden="1" w:uiPriority="63" w:unhideWhenUsed="1"/>
    <w:lsdException w:name="Medium Grid 3 Accent 2" w:semiHidden="1" w:uiPriority="64" w:unhideWhenUsed="1"/>
    <w:lsdException w:name="Dark List Accent 2" w:semiHidden="1" w:uiPriority="65" w:unhideWhenUsed="1"/>
    <w:lsdException w:name="Colorful Shading Accent 2" w:semiHidden="1" w:uiPriority="66" w:unhideWhenUsed="1"/>
    <w:lsdException w:name="Colorful List Accent 2" w:semiHidden="1" w:uiPriority="67" w:unhideWhenUsed="1"/>
    <w:lsdException w:name="Colorful Grid Accent 2" w:semiHidden="1" w:uiPriority="68" w:unhideWhenUsed="1"/>
    <w:lsdException w:name="Light Shading Accent 3" w:semiHidden="1" w:uiPriority="69" w:unhideWhenUsed="1"/>
    <w:lsdException w:name="Light List Accent 3" w:semiHidden="1" w:uiPriority="70" w:unhideWhenUsed="1"/>
    <w:lsdException w:name="Light Grid Accent 3" w:semiHidden="1" w:uiPriority="71" w:unhideWhenUsed="1"/>
    <w:lsdException w:name="Medium Shading 1 Accent 3" w:semiHidden="1" w:uiPriority="72" w:unhideWhenUsed="1"/>
    <w:lsdException w:name="Medium Shading 2 Accent 3" w:semiHidden="1" w:uiPriority="73" w:unhideWhenUsed="1"/>
    <w:lsdException w:name="Medium List 1 Accent 3" w:semiHidden="1" w:uiPriority="60" w:unhideWhenUsed="1"/>
    <w:lsdException w:name="Medium List 2 Accent 3" w:semiHidden="1" w:uiPriority="61" w:unhideWhenUsed="1"/>
    <w:lsdException w:name="Medium Grid 1 Accent 3" w:semiHidden="1" w:uiPriority="62" w:unhideWhenUsed="1"/>
    <w:lsdException w:name="Medium Grid 2 Accent 3" w:semiHidden="1" w:uiPriority="63" w:unhideWhenUsed="1"/>
    <w:lsdException w:name="Medium Grid 3 Accent 3" w:semiHidden="1" w:uiPriority="64" w:unhideWhenUsed="1"/>
    <w:lsdException w:name="Dark List Accent 3" w:semiHidden="1" w:uiPriority="65" w:unhideWhenUsed="1"/>
    <w:lsdException w:name="Colorful Shading Accent 3" w:semiHidden="1" w:uiPriority="66" w:unhideWhenUsed="1"/>
    <w:lsdException w:name="Colorful List Accent 3" w:semiHidden="1" w:uiPriority="67" w:unhideWhenUsed="1"/>
    <w:lsdException w:name="Colorful Grid Accent 3" w:semiHidden="1" w:uiPriority="68" w:unhideWhenUsed="1"/>
    <w:lsdException w:name="Light Shading Accent 4" w:semiHidden="1" w:uiPriority="69" w:unhideWhenUsed="1"/>
    <w:lsdException w:name="Light List Accent 4" w:semiHidden="1" w:uiPriority="70" w:unhideWhenUsed="1"/>
    <w:lsdException w:name="Light Grid Accent 4" w:semiHidden="1" w:uiPriority="71" w:unhideWhenUsed="1"/>
    <w:lsdException w:name="Medium Shading 1 Accent 4" w:semiHidden="1" w:uiPriority="72" w:unhideWhenUsed="1"/>
    <w:lsdException w:name="Medium Shading 2 Accent 4" w:semiHidden="1" w:uiPriority="73" w:unhideWhenUsed="1"/>
    <w:lsdException w:name="Medium List 1 Accent 4" w:semiHidden="1" w:uiPriority="60" w:unhideWhenUsed="1"/>
    <w:lsdException w:name="Medium List 2 Accent 4" w:semiHidden="1" w:uiPriority="61" w:unhideWhenUsed="1"/>
    <w:lsdException w:name="Medium Grid 1 Accent 4" w:semiHidden="1" w:uiPriority="62" w:unhideWhenUsed="1"/>
    <w:lsdException w:name="Medium Grid 2 Accent 4" w:semiHidden="1" w:uiPriority="63" w:unhideWhenUsed="1"/>
    <w:lsdException w:name="Medium Grid 3 Accent 4" w:semiHidden="1" w:uiPriority="64" w:unhideWhenUsed="1"/>
    <w:lsdException w:name="Dark List Accent 4" w:semiHidden="1" w:uiPriority="65" w:unhideWhenUsed="1"/>
    <w:lsdException w:name="Colorful Shading Accent 4" w:semiHidden="1" w:uiPriority="66" w:unhideWhenUsed="1"/>
    <w:lsdException w:name="Colorful List Accent 4" w:semiHidden="1" w:uiPriority="67" w:unhideWhenUsed="1"/>
    <w:lsdException w:name="Colorful Grid Accent 4" w:semiHidden="1" w:uiPriority="68" w:unhideWhenUsed="1"/>
    <w:lsdException w:name="Light Shading Accent 5" w:semiHidden="1" w:uiPriority="69" w:unhideWhenUsed="1"/>
    <w:lsdException w:name="Light List Accent 5" w:semiHidden="1" w:uiPriority="70" w:unhideWhenUsed="1"/>
    <w:lsdException w:name="Light Grid Accent 5" w:semiHidden="1" w:uiPriority="71" w:unhideWhenUsed="1"/>
    <w:lsdException w:name="Medium Shading 1 Accent 5" w:semiHidden="1" w:uiPriority="72" w:unhideWhenUsed="1"/>
    <w:lsdException w:name="Medium Shading 2 Accent 5" w:semiHidden="1" w:uiPriority="73" w:unhideWhenUsed="1"/>
    <w:lsdException w:name="Medium List 1 Accent 5" w:semiHidden="1" w:uiPriority="60" w:unhideWhenUsed="1"/>
    <w:lsdException w:name="Medium List 2 Accent 5" w:semiHidden="1" w:uiPriority="61" w:unhideWhenUsed="1"/>
    <w:lsdException w:name="Medium Grid 1 Accent 5" w:semiHidden="1" w:uiPriority="62" w:unhideWhenUsed="1"/>
    <w:lsdException w:name="Medium Grid 2 Accent 5" w:semiHidden="1" w:uiPriority="63" w:unhideWhenUsed="1"/>
    <w:lsdException w:name="Medium Grid 3 Accent 5" w:semiHidden="1" w:uiPriority="64" w:unhideWhenUsed="1"/>
    <w:lsdException w:name="Dark List Accent 5" w:semiHidden="1" w:uiPriority="65" w:unhideWhenUsed="1"/>
    <w:lsdException w:name="Colorful Shading Accent 5" w:semiHidden="1" w:uiPriority="66" w:unhideWhenUsed="1"/>
    <w:lsdException w:name="Colorful List Accent 5" w:semiHidden="1" w:uiPriority="67" w:unhideWhenUsed="1"/>
    <w:lsdException w:name="Colorful Grid Accent 5" w:semiHidden="1" w:uiPriority="68" w:unhideWhenUsed="1"/>
    <w:lsdException w:name="Light Shading Accent 6" w:semiHidden="1" w:uiPriority="69" w:unhideWhenUsed="1"/>
    <w:lsdException w:name="Light List Accent 6" w:semiHidden="1" w:uiPriority="70" w:unhideWhenUsed="1"/>
    <w:lsdException w:name="Light Grid Accent 6" w:semiHidden="1" w:uiPriority="71" w:unhideWhenUsed="1"/>
    <w:lsdException w:name="Medium Shading 1 Accent 6" w:semiHidden="1" w:uiPriority="72" w:unhideWhenUsed="1"/>
    <w:lsdException w:name="Medium Shading 2 Accent 6" w:semiHidden="1" w:uiPriority="73" w:unhideWhenUsed="1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Pr>
      <w:rFonts w:ascii="Verdana" w:hAnsi="Verdana" w:cs="Tahoma"/>
      <w:sz w:val="16"/>
      <w:szCs w:val="16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cs="Courier New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es-MX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Times New Roman"/>
      <w:b/>
      <w:bCs/>
      <w:szCs w:val="22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Times New Roman"/>
      <w:szCs w:val="20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mallCaps/>
      <w:lang w:val="es-MX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semiHidden/>
    <w:rPr>
      <w:rFonts w:ascii="Tahoma" w:hAnsi="Tahoma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pPr>
      <w:jc w:val="both"/>
    </w:pPr>
    <w:rPr>
      <w:rFonts w:cs="Courier New"/>
      <w:szCs w:val="20"/>
    </w:rPr>
  </w:style>
  <w:style w:type="paragraph" w:styleId="BodyText3">
    <w:name w:val="Body Text 3"/>
    <w:basedOn w:val="Normal"/>
    <w:pPr>
      <w:jc w:val="center"/>
    </w:pPr>
    <w:rPr>
      <w:lang w:val="es-MX"/>
    </w:rPr>
  </w:style>
  <w:style w:type="table" w:styleId="TableGrid">
    <w:name w:val="Table Grid"/>
    <w:basedOn w:val="TableNormal"/>
    <w:rsid w:val="001E51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2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header" Target="head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ablo:DAS:final:documentacion:007-Maquet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007-Maquetas.dot</Template>
  <TotalTime>65</TotalTime>
  <Pages>11</Pages>
  <Words>353</Words>
  <Characters>2016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Pablo</dc:creator>
  <cp:keywords/>
  <dc:description/>
  <cp:lastModifiedBy>Pablo</cp:lastModifiedBy>
  <cp:revision>3</cp:revision>
  <cp:lastPrinted>2007-09-24T02:51:00Z</cp:lastPrinted>
  <dcterms:created xsi:type="dcterms:W3CDTF">2017-02-05T16:34:00Z</dcterms:created>
  <dcterms:modified xsi:type="dcterms:W3CDTF">2017-02-05T23:45:00Z</dcterms:modified>
</cp:coreProperties>
</file>
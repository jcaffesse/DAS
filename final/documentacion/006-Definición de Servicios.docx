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309" w:rsidRDefault="007E6309" w:rsidP="007E6309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:rsidR="007E6309" w:rsidRDefault="007E6309" w:rsidP="007E6309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7E6309" w:rsidTr="00C2296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7E6309" w:rsidTr="00C2296D">
        <w:tblPrEx>
          <w:tblCellMar>
            <w:top w:w="0" w:type="dxa"/>
            <w:bottom w:w="0" w:type="dxa"/>
          </w:tblCellMar>
        </w:tblPrEx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/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/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/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309" w:rsidRDefault="007E6309" w:rsidP="00C2296D"/>
        </w:tc>
      </w:tr>
    </w:tbl>
    <w:p w:rsidR="007E6309" w:rsidRDefault="007E6309" w:rsidP="007E6309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7E6309" w:rsidRDefault="007E6309" w:rsidP="007E6309">
      <w:pPr>
        <w:pStyle w:val="Sangradetextonormal"/>
        <w:ind w:left="0"/>
        <w:jc w:val="both"/>
        <w:rPr>
          <w:rFonts w:ascii="TimesNewRoman" w:hAnsi="TimesNewRoman" w:cs="Times New Roman"/>
          <w:szCs w:val="20"/>
        </w:rPr>
      </w:pPr>
      <w:r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:rsidR="007E6309" w:rsidRDefault="007E6309" w:rsidP="007E6309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:rsidR="007E6309" w:rsidRDefault="007E6309" w:rsidP="007E6309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del Documento</w:t>
      </w:r>
    </w:p>
    <w:p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 del Documento</w:t>
      </w:r>
    </w:p>
    <w:p w:rsidR="007E6309" w:rsidRDefault="007E6309" w:rsidP="007E6309">
      <w:pPr>
        <w:numPr>
          <w:ilvl w:val="1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:rsidR="007E6309" w:rsidRDefault="007E6309" w:rsidP="007E6309">
      <w:pPr>
        <w:autoSpaceDE w:val="0"/>
        <w:autoSpaceDN w:val="0"/>
        <w:adjustRightInd w:val="0"/>
        <w:ind w:left="1440"/>
        <w:rPr>
          <w:rFonts w:cs="Times New Roman"/>
          <w:szCs w:val="20"/>
        </w:rPr>
      </w:pPr>
    </w:p>
    <w:p w:rsidR="007E6309" w:rsidRDefault="007E6309" w:rsidP="007E6309">
      <w:pPr>
        <w:numPr>
          <w:ilvl w:val="0"/>
          <w:numId w:val="29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Procesos de Negocio</w:t>
      </w:r>
    </w:p>
    <w:p w:rsidR="007E6309" w:rsidRDefault="007E6309" w:rsidP="00116E8B">
      <w:pPr>
        <w:rPr>
          <w:b/>
          <w:bCs/>
          <w:smallCaps/>
        </w:rPr>
      </w:pPr>
    </w:p>
    <w:p w:rsidR="00BC3805" w:rsidRPr="00116E8B" w:rsidRDefault="007E6309" w:rsidP="00116E8B">
      <w:pPr>
        <w:rPr>
          <w:b/>
          <w:bCs/>
        </w:rPr>
      </w:pPr>
      <w:r>
        <w:rPr>
          <w:b/>
          <w:bCs/>
          <w:smallCaps/>
        </w:rPr>
        <w:br w:type="page"/>
      </w:r>
      <w:r>
        <w:rPr>
          <w:b/>
          <w:bCs/>
          <w:smallCaps/>
        </w:rPr>
        <w:lastRenderedPageBreak/>
        <w:t>Procesos de Negocio</w:t>
      </w:r>
    </w:p>
    <w:p w:rsidR="00116E8B" w:rsidRDefault="00116E8B" w:rsidP="00116E8B">
      <w:pPr>
        <w:rPr>
          <w:bCs/>
        </w:rPr>
      </w:pPr>
    </w:p>
    <w:p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</w:rPr>
        <w:t xml:space="preserve">Proceso de Negocio </w:t>
      </w:r>
      <w:r w:rsidR="00FF356E">
        <w:rPr>
          <w:b/>
          <w:smallCaps/>
          <w:u w:val="single"/>
        </w:rPr>
        <w:t xml:space="preserve"> n°1</w:t>
      </w:r>
    </w:p>
    <w:p w:rsidR="00841369" w:rsidRDefault="00841369" w:rsidP="00841369">
      <w:pPr>
        <w:rPr>
          <w:b/>
        </w:rPr>
      </w:pPr>
    </w:p>
    <w:p w:rsidR="00841369" w:rsidRDefault="00841369" w:rsidP="00841369">
      <w:r>
        <w:rPr>
          <w:b/>
        </w:rPr>
        <w:t>Nombre</w:t>
      </w:r>
      <w:r>
        <w:t xml:space="preserve">: </w:t>
      </w:r>
      <w:r w:rsidR="00FF356E">
        <w:t>Comunicación instantánea</w:t>
      </w:r>
    </w:p>
    <w:p w:rsidR="00841369" w:rsidRDefault="00841369" w:rsidP="00841369"/>
    <w:p w:rsidR="00841369" w:rsidRDefault="00841369" w:rsidP="00841369">
      <w:pPr>
        <w:rPr>
          <w:lang w:val="es-AR"/>
        </w:rPr>
      </w:pPr>
      <w:r>
        <w:rPr>
          <w:b/>
        </w:rPr>
        <w:t>Objetivos</w:t>
      </w:r>
      <w:r>
        <w:t xml:space="preserve">: </w:t>
      </w:r>
      <w:r w:rsidR="00FF356E">
        <w:rPr>
          <w:lang w:val="es-AR"/>
        </w:rPr>
        <w:t>Contactar a cualquier otro usuario activo</w:t>
      </w:r>
    </w:p>
    <w:p w:rsidR="00841369" w:rsidRDefault="00841369" w:rsidP="00841369">
      <w:pPr>
        <w:rPr>
          <w:lang w:val="es-AR"/>
        </w:rPr>
      </w:pPr>
    </w:p>
    <w:p w:rsidR="00841369" w:rsidRDefault="00841369" w:rsidP="00841369">
      <w:pPr>
        <w:rPr>
          <w:lang w:val="es-AR"/>
        </w:rPr>
      </w:pPr>
      <w:r>
        <w:rPr>
          <w:b/>
        </w:rPr>
        <w:t>Alcance</w:t>
      </w:r>
      <w:r>
        <w:t xml:space="preserve">: </w:t>
      </w:r>
      <w:r w:rsidR="00FF356E">
        <w:rPr>
          <w:lang w:val="es-AR"/>
        </w:rPr>
        <w:t>Hace referencia a todas las acciones relacionadas en la comunicación con otro usuario, desde el ingreso al sitio pasando por el ingreso a una sala y el envío en sí del mensaje</w:t>
      </w:r>
    </w:p>
    <w:p w:rsidR="00841369" w:rsidRDefault="00841369" w:rsidP="00841369">
      <w:pPr>
        <w:rPr>
          <w:lang w:val="es-AR"/>
        </w:rPr>
      </w:pPr>
    </w:p>
    <w:p w:rsidR="00841369" w:rsidRDefault="00841369" w:rsidP="00841369">
      <w:pPr>
        <w:rPr>
          <w:lang w:val="es-AR"/>
        </w:rPr>
      </w:pPr>
      <w:r>
        <w:rPr>
          <w:b/>
        </w:rPr>
        <w:t>Descripción</w:t>
      </w:r>
      <w:r>
        <w:t>:</w:t>
      </w:r>
      <w:r w:rsidRPr="00116E8B">
        <w:t xml:space="preserve"> </w:t>
      </w:r>
      <w:r w:rsidR="00FF356E">
        <w:rPr>
          <w:lang w:val="es-AR"/>
        </w:rPr>
        <w:t>Es el proceso por el cual, cualquier usuario registrado en el sistema y que haya ingresado al mismo, puede contactar a otro usuario activo mediante un mensaje instantáneo</w:t>
      </w:r>
    </w:p>
    <w:p w:rsidR="00841369" w:rsidRDefault="00841369" w:rsidP="00841369">
      <w:pPr>
        <w:rPr>
          <w:lang w:val="es-AR"/>
        </w:rPr>
      </w:pPr>
    </w:p>
    <w:p w:rsidR="00841369" w:rsidRPr="00FF783D" w:rsidRDefault="00841369" w:rsidP="00841369">
      <w:pPr>
        <w:rPr>
          <w:b/>
          <w:smallCaps/>
          <w:u w:val="single"/>
        </w:rPr>
      </w:pPr>
      <w:r w:rsidRPr="00FF783D">
        <w:rPr>
          <w:b/>
          <w:smallCaps/>
          <w:u w:val="single"/>
          <w:lang w:val="es-AR"/>
        </w:rPr>
        <w:t>Servicios</w:t>
      </w:r>
    </w:p>
    <w:p w:rsidR="00841369" w:rsidRDefault="00841369" w:rsidP="00841369"/>
    <w:p w:rsidR="00841369" w:rsidRDefault="00841369" w:rsidP="00841369">
      <w:r>
        <w:rPr>
          <w:b/>
        </w:rPr>
        <w:t>Identificador</w:t>
      </w:r>
      <w:r>
        <w:t xml:space="preserve">: </w:t>
      </w:r>
      <w:r w:rsidR="00FF356E">
        <w:t>Servicio Registración</w:t>
      </w:r>
    </w:p>
    <w:p w:rsidR="00841369" w:rsidRDefault="00841369" w:rsidP="00841369"/>
    <w:p w:rsidR="00841369" w:rsidRDefault="00841369" w:rsidP="00841369">
      <w:r>
        <w:rPr>
          <w:b/>
        </w:rPr>
        <w:t>Descripción</w:t>
      </w:r>
      <w:r>
        <w:t xml:space="preserve">: </w:t>
      </w:r>
      <w:r w:rsidR="00FF356E">
        <w:t>Se encarga de todo lo relacionado al registro de cuentas en el sitio</w:t>
      </w:r>
    </w:p>
    <w:p w:rsidR="00841369" w:rsidRDefault="00841369" w:rsidP="00841369"/>
    <w:p w:rsidR="00841369" w:rsidRPr="00FF783D" w:rsidRDefault="00841369" w:rsidP="00841369">
      <w:pPr>
        <w:rPr>
          <w:b/>
        </w:rPr>
      </w:pPr>
      <w:r>
        <w:rPr>
          <w:b/>
        </w:rPr>
        <w:t>Ubicación</w:t>
      </w:r>
      <w:r w:rsidRPr="00FF783D">
        <w:t xml:space="preserve">: </w:t>
      </w:r>
    </w:p>
    <w:p w:rsidR="00841369" w:rsidRDefault="00841369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841369" w:rsidTr="00F9740D">
        <w:tc>
          <w:tcPr>
            <w:tcW w:w="9854" w:type="dxa"/>
            <w:gridSpan w:val="5"/>
            <w:shd w:val="clear" w:color="auto" w:fill="D9D9D9"/>
          </w:tcPr>
          <w:p w:rsidR="00841369" w:rsidRPr="003E5482" w:rsidRDefault="003449A7" w:rsidP="00F9740D">
            <w:pPr>
              <w:rPr>
                <w:b/>
              </w:rPr>
            </w:pPr>
            <w:r>
              <w:rPr>
                <w:b/>
              </w:rPr>
              <w:t>Chequear datos de login</w:t>
            </w:r>
          </w:p>
        </w:tc>
      </w:tr>
      <w:tr w:rsidR="00841369" w:rsidTr="00F9740D">
        <w:tc>
          <w:tcPr>
            <w:tcW w:w="9854" w:type="dxa"/>
            <w:gridSpan w:val="5"/>
            <w:shd w:val="clear" w:color="auto" w:fill="auto"/>
          </w:tcPr>
          <w:p w:rsidR="00841369" w:rsidRPr="00F24DC4" w:rsidRDefault="003449A7" w:rsidP="00F9740D">
            <w:r>
              <w:t>Controlar que los datos de acceso al sistema correspondan a una cuenta previamente registrada y responder al respecto</w:t>
            </w:r>
          </w:p>
        </w:tc>
      </w:tr>
      <w:tr w:rsidR="00841369" w:rsidTr="00F9740D">
        <w:tc>
          <w:tcPr>
            <w:tcW w:w="9854" w:type="dxa"/>
            <w:gridSpan w:val="5"/>
            <w:shd w:val="clear" w:color="auto" w:fill="FFFF66"/>
          </w:tcPr>
          <w:p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41369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Ejemplo de contenido del campo</w:t>
            </w:r>
          </w:p>
        </w:tc>
      </w:tr>
      <w:tr w:rsidR="003449A7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3449A7" w:rsidRDefault="003449A7" w:rsidP="001A5CD6">
            <w:r>
              <w:t>userName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3449A7" w:rsidRPr="00FF356E" w:rsidRDefault="003449A7" w:rsidP="003449A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1A5CD6">
            <w:r>
              <w:t>[3,64]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1A5CD6">
            <w:r>
              <w:t>String(“jcaffesse”)</w:t>
            </w:r>
          </w:p>
        </w:tc>
      </w:tr>
      <w:tr w:rsidR="00841369" w:rsidTr="00F9740D">
        <w:trPr>
          <w:trHeight w:val="202"/>
        </w:trPr>
        <w:tc>
          <w:tcPr>
            <w:tcW w:w="1970" w:type="dxa"/>
            <w:shd w:val="clear" w:color="auto" w:fill="auto"/>
          </w:tcPr>
          <w:p w:rsidR="00841369" w:rsidRDefault="003449A7" w:rsidP="003449A7">
            <w:r>
              <w:t>password</w:t>
            </w:r>
          </w:p>
        </w:tc>
        <w:tc>
          <w:tcPr>
            <w:tcW w:w="1971" w:type="dxa"/>
            <w:shd w:val="clear" w:color="auto" w:fill="auto"/>
          </w:tcPr>
          <w:p w:rsidR="00841369" w:rsidRDefault="003449A7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841369" w:rsidRPr="00FF356E" w:rsidRDefault="003449A7" w:rsidP="003449A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</w:p>
        </w:tc>
        <w:tc>
          <w:tcPr>
            <w:tcW w:w="1971" w:type="dxa"/>
            <w:shd w:val="clear" w:color="auto" w:fill="auto"/>
          </w:tcPr>
          <w:p w:rsidR="00841369" w:rsidRDefault="003449A7" w:rsidP="00F9740D">
            <w:r>
              <w:t>[3,64]</w:t>
            </w:r>
          </w:p>
        </w:tc>
        <w:tc>
          <w:tcPr>
            <w:tcW w:w="1971" w:type="dxa"/>
            <w:shd w:val="clear" w:color="auto" w:fill="auto"/>
          </w:tcPr>
          <w:p w:rsidR="00841369" w:rsidRDefault="003449A7" w:rsidP="003449A7">
            <w:r>
              <w:t>String(“password”)</w:t>
            </w:r>
          </w:p>
        </w:tc>
      </w:tr>
      <w:tr w:rsidR="00841369" w:rsidRPr="003E5482" w:rsidTr="00F9740D">
        <w:tc>
          <w:tcPr>
            <w:tcW w:w="9854" w:type="dxa"/>
            <w:gridSpan w:val="5"/>
            <w:shd w:val="clear" w:color="auto" w:fill="FFFF66"/>
          </w:tcPr>
          <w:p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41369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Ejemplo de contenido del campo</w:t>
            </w:r>
          </w:p>
        </w:tc>
      </w:tr>
      <w:tr w:rsidR="00841369" w:rsidTr="00F9740D">
        <w:trPr>
          <w:trHeight w:val="202"/>
        </w:trPr>
        <w:tc>
          <w:tcPr>
            <w:tcW w:w="1970" w:type="dxa"/>
            <w:shd w:val="clear" w:color="auto" w:fill="auto"/>
          </w:tcPr>
          <w:p w:rsidR="00841369" w:rsidRDefault="003449A7" w:rsidP="003449A7">
            <w:r>
              <w:t>access</w:t>
            </w:r>
          </w:p>
        </w:tc>
        <w:tc>
          <w:tcPr>
            <w:tcW w:w="1971" w:type="dxa"/>
            <w:shd w:val="clear" w:color="auto" w:fill="auto"/>
          </w:tcPr>
          <w:p w:rsidR="00841369" w:rsidRDefault="003449A7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841369" w:rsidRPr="00FF356E" w:rsidRDefault="003449A7" w:rsidP="00F9740D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971" w:type="dxa"/>
            <w:shd w:val="clear" w:color="auto" w:fill="auto"/>
          </w:tcPr>
          <w:p w:rsidR="00841369" w:rsidRDefault="003449A7" w:rsidP="00F9740D">
            <w:r>
              <w:t>[1]</w:t>
            </w:r>
          </w:p>
        </w:tc>
        <w:tc>
          <w:tcPr>
            <w:tcW w:w="1971" w:type="dxa"/>
            <w:shd w:val="clear" w:color="auto" w:fill="auto"/>
          </w:tcPr>
          <w:p w:rsidR="00841369" w:rsidRDefault="003449A7" w:rsidP="00F9740D">
            <w:r>
              <w:t>True, false</w:t>
            </w:r>
          </w:p>
        </w:tc>
      </w:tr>
      <w:tr w:rsidR="003449A7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3449A7" w:rsidRDefault="003449A7" w:rsidP="001A5CD6">
            <w:r>
              <w:t>access</w:t>
            </w:r>
            <w:r>
              <w:t>Desc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3449A7" w:rsidRPr="00FF356E" w:rsidRDefault="00204074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1A5CD6">
            <w:r>
              <w:t>ACCESS_GRANTED,</w:t>
            </w:r>
          </w:p>
          <w:p w:rsidR="003449A7" w:rsidRDefault="003449A7" w:rsidP="001A5CD6">
            <w:r>
              <w:t>ACCESS_DENIED</w:t>
            </w:r>
          </w:p>
        </w:tc>
      </w:tr>
      <w:tr w:rsidR="00676AEF" w:rsidRPr="003449A7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676AEF" w:rsidRDefault="00676AEF" w:rsidP="001A5CD6">
            <w:r>
              <w:t>errors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O</w:t>
            </w:r>
          </w:p>
        </w:tc>
        <w:tc>
          <w:tcPr>
            <w:tcW w:w="1971" w:type="dxa"/>
            <w:shd w:val="clear" w:color="auto" w:fill="auto"/>
          </w:tcPr>
          <w:p w:rsidR="00676AEF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String[]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676AEF" w:rsidRPr="003449A7" w:rsidRDefault="00676AEF" w:rsidP="001A5CD6">
            <w:pPr>
              <w:rPr>
                <w:lang w:val="en-US"/>
              </w:rPr>
            </w:pPr>
            <w:r w:rsidRPr="003449A7">
              <w:rPr>
                <w:lang w:val="en-US"/>
              </w:rPr>
              <w:t>WRONG_PASSWORD,</w:t>
            </w:r>
          </w:p>
          <w:p w:rsidR="00676AEF" w:rsidRPr="003449A7" w:rsidRDefault="00676AEF" w:rsidP="001A5CD6">
            <w:pPr>
              <w:rPr>
                <w:lang w:val="en-US"/>
              </w:rPr>
            </w:pPr>
            <w:r w:rsidRPr="003449A7">
              <w:rPr>
                <w:lang w:val="en-US"/>
              </w:rPr>
              <w:t>WRONG_USERNAME,</w:t>
            </w:r>
          </w:p>
          <w:p w:rsidR="00676AEF" w:rsidRPr="003449A7" w:rsidRDefault="00676AEF" w:rsidP="001A5CD6">
            <w:pPr>
              <w:rPr>
                <w:lang w:val="en-US"/>
              </w:rPr>
            </w:pPr>
            <w:r w:rsidRPr="003449A7">
              <w:rPr>
                <w:lang w:val="en-US"/>
              </w:rPr>
              <w:t xml:space="preserve">BAD_REQUEST </w:t>
            </w:r>
          </w:p>
        </w:tc>
      </w:tr>
      <w:tr w:rsidR="003449A7" w:rsidRPr="00676AEF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3449A7" w:rsidRDefault="00676AEF" w:rsidP="001A5CD6">
            <w:r>
              <w:t>user</w:t>
            </w:r>
          </w:p>
        </w:tc>
        <w:tc>
          <w:tcPr>
            <w:tcW w:w="1971" w:type="dxa"/>
            <w:shd w:val="clear" w:color="auto" w:fill="auto"/>
          </w:tcPr>
          <w:p w:rsidR="003449A7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3449A7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:rsidR="003449A7" w:rsidRDefault="003449A7" w:rsidP="00676AEF">
            <w:r>
              <w:t>[1</w:t>
            </w:r>
            <w:r>
              <w:t>,</w:t>
            </w:r>
            <w:r w:rsidR="00676AEF">
              <w:t>1024</w:t>
            </w:r>
            <w:r>
              <w:t>]</w:t>
            </w:r>
          </w:p>
        </w:tc>
        <w:tc>
          <w:tcPr>
            <w:tcW w:w="1971" w:type="dxa"/>
            <w:shd w:val="clear" w:color="auto" w:fill="auto"/>
          </w:tcPr>
          <w:p w:rsidR="003449A7" w:rsidRPr="00676AEF" w:rsidRDefault="00676AEF" w:rsidP="00676AEF">
            <w:pPr>
              <w:rPr>
                <w:lang w:val="es-AR"/>
              </w:rPr>
            </w:pPr>
            <w:r w:rsidRPr="00676AEF">
              <w:rPr>
                <w:lang w:val="es-AR"/>
              </w:rPr>
              <w:t>J</w:t>
            </w:r>
            <w:r>
              <w:rPr>
                <w:lang w:val="es-AR"/>
              </w:rPr>
              <w:t>SON</w:t>
            </w:r>
            <w:r w:rsidRPr="00676AEF">
              <w:rPr>
                <w:lang w:val="es-AR"/>
              </w:rPr>
              <w:t xml:space="preserve"> con datos de usuario</w:t>
            </w:r>
          </w:p>
        </w:tc>
      </w:tr>
    </w:tbl>
    <w:p w:rsidR="00841369" w:rsidRPr="00676AEF" w:rsidRDefault="00841369" w:rsidP="00841369">
      <w:pPr>
        <w:pBdr>
          <w:bottom w:val="single" w:sz="6" w:space="1" w:color="auto"/>
        </w:pBdr>
        <w:rPr>
          <w:lang w:val="es-AR"/>
        </w:rPr>
      </w:pPr>
    </w:p>
    <w:p w:rsidR="00841369" w:rsidRDefault="00841369" w:rsidP="00841369">
      <w:pPr>
        <w:pBdr>
          <w:bottom w:val="single" w:sz="6" w:space="1" w:color="auto"/>
        </w:pBdr>
      </w:pPr>
    </w:p>
    <w:p w:rsidR="00841369" w:rsidRDefault="00841369" w:rsidP="00841369"/>
    <w:p w:rsidR="00841369" w:rsidRDefault="00841369" w:rsidP="00841369">
      <w:r>
        <w:rPr>
          <w:b/>
        </w:rPr>
        <w:t>Identificador</w:t>
      </w:r>
      <w:r>
        <w:t xml:space="preserve">: </w:t>
      </w:r>
      <w:r w:rsidR="00676AEF">
        <w:t>Servicio Chat</w:t>
      </w:r>
    </w:p>
    <w:p w:rsidR="00841369" w:rsidRDefault="00841369" w:rsidP="00841369"/>
    <w:p w:rsidR="00841369" w:rsidRDefault="00841369" w:rsidP="00841369">
      <w:r>
        <w:rPr>
          <w:b/>
        </w:rPr>
        <w:t>Descripción</w:t>
      </w:r>
      <w:r>
        <w:t xml:space="preserve">: </w:t>
      </w:r>
      <w:r w:rsidR="00676AEF">
        <w:t>Se encarga del manejo de la lógica de salas y mensajes</w:t>
      </w:r>
    </w:p>
    <w:p w:rsidR="00841369" w:rsidRDefault="00841369" w:rsidP="00841369"/>
    <w:p w:rsidR="00841369" w:rsidRDefault="00841369" w:rsidP="00841369">
      <w:r>
        <w:rPr>
          <w:b/>
        </w:rPr>
        <w:t>Ubicación</w:t>
      </w:r>
      <w:r w:rsidRPr="00FF783D">
        <w:t xml:space="preserve">: </w:t>
      </w:r>
    </w:p>
    <w:p w:rsidR="00676AEF" w:rsidRDefault="00676AEF" w:rsidP="0084136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841369" w:rsidTr="00F9740D">
        <w:tc>
          <w:tcPr>
            <w:tcW w:w="9854" w:type="dxa"/>
            <w:gridSpan w:val="5"/>
            <w:shd w:val="clear" w:color="auto" w:fill="D9D9D9"/>
          </w:tcPr>
          <w:p w:rsidR="00841369" w:rsidRPr="003E5482" w:rsidRDefault="00676AEF" w:rsidP="00F9740D">
            <w:pPr>
              <w:rPr>
                <w:b/>
              </w:rPr>
            </w:pPr>
            <w:r>
              <w:rPr>
                <w:b/>
              </w:rPr>
              <w:t>Ingresar Usuario en Sala</w:t>
            </w:r>
          </w:p>
        </w:tc>
      </w:tr>
      <w:tr w:rsidR="00841369" w:rsidTr="00F9740D">
        <w:tc>
          <w:tcPr>
            <w:tcW w:w="9854" w:type="dxa"/>
            <w:gridSpan w:val="5"/>
            <w:shd w:val="clear" w:color="auto" w:fill="auto"/>
          </w:tcPr>
          <w:p w:rsidR="00841369" w:rsidRPr="00F24DC4" w:rsidRDefault="00676AEF" w:rsidP="00F9740D">
            <w:r>
              <w:t>Se registra el ingreso de un usuario en base de datos y se retorna la lista de usuarios de esa sala</w:t>
            </w:r>
          </w:p>
        </w:tc>
      </w:tr>
      <w:tr w:rsidR="00841369" w:rsidTr="00F9740D">
        <w:tc>
          <w:tcPr>
            <w:tcW w:w="9854" w:type="dxa"/>
            <w:gridSpan w:val="5"/>
            <w:shd w:val="clear" w:color="auto" w:fill="FFFF66"/>
          </w:tcPr>
          <w:p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841369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Ejemplo de contenido del campo</w:t>
            </w:r>
          </w:p>
        </w:tc>
      </w:tr>
      <w:tr w:rsidR="00841369" w:rsidTr="00F9740D">
        <w:trPr>
          <w:trHeight w:val="202"/>
        </w:trPr>
        <w:tc>
          <w:tcPr>
            <w:tcW w:w="1970" w:type="dxa"/>
            <w:shd w:val="clear" w:color="auto" w:fill="auto"/>
          </w:tcPr>
          <w:p w:rsidR="00841369" w:rsidRDefault="00676AEF" w:rsidP="00F9740D">
            <w:r>
              <w:t>userId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841369" w:rsidRPr="00FF356E" w:rsidRDefault="00676AEF" w:rsidP="00F9740D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34413</w:t>
            </w:r>
          </w:p>
        </w:tc>
      </w:tr>
      <w:tr w:rsidR="00841369" w:rsidTr="00F9740D">
        <w:trPr>
          <w:trHeight w:val="202"/>
        </w:trPr>
        <w:tc>
          <w:tcPr>
            <w:tcW w:w="1970" w:type="dxa"/>
            <w:shd w:val="clear" w:color="auto" w:fill="auto"/>
          </w:tcPr>
          <w:p w:rsidR="00841369" w:rsidRDefault="00676AEF" w:rsidP="00F9740D">
            <w:r>
              <w:t>roomId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Long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543</w:t>
            </w:r>
          </w:p>
        </w:tc>
      </w:tr>
      <w:tr w:rsidR="00841369" w:rsidRPr="003E5482" w:rsidTr="00F9740D">
        <w:tc>
          <w:tcPr>
            <w:tcW w:w="9854" w:type="dxa"/>
            <w:gridSpan w:val="5"/>
            <w:shd w:val="clear" w:color="auto" w:fill="FFFF66"/>
          </w:tcPr>
          <w:p w:rsidR="00841369" w:rsidRPr="003E5482" w:rsidRDefault="00841369" w:rsidP="00F9740D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841369" w:rsidTr="00F9740D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841369" w:rsidRDefault="00841369" w:rsidP="00F9740D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841369" w:rsidRDefault="00841369" w:rsidP="00F9740D">
            <w:r>
              <w:t>Ejemplo de contenido del campo</w:t>
            </w:r>
          </w:p>
        </w:tc>
      </w:tr>
      <w:tr w:rsidR="00841369" w:rsidTr="00F9740D">
        <w:trPr>
          <w:trHeight w:val="202"/>
        </w:trPr>
        <w:tc>
          <w:tcPr>
            <w:tcW w:w="1970" w:type="dxa"/>
            <w:shd w:val="clear" w:color="auto" w:fill="auto"/>
          </w:tcPr>
          <w:p w:rsidR="00841369" w:rsidRDefault="00676AEF" w:rsidP="00F9740D">
            <w:r>
              <w:t>User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841369" w:rsidRPr="00FF356E" w:rsidRDefault="00676AEF" w:rsidP="00F9740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JSON con datos de usuario</w:t>
            </w:r>
          </w:p>
        </w:tc>
      </w:tr>
      <w:tr w:rsidR="00841369" w:rsidTr="00F9740D">
        <w:trPr>
          <w:trHeight w:val="202"/>
        </w:trPr>
        <w:tc>
          <w:tcPr>
            <w:tcW w:w="1970" w:type="dxa"/>
            <w:shd w:val="clear" w:color="auto" w:fill="auto"/>
          </w:tcPr>
          <w:p w:rsidR="00841369" w:rsidRDefault="00676AEF" w:rsidP="00F9740D">
            <w:r>
              <w:t>Room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F9740D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:rsidR="00841369" w:rsidRDefault="00676AEF" w:rsidP="00204074">
            <w:r>
              <w:t xml:space="preserve">JSON con datos de </w:t>
            </w:r>
            <w:r w:rsidR="00204074">
              <w:t>sala</w:t>
            </w:r>
          </w:p>
        </w:tc>
      </w:tr>
      <w:tr w:rsidR="00676AEF" w:rsidTr="00676AEF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676AEF" w:rsidP="001A5CD6">
            <w:r>
              <w:t>UserList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676AEF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676AEF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676AEF" w:rsidP="001A5CD6">
            <w:r>
              <w:t>[1,1024]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676AEF" w:rsidP="001A5CD6">
            <w:r>
              <w:t>JSON con datos de usuario</w:t>
            </w:r>
            <w:r>
              <w:t>s en esa sala</w:t>
            </w:r>
          </w:p>
        </w:tc>
      </w:tr>
    </w:tbl>
    <w:p w:rsidR="00676AEF" w:rsidRDefault="00676AEF" w:rsidP="00676AEF">
      <w:pPr>
        <w:pBdr>
          <w:bottom w:val="single" w:sz="6" w:space="1" w:color="auto"/>
        </w:pBdr>
      </w:pPr>
    </w:p>
    <w:p w:rsidR="00676AEF" w:rsidRDefault="00676AEF" w:rsidP="00676AEF"/>
    <w:p w:rsidR="00676AEF" w:rsidRDefault="00676AEF" w:rsidP="00676AEF">
      <w:r>
        <w:rPr>
          <w:b/>
        </w:rPr>
        <w:t>Identificador</w:t>
      </w:r>
      <w:r>
        <w:t>: Servicio Chat</w:t>
      </w:r>
    </w:p>
    <w:p w:rsidR="00676AEF" w:rsidRDefault="00676AEF" w:rsidP="00676AEF"/>
    <w:p w:rsidR="00676AEF" w:rsidRDefault="00676AEF" w:rsidP="00676AEF">
      <w:r>
        <w:rPr>
          <w:b/>
        </w:rPr>
        <w:t>Descripción</w:t>
      </w:r>
      <w:r>
        <w:t>: Se encarga del manejo de la lógica de salas y mensajes</w:t>
      </w:r>
    </w:p>
    <w:p w:rsidR="00676AEF" w:rsidRDefault="00676AEF" w:rsidP="00676AEF"/>
    <w:p w:rsidR="00676AEF" w:rsidRDefault="00676AEF" w:rsidP="00676AEF">
      <w:r>
        <w:rPr>
          <w:b/>
        </w:rPr>
        <w:t>Ubicación</w:t>
      </w:r>
      <w:r w:rsidRPr="00FF783D">
        <w:t xml:space="preserve">: </w:t>
      </w:r>
    </w:p>
    <w:p w:rsidR="00676AEF" w:rsidRDefault="00676AEF" w:rsidP="00676AE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676AEF" w:rsidTr="001A5CD6">
        <w:tc>
          <w:tcPr>
            <w:tcW w:w="9854" w:type="dxa"/>
            <w:gridSpan w:val="5"/>
            <w:shd w:val="clear" w:color="auto" w:fill="D9D9D9"/>
          </w:tcPr>
          <w:p w:rsidR="00676AEF" w:rsidRPr="003E5482" w:rsidRDefault="00204074" w:rsidP="001A5CD6">
            <w:pPr>
              <w:rPr>
                <w:b/>
              </w:rPr>
            </w:pPr>
            <w:r>
              <w:rPr>
                <w:b/>
              </w:rPr>
              <w:t>Cargar Mensaje</w:t>
            </w:r>
          </w:p>
        </w:tc>
      </w:tr>
      <w:tr w:rsidR="00676AEF" w:rsidTr="001A5CD6">
        <w:tc>
          <w:tcPr>
            <w:tcW w:w="9854" w:type="dxa"/>
            <w:gridSpan w:val="5"/>
            <w:shd w:val="clear" w:color="auto" w:fill="auto"/>
          </w:tcPr>
          <w:p w:rsidR="00676AEF" w:rsidRPr="00F24DC4" w:rsidRDefault="00676AEF" w:rsidP="00204074">
            <w:r>
              <w:t xml:space="preserve">Se registra </w:t>
            </w:r>
            <w:r w:rsidR="00204074">
              <w:t>un nuevo mensaje para una sala dada, se retorna mensajes de error o exito</w:t>
            </w:r>
          </w:p>
        </w:tc>
      </w:tr>
      <w:tr w:rsidR="00676AEF" w:rsidTr="001A5CD6">
        <w:tc>
          <w:tcPr>
            <w:tcW w:w="9854" w:type="dxa"/>
            <w:gridSpan w:val="5"/>
            <w:shd w:val="clear" w:color="auto" w:fill="FFFF66"/>
          </w:tcPr>
          <w:p w:rsidR="00676AEF" w:rsidRPr="003E5482" w:rsidRDefault="00676AEF" w:rsidP="001A5CD6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676AEF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676AEF" w:rsidRDefault="00676AEF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Ejemplo de contenido del campo</w:t>
            </w:r>
          </w:p>
        </w:tc>
      </w:tr>
      <w:tr w:rsidR="00676AEF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676AEF" w:rsidRDefault="00676AEF" w:rsidP="001A5CD6">
            <w:r>
              <w:t>userId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676AEF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34413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204074" w:rsidRDefault="00204074" w:rsidP="001A5CD6">
            <w:r>
              <w:t>roomId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Long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543</w:t>
            </w:r>
          </w:p>
        </w:tc>
      </w:tr>
      <w:tr w:rsidR="00676AEF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676AEF" w:rsidRDefault="00204074" w:rsidP="001A5CD6">
            <w:r>
              <w:t>message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676AEF" w:rsidRDefault="00204074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204074">
            <w:r>
              <w:t>[1,</w:t>
            </w:r>
            <w:r w:rsidR="00204074">
              <w:t>512</w:t>
            </w:r>
            <w:r>
              <w:t>]</w:t>
            </w:r>
          </w:p>
        </w:tc>
        <w:tc>
          <w:tcPr>
            <w:tcW w:w="1971" w:type="dxa"/>
            <w:shd w:val="clear" w:color="auto" w:fill="auto"/>
          </w:tcPr>
          <w:p w:rsidR="00676AEF" w:rsidRDefault="00204074" w:rsidP="001A5CD6">
            <w:r>
              <w:t>“hello world”</w:t>
            </w:r>
          </w:p>
        </w:tc>
      </w:tr>
      <w:tr w:rsidR="00676AEF" w:rsidRPr="003E5482" w:rsidTr="001A5CD6">
        <w:tc>
          <w:tcPr>
            <w:tcW w:w="9854" w:type="dxa"/>
            <w:gridSpan w:val="5"/>
            <w:shd w:val="clear" w:color="auto" w:fill="FFFF66"/>
          </w:tcPr>
          <w:p w:rsidR="00676AEF" w:rsidRPr="003E5482" w:rsidRDefault="00676AEF" w:rsidP="001A5CD6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676AEF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676AEF" w:rsidRDefault="00676AEF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676AEF" w:rsidRDefault="00676AEF" w:rsidP="001A5CD6">
            <w:r>
              <w:t>Ejemplo de contenido del campo</w:t>
            </w:r>
          </w:p>
        </w:tc>
      </w:tr>
      <w:tr w:rsidR="00676AEF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676AEF" w:rsidRDefault="00676AEF" w:rsidP="001A5CD6">
            <w:r>
              <w:t>User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676AEF" w:rsidRPr="00FF356E" w:rsidRDefault="00676AEF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JSON con datos de usuario</w:t>
            </w:r>
          </w:p>
        </w:tc>
      </w:tr>
      <w:tr w:rsidR="00676AEF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676AEF" w:rsidRDefault="00676AEF" w:rsidP="001A5CD6">
            <w:r>
              <w:t>Room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1A5CD6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:rsidR="00676AEF" w:rsidRDefault="00676AEF" w:rsidP="00204074">
            <w:r>
              <w:t xml:space="preserve">JSON con datos de </w:t>
            </w:r>
            <w:r w:rsidR="00204074">
              <w:t>sala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Boolean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[1]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True, false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resultDesc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SUCCESS, ERROR_OCURRED,</w:t>
            </w:r>
          </w:p>
        </w:tc>
      </w:tr>
      <w:tr w:rsidR="00204074" w:rsidRPr="00204074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204074" w:rsidP="001A5CD6">
            <w:r>
              <w:t>Error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204074" w:rsidP="001A5CD6">
            <w:r>
              <w:t>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6AEF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WRONG_REQUEST,</w:t>
            </w:r>
          </w:p>
          <w:p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WRONG_ROOM,</w:t>
            </w:r>
          </w:p>
          <w:p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WRONG_USER</w:t>
            </w:r>
          </w:p>
        </w:tc>
      </w:tr>
    </w:tbl>
    <w:p w:rsidR="00676AEF" w:rsidRDefault="00676AEF" w:rsidP="00841369">
      <w:pPr>
        <w:rPr>
          <w:lang w:val="en-US"/>
        </w:rPr>
      </w:pPr>
    </w:p>
    <w:p w:rsidR="00204074" w:rsidRDefault="00204074" w:rsidP="00204074">
      <w:pPr>
        <w:pBdr>
          <w:bottom w:val="single" w:sz="6" w:space="1" w:color="auto"/>
        </w:pBdr>
      </w:pPr>
    </w:p>
    <w:p w:rsidR="00204074" w:rsidRDefault="00204074" w:rsidP="00204074"/>
    <w:p w:rsidR="00204074" w:rsidRDefault="00204074" w:rsidP="00204074">
      <w:r>
        <w:rPr>
          <w:b/>
        </w:rPr>
        <w:t>Identificador</w:t>
      </w:r>
      <w:r>
        <w:t>: Servicio Chat</w:t>
      </w:r>
    </w:p>
    <w:p w:rsidR="00204074" w:rsidRDefault="00204074" w:rsidP="00204074"/>
    <w:p w:rsidR="00204074" w:rsidRDefault="00204074" w:rsidP="00204074">
      <w:r>
        <w:rPr>
          <w:b/>
        </w:rPr>
        <w:t>Descripción</w:t>
      </w:r>
      <w:r>
        <w:t>: Se encarga del manejo de la lógica de salas y mensajes</w:t>
      </w:r>
    </w:p>
    <w:p w:rsidR="00204074" w:rsidRDefault="00204074" w:rsidP="00204074"/>
    <w:p w:rsidR="00204074" w:rsidRDefault="00204074" w:rsidP="00204074">
      <w:r>
        <w:rPr>
          <w:b/>
        </w:rPr>
        <w:t>Ubicación</w:t>
      </w:r>
      <w:r w:rsidRPr="00FF783D">
        <w:t xml:space="preserve">: </w:t>
      </w:r>
    </w:p>
    <w:p w:rsidR="00204074" w:rsidRDefault="00204074" w:rsidP="00204074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70"/>
        <w:gridCol w:w="1971"/>
        <w:gridCol w:w="1971"/>
        <w:gridCol w:w="1971"/>
        <w:gridCol w:w="1971"/>
      </w:tblGrid>
      <w:tr w:rsidR="00204074" w:rsidTr="001A5CD6">
        <w:tc>
          <w:tcPr>
            <w:tcW w:w="9854" w:type="dxa"/>
            <w:gridSpan w:val="5"/>
            <w:shd w:val="clear" w:color="auto" w:fill="D9D9D9"/>
          </w:tcPr>
          <w:p w:rsidR="00204074" w:rsidRPr="003E5482" w:rsidRDefault="00204074" w:rsidP="001A5CD6">
            <w:pPr>
              <w:rPr>
                <w:b/>
              </w:rPr>
            </w:pPr>
            <w:r>
              <w:rPr>
                <w:b/>
              </w:rPr>
              <w:t>Traer Lista Mensajes en Sala</w:t>
            </w:r>
          </w:p>
        </w:tc>
      </w:tr>
      <w:tr w:rsidR="00204074" w:rsidTr="001A5CD6">
        <w:tc>
          <w:tcPr>
            <w:tcW w:w="9854" w:type="dxa"/>
            <w:gridSpan w:val="5"/>
            <w:shd w:val="clear" w:color="auto" w:fill="auto"/>
          </w:tcPr>
          <w:p w:rsidR="00204074" w:rsidRPr="00F24DC4" w:rsidRDefault="00204074" w:rsidP="00204074">
            <w:r>
              <w:t>Se intenta retornar la lista de mensajes para una sala dada</w:t>
            </w:r>
          </w:p>
        </w:tc>
      </w:tr>
      <w:tr w:rsidR="00204074" w:rsidTr="001A5CD6">
        <w:tc>
          <w:tcPr>
            <w:tcW w:w="9854" w:type="dxa"/>
            <w:gridSpan w:val="5"/>
            <w:shd w:val="clear" w:color="auto" w:fill="FFFF66"/>
          </w:tcPr>
          <w:p w:rsidR="00204074" w:rsidRPr="003E5482" w:rsidRDefault="00204074" w:rsidP="001A5CD6">
            <w:pPr>
              <w:rPr>
                <w:b/>
              </w:rPr>
            </w:pPr>
            <w:r w:rsidRPr="003E5482">
              <w:rPr>
                <w:b/>
              </w:rPr>
              <w:t>Solicitud</w:t>
            </w:r>
          </w:p>
        </w:tc>
      </w:tr>
      <w:tr w:rsidR="00204074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204074" w:rsidRDefault="00204074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Ejemplo de contenido del campo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204074" w:rsidRDefault="00204074" w:rsidP="001A5CD6">
            <w:r>
              <w:t>roomId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Long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[1,255]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543</w:t>
            </w:r>
          </w:p>
        </w:tc>
      </w:tr>
      <w:tr w:rsidR="00204074" w:rsidRPr="003E5482" w:rsidTr="001A5CD6">
        <w:tc>
          <w:tcPr>
            <w:tcW w:w="9854" w:type="dxa"/>
            <w:gridSpan w:val="5"/>
            <w:shd w:val="clear" w:color="auto" w:fill="FFFF66"/>
          </w:tcPr>
          <w:p w:rsidR="00204074" w:rsidRPr="003E5482" w:rsidRDefault="00204074" w:rsidP="001A5CD6">
            <w:pPr>
              <w:rPr>
                <w:b/>
              </w:rPr>
            </w:pPr>
            <w:r w:rsidRPr="003E5482">
              <w:rPr>
                <w:b/>
              </w:rPr>
              <w:t>Respuesta</w:t>
            </w:r>
          </w:p>
        </w:tc>
      </w:tr>
      <w:tr w:rsidR="00204074" w:rsidTr="001A5CD6">
        <w:trPr>
          <w:trHeight w:val="203"/>
        </w:trPr>
        <w:tc>
          <w:tcPr>
            <w:tcW w:w="1970" w:type="dxa"/>
            <w:shd w:val="clear" w:color="auto" w:fill="auto"/>
            <w:vAlign w:val="center"/>
          </w:tcPr>
          <w:p w:rsidR="00204074" w:rsidRDefault="00204074" w:rsidP="001A5CD6">
            <w:r>
              <w:t>Campo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Tipo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Tipo de Dato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Longitud [Min, Max]</w:t>
            </w:r>
          </w:p>
        </w:tc>
        <w:tc>
          <w:tcPr>
            <w:tcW w:w="1971" w:type="dxa"/>
            <w:shd w:val="clear" w:color="auto" w:fill="auto"/>
            <w:vAlign w:val="center"/>
          </w:tcPr>
          <w:p w:rsidR="00204074" w:rsidRDefault="00204074" w:rsidP="001A5CD6">
            <w:r>
              <w:t>Ejemplo de contenido del campo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204074" w:rsidRDefault="00204074" w:rsidP="001A5CD6">
            <w:r>
              <w:t>MessageList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204074" w:rsidRPr="00FF356E" w:rsidRDefault="00204074" w:rsidP="001A5CD6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204074">
            <w:r>
              <w:t>[1,2048]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204074">
            <w:r>
              <w:t>JSON con lista de mensajes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shd w:val="clear" w:color="auto" w:fill="auto"/>
          </w:tcPr>
          <w:p w:rsidR="00204074" w:rsidRDefault="00204074" w:rsidP="001A5CD6">
            <w:r>
              <w:t>Room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String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[1,1024]</w:t>
            </w:r>
          </w:p>
        </w:tc>
        <w:tc>
          <w:tcPr>
            <w:tcW w:w="1971" w:type="dxa"/>
            <w:shd w:val="clear" w:color="auto" w:fill="auto"/>
          </w:tcPr>
          <w:p w:rsidR="00204074" w:rsidRDefault="00204074" w:rsidP="001A5CD6">
            <w:r>
              <w:t>JSON con datos de sala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Result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Boolean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[1]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True, false</w:t>
            </w:r>
          </w:p>
        </w:tc>
      </w:tr>
      <w:tr w:rsidR="00204074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resultDesc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M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SUCCESS, ERROR_OCURRED,</w:t>
            </w:r>
          </w:p>
        </w:tc>
      </w:tr>
      <w:tr w:rsidR="00204074" w:rsidRPr="00204074" w:rsidTr="001A5CD6">
        <w:trPr>
          <w:trHeight w:val="202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Error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O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String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Default="00204074" w:rsidP="001A5CD6">
            <w:r>
              <w:t>[1,255]</w:t>
            </w:r>
          </w:p>
        </w:tc>
        <w:tc>
          <w:tcPr>
            <w:tcW w:w="1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WRONG_REQUEST,</w:t>
            </w:r>
          </w:p>
          <w:p w:rsidR="00204074" w:rsidRPr="00204074" w:rsidRDefault="00204074" w:rsidP="001A5CD6">
            <w:pPr>
              <w:rPr>
                <w:lang w:val="en-US"/>
              </w:rPr>
            </w:pPr>
            <w:r w:rsidRPr="00204074">
              <w:rPr>
                <w:lang w:val="en-US"/>
              </w:rPr>
              <w:t>WRONG_ROOM,</w:t>
            </w:r>
          </w:p>
          <w:p w:rsidR="00204074" w:rsidRPr="00204074" w:rsidRDefault="00204074" w:rsidP="001A5CD6">
            <w:pPr>
              <w:rPr>
                <w:lang w:val="en-US"/>
              </w:rPr>
            </w:pPr>
            <w:r>
              <w:rPr>
                <w:lang w:val="en-US"/>
              </w:rPr>
              <w:t>TIMEOUT,</w:t>
            </w:r>
          </w:p>
        </w:tc>
      </w:tr>
    </w:tbl>
    <w:p w:rsidR="00204074" w:rsidRPr="00204074" w:rsidRDefault="00204074" w:rsidP="00841369">
      <w:pPr>
        <w:rPr>
          <w:lang w:val="en-US"/>
        </w:rPr>
      </w:pPr>
    </w:p>
    <w:sectPr w:rsidR="00204074" w:rsidRPr="00204074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0741" w:rsidRDefault="00A90741">
      <w:r>
        <w:separator/>
      </w:r>
    </w:p>
  </w:endnote>
  <w:endnote w:type="continuationSeparator" w:id="1">
    <w:p w:rsidR="00A90741" w:rsidRDefault="00A907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052" w:rsidRDefault="006D005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0052" w:rsidRDefault="006D0052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0052" w:rsidRDefault="006D0052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E0A9A">
      <w:rPr>
        <w:rStyle w:val="Nmerodepgina"/>
        <w:noProof/>
      </w:rPr>
      <w:t>1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6D0052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6D0052" w:rsidRDefault="006D0052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 xml:space="preserve">Lic. </w:t>
          </w:r>
          <w:smartTag w:uri="urn:schemas-microsoft-com:office:smarttags" w:element="PersonName">
            <w:r>
              <w:rPr>
                <w:lang w:val="en-US"/>
              </w:rPr>
              <w:t>Mariela Pastarini</w:t>
            </w:r>
          </w:smartTag>
        </w:p>
      </w:tc>
      <w:tc>
        <w:tcPr>
          <w:tcW w:w="2700" w:type="dxa"/>
        </w:tcPr>
        <w:p w:rsidR="006D0052" w:rsidRDefault="006D0052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0052" w:rsidRDefault="006D0052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0741" w:rsidRDefault="00A90741">
      <w:r>
        <w:separator/>
      </w:r>
    </w:p>
  </w:footnote>
  <w:footnote w:type="continuationSeparator" w:id="1">
    <w:p w:rsidR="00A90741" w:rsidRDefault="00A907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6D0052" w:rsidTr="00354E61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0052" w:rsidRDefault="00BF0E65" w:rsidP="00354E61">
          <w:pPr>
            <w:jc w:val="center"/>
            <w:rPr>
              <w:smallCaps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0052" w:rsidRDefault="006D0052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6D0052" w:rsidRDefault="006D0052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6D0052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0052" w:rsidRDefault="006D0052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0052" w:rsidRDefault="006D0052">
          <w:pPr>
            <w:rPr>
              <w:smallCaps/>
            </w:rPr>
          </w:pPr>
        </w:p>
        <w:p w:rsidR="007E6309" w:rsidRDefault="007E6309" w:rsidP="007E6309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</w:p>
        <w:p w:rsidR="007E6309" w:rsidRDefault="007E6309" w:rsidP="007E6309">
          <w:pPr>
            <w:rPr>
              <w:smallCaps/>
            </w:rPr>
          </w:pPr>
        </w:p>
        <w:p w:rsidR="006D0052" w:rsidRDefault="007E6309" w:rsidP="007E6309">
          <w:pPr>
            <w:rPr>
              <w:smallCaps/>
            </w:rPr>
          </w:pPr>
          <w:r>
            <w:rPr>
              <w:smallCaps/>
            </w:rPr>
            <w:t>Definición de Servicios</w:t>
          </w:r>
        </w:p>
        <w:p w:rsidR="006D0052" w:rsidRDefault="006D0052">
          <w:pPr>
            <w:rPr>
              <w:smallCaps/>
            </w:rPr>
          </w:pPr>
        </w:p>
        <w:p w:rsidR="006D0052" w:rsidRDefault="006D0052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16E8B" w:rsidRDefault="00116E8B" w:rsidP="00116E8B">
          <w:pPr>
            <w:rPr>
              <w:smallCaps/>
            </w:rPr>
          </w:pPr>
          <w:r>
            <w:rPr>
              <w:smallCaps/>
            </w:rPr>
            <w:t xml:space="preserve">Versión: </w:t>
          </w:r>
        </w:p>
        <w:p w:rsidR="006D0052" w:rsidRDefault="00116E8B" w:rsidP="007E6309">
          <w:pPr>
            <w:rPr>
              <w:smallCaps/>
            </w:rPr>
          </w:pPr>
          <w:r>
            <w:rPr>
              <w:smallCaps/>
            </w:rPr>
            <w:t xml:space="preserve">Vigencia: </w:t>
          </w:r>
        </w:p>
      </w:tc>
    </w:tr>
  </w:tbl>
  <w:p w:rsidR="006D0052" w:rsidRDefault="006D005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C6169"/>
    <w:multiLevelType w:val="hybridMultilevel"/>
    <w:tmpl w:val="7B5E4AE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7F179A"/>
    <w:multiLevelType w:val="hybridMultilevel"/>
    <w:tmpl w:val="1FB2320C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4136DD"/>
    <w:multiLevelType w:val="hybridMultilevel"/>
    <w:tmpl w:val="FC70F76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E42890"/>
    <w:multiLevelType w:val="hybridMultilevel"/>
    <w:tmpl w:val="F1A4A4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D5FE4"/>
    <w:multiLevelType w:val="hybridMultilevel"/>
    <w:tmpl w:val="50D690E6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9B57B7"/>
    <w:multiLevelType w:val="hybridMultilevel"/>
    <w:tmpl w:val="B48872DC"/>
    <w:lvl w:ilvl="0" w:tplc="16C8373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ahoma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DF194D"/>
    <w:multiLevelType w:val="hybridMultilevel"/>
    <w:tmpl w:val="C6067DA8"/>
    <w:lvl w:ilvl="0" w:tplc="A692C4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EB2C83"/>
    <w:multiLevelType w:val="hybridMultilevel"/>
    <w:tmpl w:val="4BC4351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476E09"/>
    <w:multiLevelType w:val="hybridMultilevel"/>
    <w:tmpl w:val="2BF4A0A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D66643"/>
    <w:multiLevelType w:val="hybridMultilevel"/>
    <w:tmpl w:val="AA10B30C"/>
    <w:lvl w:ilvl="0" w:tplc="3574138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0">
    <w:nsid w:val="214E58A4"/>
    <w:multiLevelType w:val="hybridMultilevel"/>
    <w:tmpl w:val="C406ADF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1796064"/>
    <w:multiLevelType w:val="hybridMultilevel"/>
    <w:tmpl w:val="E2103E8E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7373528"/>
    <w:multiLevelType w:val="hybridMultilevel"/>
    <w:tmpl w:val="1C740166"/>
    <w:lvl w:ilvl="0" w:tplc="0A6AFC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0DEF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7D0EE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820B8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2221B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834D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1EA4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3C26E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DA41E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466483"/>
    <w:multiLevelType w:val="hybridMultilevel"/>
    <w:tmpl w:val="4A8C6436"/>
    <w:lvl w:ilvl="0" w:tplc="354E64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14E99"/>
    <w:multiLevelType w:val="hybridMultilevel"/>
    <w:tmpl w:val="04FA6D5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B0755A"/>
    <w:multiLevelType w:val="hybridMultilevel"/>
    <w:tmpl w:val="A886CBB4"/>
    <w:lvl w:ilvl="0" w:tplc="5C848E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2C4BF3"/>
    <w:multiLevelType w:val="hybridMultilevel"/>
    <w:tmpl w:val="F858F17A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B181E4F"/>
    <w:multiLevelType w:val="hybridMultilevel"/>
    <w:tmpl w:val="E410C59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A92450"/>
    <w:multiLevelType w:val="hybridMultilevel"/>
    <w:tmpl w:val="4E5C8F54"/>
    <w:lvl w:ilvl="0" w:tplc="1BD05A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3062EC"/>
    <w:multiLevelType w:val="hybridMultilevel"/>
    <w:tmpl w:val="C26EAC4E"/>
    <w:lvl w:ilvl="0" w:tplc="07547A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C87B02"/>
    <w:multiLevelType w:val="hybridMultilevel"/>
    <w:tmpl w:val="4E1269E8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C65EA"/>
    <w:multiLevelType w:val="hybridMultilevel"/>
    <w:tmpl w:val="E730D578"/>
    <w:lvl w:ilvl="0" w:tplc="086800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D7736E"/>
    <w:multiLevelType w:val="hybridMultilevel"/>
    <w:tmpl w:val="864A3112"/>
    <w:lvl w:ilvl="0" w:tplc="F670C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D05955"/>
    <w:multiLevelType w:val="hybridMultilevel"/>
    <w:tmpl w:val="D9A29D6A"/>
    <w:lvl w:ilvl="0" w:tplc="29806D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BF631E"/>
    <w:multiLevelType w:val="hybridMultilevel"/>
    <w:tmpl w:val="8CE6DF10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65C7B8E"/>
    <w:multiLevelType w:val="hybridMultilevel"/>
    <w:tmpl w:val="1FCA02D2"/>
    <w:lvl w:ilvl="0" w:tplc="7CFA1B5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2E31B0"/>
    <w:multiLevelType w:val="hybridMultilevel"/>
    <w:tmpl w:val="2FBCCA5C"/>
    <w:lvl w:ilvl="0" w:tplc="CD6A19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085ADA"/>
    <w:multiLevelType w:val="hybridMultilevel"/>
    <w:tmpl w:val="BFDABD2E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5"/>
  </w:num>
  <w:num w:numId="3">
    <w:abstractNumId w:val="4"/>
  </w:num>
  <w:num w:numId="4">
    <w:abstractNumId w:val="5"/>
  </w:num>
  <w:num w:numId="5">
    <w:abstractNumId w:val="21"/>
  </w:num>
  <w:num w:numId="6">
    <w:abstractNumId w:val="11"/>
  </w:num>
  <w:num w:numId="7">
    <w:abstractNumId w:val="7"/>
  </w:num>
  <w:num w:numId="8">
    <w:abstractNumId w:val="12"/>
  </w:num>
  <w:num w:numId="9">
    <w:abstractNumId w:val="10"/>
  </w:num>
  <w:num w:numId="10">
    <w:abstractNumId w:val="18"/>
  </w:num>
  <w:num w:numId="11">
    <w:abstractNumId w:val="1"/>
  </w:num>
  <w:num w:numId="12">
    <w:abstractNumId w:val="8"/>
  </w:num>
  <w:num w:numId="13">
    <w:abstractNumId w:val="25"/>
  </w:num>
  <w:num w:numId="14">
    <w:abstractNumId w:val="0"/>
  </w:num>
  <w:num w:numId="15">
    <w:abstractNumId w:val="26"/>
  </w:num>
  <w:num w:numId="16">
    <w:abstractNumId w:val="17"/>
  </w:num>
  <w:num w:numId="17">
    <w:abstractNumId w:val="13"/>
  </w:num>
  <w:num w:numId="18">
    <w:abstractNumId w:val="24"/>
  </w:num>
  <w:num w:numId="19">
    <w:abstractNumId w:val="23"/>
  </w:num>
  <w:num w:numId="20">
    <w:abstractNumId w:val="27"/>
  </w:num>
  <w:num w:numId="21">
    <w:abstractNumId w:val="16"/>
  </w:num>
  <w:num w:numId="22">
    <w:abstractNumId w:val="6"/>
  </w:num>
  <w:num w:numId="23">
    <w:abstractNumId w:val="19"/>
  </w:num>
  <w:num w:numId="24">
    <w:abstractNumId w:val="3"/>
  </w:num>
  <w:num w:numId="25">
    <w:abstractNumId w:val="2"/>
  </w:num>
  <w:num w:numId="26">
    <w:abstractNumId w:val="28"/>
  </w:num>
  <w:num w:numId="27">
    <w:abstractNumId w:val="22"/>
  </w:num>
  <w:num w:numId="28">
    <w:abstractNumId w:val="20"/>
  </w:num>
  <w:num w:numId="29">
    <w:abstractNumId w:val="14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FF356E"/>
    <w:rsid w:val="000050C1"/>
    <w:rsid w:val="00017040"/>
    <w:rsid w:val="00021D44"/>
    <w:rsid w:val="00042B6D"/>
    <w:rsid w:val="00074AF4"/>
    <w:rsid w:val="000D079E"/>
    <w:rsid w:val="000E0534"/>
    <w:rsid w:val="000E41A0"/>
    <w:rsid w:val="000E65E1"/>
    <w:rsid w:val="000F726C"/>
    <w:rsid w:val="00107D51"/>
    <w:rsid w:val="00116E8B"/>
    <w:rsid w:val="001173DA"/>
    <w:rsid w:val="00141856"/>
    <w:rsid w:val="00172C22"/>
    <w:rsid w:val="00196E59"/>
    <w:rsid w:val="001A0188"/>
    <w:rsid w:val="001B7150"/>
    <w:rsid w:val="001E1B01"/>
    <w:rsid w:val="001E6C6E"/>
    <w:rsid w:val="00204074"/>
    <w:rsid w:val="00205F0A"/>
    <w:rsid w:val="00210A41"/>
    <w:rsid w:val="0021108B"/>
    <w:rsid w:val="00237753"/>
    <w:rsid w:val="002435AB"/>
    <w:rsid w:val="00271A5C"/>
    <w:rsid w:val="002A5C11"/>
    <w:rsid w:val="002C4158"/>
    <w:rsid w:val="002C722A"/>
    <w:rsid w:val="002D454F"/>
    <w:rsid w:val="002E7713"/>
    <w:rsid w:val="003449A7"/>
    <w:rsid w:val="00354E61"/>
    <w:rsid w:val="00363094"/>
    <w:rsid w:val="003C2154"/>
    <w:rsid w:val="003D0E34"/>
    <w:rsid w:val="003E5482"/>
    <w:rsid w:val="004112FA"/>
    <w:rsid w:val="00426D74"/>
    <w:rsid w:val="004352C1"/>
    <w:rsid w:val="00445E70"/>
    <w:rsid w:val="0047599E"/>
    <w:rsid w:val="004811AB"/>
    <w:rsid w:val="00485A59"/>
    <w:rsid w:val="004A6C63"/>
    <w:rsid w:val="004B4332"/>
    <w:rsid w:val="004B54E3"/>
    <w:rsid w:val="004D4D49"/>
    <w:rsid w:val="005334DA"/>
    <w:rsid w:val="00545F41"/>
    <w:rsid w:val="00556F52"/>
    <w:rsid w:val="005A73E8"/>
    <w:rsid w:val="005B2198"/>
    <w:rsid w:val="005E13CE"/>
    <w:rsid w:val="006622C4"/>
    <w:rsid w:val="00676AEF"/>
    <w:rsid w:val="006A1D28"/>
    <w:rsid w:val="006A6B36"/>
    <w:rsid w:val="006A763D"/>
    <w:rsid w:val="006B0ADE"/>
    <w:rsid w:val="006C244C"/>
    <w:rsid w:val="006D0052"/>
    <w:rsid w:val="006E0A9A"/>
    <w:rsid w:val="007331A5"/>
    <w:rsid w:val="00747390"/>
    <w:rsid w:val="0076030A"/>
    <w:rsid w:val="00766995"/>
    <w:rsid w:val="00776FDD"/>
    <w:rsid w:val="00783BB7"/>
    <w:rsid w:val="007A042C"/>
    <w:rsid w:val="007E6309"/>
    <w:rsid w:val="00841369"/>
    <w:rsid w:val="00842D4C"/>
    <w:rsid w:val="00862213"/>
    <w:rsid w:val="008751E2"/>
    <w:rsid w:val="00883731"/>
    <w:rsid w:val="008A154A"/>
    <w:rsid w:val="008A1E12"/>
    <w:rsid w:val="008B2C88"/>
    <w:rsid w:val="008C32F5"/>
    <w:rsid w:val="009410E9"/>
    <w:rsid w:val="00951086"/>
    <w:rsid w:val="00951A2C"/>
    <w:rsid w:val="009612D0"/>
    <w:rsid w:val="009A6EAD"/>
    <w:rsid w:val="009B4B00"/>
    <w:rsid w:val="009D53D7"/>
    <w:rsid w:val="009E2FEF"/>
    <w:rsid w:val="009F6938"/>
    <w:rsid w:val="00A313FC"/>
    <w:rsid w:val="00A81307"/>
    <w:rsid w:val="00A8668C"/>
    <w:rsid w:val="00A90741"/>
    <w:rsid w:val="00AA265C"/>
    <w:rsid w:val="00AA31B0"/>
    <w:rsid w:val="00AB49CA"/>
    <w:rsid w:val="00AC3861"/>
    <w:rsid w:val="00AC6670"/>
    <w:rsid w:val="00AD07C8"/>
    <w:rsid w:val="00AD0F9A"/>
    <w:rsid w:val="00AD16C8"/>
    <w:rsid w:val="00B00E6A"/>
    <w:rsid w:val="00B10B4D"/>
    <w:rsid w:val="00B115D1"/>
    <w:rsid w:val="00B664E3"/>
    <w:rsid w:val="00B841A3"/>
    <w:rsid w:val="00B857D5"/>
    <w:rsid w:val="00BB11A5"/>
    <w:rsid w:val="00BC3790"/>
    <w:rsid w:val="00BC3805"/>
    <w:rsid w:val="00BD5DA1"/>
    <w:rsid w:val="00BF0E65"/>
    <w:rsid w:val="00BF424C"/>
    <w:rsid w:val="00C2296D"/>
    <w:rsid w:val="00C23898"/>
    <w:rsid w:val="00C271E3"/>
    <w:rsid w:val="00C51033"/>
    <w:rsid w:val="00C52E3F"/>
    <w:rsid w:val="00C57FD9"/>
    <w:rsid w:val="00C736BF"/>
    <w:rsid w:val="00C8101C"/>
    <w:rsid w:val="00CA66D0"/>
    <w:rsid w:val="00D01562"/>
    <w:rsid w:val="00D24DB8"/>
    <w:rsid w:val="00D52EA2"/>
    <w:rsid w:val="00D67640"/>
    <w:rsid w:val="00D73D1D"/>
    <w:rsid w:val="00D74416"/>
    <w:rsid w:val="00D82CAD"/>
    <w:rsid w:val="00DD13C3"/>
    <w:rsid w:val="00DF0FA5"/>
    <w:rsid w:val="00DF44B1"/>
    <w:rsid w:val="00E1183D"/>
    <w:rsid w:val="00E43B94"/>
    <w:rsid w:val="00E74B74"/>
    <w:rsid w:val="00E7554A"/>
    <w:rsid w:val="00E87FD5"/>
    <w:rsid w:val="00EA6F65"/>
    <w:rsid w:val="00EF7F85"/>
    <w:rsid w:val="00F03B33"/>
    <w:rsid w:val="00F20CC9"/>
    <w:rsid w:val="00F22B5B"/>
    <w:rsid w:val="00F30FD6"/>
    <w:rsid w:val="00F31BDF"/>
    <w:rsid w:val="00F36823"/>
    <w:rsid w:val="00F4431F"/>
    <w:rsid w:val="00F563B3"/>
    <w:rsid w:val="00F62DF7"/>
    <w:rsid w:val="00F70F14"/>
    <w:rsid w:val="00F73F81"/>
    <w:rsid w:val="00F863E5"/>
    <w:rsid w:val="00F9740D"/>
    <w:rsid w:val="00FD21C9"/>
    <w:rsid w:val="00FF356E"/>
    <w:rsid w:val="00FF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cs="Courier New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Courier New"/>
      <w:b/>
      <w:bCs/>
      <w:szCs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cs="Courier New"/>
      <w:i/>
      <w:iC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table" w:styleId="Tablaconcuadrcula">
    <w:name w:val="Table Grid"/>
    <w:basedOn w:val="Tablanormal"/>
    <w:rsid w:val="00426D7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F41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2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AS\Documentacion\006-Definici&#243;n%20de%20Servici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9E2427-5396-4831-AC51-708D42EF6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006-Definición de Servicios</Template>
  <TotalTime>1</TotalTime>
  <Pages>4</Pages>
  <Words>539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Javier</cp:lastModifiedBy>
  <cp:revision>3</cp:revision>
  <cp:lastPrinted>2008-09-21T18:34:00Z</cp:lastPrinted>
  <dcterms:created xsi:type="dcterms:W3CDTF">2013-11-15T19:01:00Z</dcterms:created>
  <dcterms:modified xsi:type="dcterms:W3CDTF">2013-11-15T19:02:00Z</dcterms:modified>
</cp:coreProperties>
</file>
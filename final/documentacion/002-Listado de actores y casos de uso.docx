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9CD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  <w:r>
        <w:rPr>
          <w:rFonts w:ascii="Verdana" w:hAnsi="Verdana"/>
          <w:bCs w:val="0"/>
          <w:smallCaps/>
          <w:sz w:val="16"/>
        </w:rPr>
        <w:t>Control de Cambios</w:t>
      </w:r>
    </w:p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1"/>
        <w:gridCol w:w="766"/>
        <w:gridCol w:w="3960"/>
        <w:gridCol w:w="1980"/>
        <w:gridCol w:w="1980"/>
      </w:tblGrid>
      <w:tr w:rsidR="00D93344" w:rsidTr="008B09CD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D93344" w:rsidTr="008B09CD">
        <w:tblPrEx>
          <w:tblCellMar>
            <w:top w:w="0" w:type="dxa"/>
            <w:bottom w:w="0" w:type="dxa"/>
          </w:tblCellMar>
        </w:tblPrEx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7F32E8" w:rsidP="008B09CD">
            <w:r>
              <w:t>14/11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7F32E8" w:rsidP="008B09CD">
            <w: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7F32E8" w:rsidP="008B09CD">
            <w:r>
              <w:t>Javier Caffesse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</w:tr>
    </w:tbl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8B09CD" w:rsidRDefault="00D93344" w:rsidP="00D93344">
      <w:pPr>
        <w:pStyle w:val="Sangradetextonormal"/>
        <w:ind w:left="0"/>
        <w:jc w:val="both"/>
        <w:rPr>
          <w:rFonts w:ascii="TimesNewRoman" w:hAnsi="TimesNewRoman" w:cs="Times New Roman"/>
          <w:szCs w:val="20"/>
        </w:rPr>
      </w:pPr>
      <w:r>
        <w:br w:type="page"/>
      </w:r>
      <w:r>
        <w:rPr>
          <w:rFonts w:ascii="Verdana" w:hAnsi="Verdana"/>
          <w:bCs w:val="0"/>
          <w:smallCaps/>
          <w:sz w:val="16"/>
        </w:rPr>
        <w:lastRenderedPageBreak/>
        <w:t>Tabla de Contenidos</w:t>
      </w:r>
    </w:p>
    <w:p w:rsidR="008B09CD" w:rsidRDefault="008B09CD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D93344" w:rsidRDefault="00D93344" w:rsidP="00D9334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Introducción</w:t>
      </w:r>
    </w:p>
    <w:p w:rsidR="00870690" w:rsidRDefault="00870690" w:rsidP="0087069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:rsidR="00C56122" w:rsidRDefault="00C56122" w:rsidP="00C56122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Objetivos del Documento</w:t>
      </w:r>
    </w:p>
    <w:p w:rsidR="00C56122" w:rsidRDefault="00C56122" w:rsidP="00C56122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Alcance del Documento</w:t>
      </w:r>
    </w:p>
    <w:p w:rsidR="00DF4B2F" w:rsidRDefault="00C56122" w:rsidP="00C56122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Definiciones y Abreviaturas</w:t>
      </w:r>
    </w:p>
    <w:p w:rsidR="00870690" w:rsidRDefault="00870690" w:rsidP="00870690">
      <w:pPr>
        <w:autoSpaceDE w:val="0"/>
        <w:autoSpaceDN w:val="0"/>
        <w:adjustRightInd w:val="0"/>
        <w:ind w:left="1080"/>
        <w:rPr>
          <w:rFonts w:cs="Times New Roman"/>
          <w:szCs w:val="20"/>
        </w:rPr>
      </w:pPr>
    </w:p>
    <w:p w:rsidR="00127546" w:rsidRDefault="00127546" w:rsidP="00127546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Actores</w:t>
      </w:r>
    </w:p>
    <w:p w:rsidR="00127546" w:rsidRDefault="00127546" w:rsidP="00127546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:rsidR="00127546" w:rsidRDefault="00127546" w:rsidP="00127546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Lista de Casos de Uso</w:t>
      </w:r>
    </w:p>
    <w:p w:rsidR="00127546" w:rsidRDefault="00127546" w:rsidP="00127546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870690" w:rsidRDefault="00127546" w:rsidP="00127546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Lista de Casos de Uso por Actor</w:t>
      </w:r>
    </w:p>
    <w:p w:rsidR="001D2DB7" w:rsidRDefault="001D2DB7" w:rsidP="0087069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:rsidR="00F91C80" w:rsidRDefault="00F91C80">
      <w:pPr>
        <w:rPr>
          <w:rFonts w:cs="Times New Roman"/>
          <w:szCs w:val="20"/>
        </w:rPr>
      </w:pPr>
      <w:r>
        <w:rPr>
          <w:rFonts w:cs="Times New Roman"/>
          <w:szCs w:val="20"/>
        </w:rPr>
        <w:br w:type="page"/>
      </w:r>
    </w:p>
    <w:p w:rsidR="00F91C80" w:rsidRPr="00F91C80" w:rsidRDefault="00F91C80" w:rsidP="00F91C80">
      <w:pPr>
        <w:pStyle w:val="Sangradetextonormal"/>
        <w:ind w:left="0"/>
        <w:rPr>
          <w:sz w:val="28"/>
          <w:szCs w:val="28"/>
        </w:rPr>
      </w:pPr>
      <w:r w:rsidRPr="00F91C80">
        <w:rPr>
          <w:sz w:val="28"/>
          <w:szCs w:val="28"/>
        </w:rPr>
        <w:lastRenderedPageBreak/>
        <w:t>INTRODUCCIÓN</w:t>
      </w:r>
    </w:p>
    <w:p w:rsidR="00F91C80" w:rsidRDefault="00F91C80" w:rsidP="00F91C80">
      <w:pPr>
        <w:pStyle w:val="Sangradetextonormal"/>
        <w:ind w:left="0"/>
        <w:jc w:val="both"/>
        <w:rPr>
          <w:szCs w:val="20"/>
        </w:rPr>
      </w:pPr>
    </w:p>
    <w:p w:rsidR="00F91C80" w:rsidRPr="00394F78" w:rsidRDefault="00F91C80" w:rsidP="00F91C80">
      <w:pPr>
        <w:pStyle w:val="Sangradetextonormal"/>
        <w:ind w:left="0"/>
        <w:jc w:val="both"/>
        <w:rPr>
          <w:szCs w:val="20"/>
        </w:rPr>
      </w:pPr>
    </w:p>
    <w:p w:rsidR="00F91C80" w:rsidRPr="00394F78" w:rsidRDefault="00F91C80" w:rsidP="00F91C80">
      <w:pPr>
        <w:rPr>
          <w:rFonts w:ascii="Tahoma" w:hAnsi="Tahoma"/>
          <w:b/>
          <w:sz w:val="20"/>
          <w:szCs w:val="20"/>
          <w:u w:val="single"/>
        </w:rPr>
      </w:pPr>
      <w:r w:rsidRPr="00394F78">
        <w:rPr>
          <w:rFonts w:ascii="Tahoma" w:hAnsi="Tahoma"/>
          <w:b/>
          <w:sz w:val="20"/>
          <w:szCs w:val="20"/>
          <w:u w:val="single"/>
        </w:rPr>
        <w:t xml:space="preserve">Objetivos: </w:t>
      </w:r>
    </w:p>
    <w:p w:rsidR="00F91C80" w:rsidRPr="00394F78" w:rsidRDefault="00F91C80" w:rsidP="00F91C80">
      <w:pPr>
        <w:jc w:val="both"/>
        <w:rPr>
          <w:rFonts w:ascii="Tahoma" w:hAnsi="Tahoma"/>
          <w:sz w:val="20"/>
          <w:szCs w:val="20"/>
        </w:rPr>
      </w:pPr>
    </w:p>
    <w:p w:rsidR="00F91C80" w:rsidRPr="00394F78" w:rsidRDefault="00F91C80" w:rsidP="00F91C80">
      <w:pPr>
        <w:jc w:val="both"/>
        <w:rPr>
          <w:rFonts w:ascii="Tahoma" w:hAnsi="Tahoma"/>
          <w:sz w:val="20"/>
          <w:szCs w:val="20"/>
        </w:rPr>
      </w:pPr>
      <w:r w:rsidRPr="00394F78">
        <w:rPr>
          <w:rFonts w:ascii="Tahoma" w:hAnsi="Tahoma"/>
          <w:sz w:val="20"/>
          <w:szCs w:val="20"/>
        </w:rPr>
        <w:t xml:space="preserve">El siguiente documento busca enumerar los distintos actores que van a usar nuestro sistema y los distintos casos de uso que se deberán </w:t>
      </w:r>
      <w:r>
        <w:rPr>
          <w:rFonts w:ascii="Tahoma" w:hAnsi="Tahoma"/>
          <w:sz w:val="20"/>
          <w:szCs w:val="20"/>
        </w:rPr>
        <w:t>implementar</w:t>
      </w:r>
      <w:r w:rsidRPr="00394F78">
        <w:rPr>
          <w:rFonts w:ascii="Tahoma" w:hAnsi="Tahoma"/>
          <w:sz w:val="20"/>
          <w:szCs w:val="20"/>
        </w:rPr>
        <w:t>, así también como las relaciones que existen entre ambos.</w:t>
      </w:r>
    </w:p>
    <w:p w:rsidR="00F91C80" w:rsidRPr="00394F78" w:rsidRDefault="00F91C80" w:rsidP="00F91C80">
      <w:pPr>
        <w:rPr>
          <w:rFonts w:ascii="Tahoma" w:hAnsi="Tahoma"/>
          <w:b/>
          <w:sz w:val="20"/>
          <w:szCs w:val="20"/>
          <w:u w:val="single"/>
        </w:rPr>
      </w:pPr>
    </w:p>
    <w:p w:rsidR="00F91C80" w:rsidRPr="00394F78" w:rsidRDefault="00F91C80" w:rsidP="00F91C80">
      <w:pPr>
        <w:rPr>
          <w:rFonts w:ascii="Tahoma" w:hAnsi="Tahoma"/>
          <w:b/>
          <w:sz w:val="20"/>
          <w:szCs w:val="20"/>
          <w:u w:val="single"/>
        </w:rPr>
      </w:pPr>
      <w:r w:rsidRPr="00394F78">
        <w:rPr>
          <w:rFonts w:ascii="Tahoma" w:hAnsi="Tahoma"/>
          <w:b/>
          <w:sz w:val="20"/>
          <w:szCs w:val="20"/>
          <w:u w:val="single"/>
        </w:rPr>
        <w:t>Alcance:</w:t>
      </w:r>
    </w:p>
    <w:p w:rsidR="00F91C80" w:rsidRPr="00394F78" w:rsidRDefault="00F91C80" w:rsidP="00F91C80">
      <w:pPr>
        <w:jc w:val="both"/>
        <w:rPr>
          <w:rFonts w:ascii="Tahoma" w:hAnsi="Tahoma"/>
          <w:b/>
          <w:sz w:val="20"/>
          <w:szCs w:val="20"/>
          <w:u w:val="single"/>
        </w:rPr>
      </w:pPr>
    </w:p>
    <w:p w:rsidR="00F91C80" w:rsidRPr="00394F78" w:rsidRDefault="00F91C80" w:rsidP="00F91C80">
      <w:pPr>
        <w:jc w:val="both"/>
        <w:rPr>
          <w:rFonts w:ascii="Tahoma" w:hAnsi="Tahoma"/>
          <w:sz w:val="20"/>
          <w:szCs w:val="20"/>
        </w:rPr>
      </w:pPr>
      <w:r w:rsidRPr="00394F78">
        <w:rPr>
          <w:rFonts w:ascii="Tahoma" w:hAnsi="Tahoma"/>
          <w:sz w:val="20"/>
          <w:szCs w:val="20"/>
        </w:rPr>
        <w:t>Los principales aspectos a abordar son los siguientes:</w:t>
      </w:r>
    </w:p>
    <w:p w:rsidR="00F91C80" w:rsidRPr="00394F78" w:rsidRDefault="00F91C80" w:rsidP="00F91C80">
      <w:pPr>
        <w:jc w:val="both"/>
        <w:rPr>
          <w:rFonts w:ascii="Tahoma" w:hAnsi="Tahoma"/>
          <w:sz w:val="20"/>
          <w:szCs w:val="20"/>
        </w:rPr>
      </w:pPr>
    </w:p>
    <w:p w:rsidR="00F91C80" w:rsidRPr="00394F78" w:rsidRDefault="00F91C80" w:rsidP="00F91C80">
      <w:pPr>
        <w:jc w:val="both"/>
        <w:rPr>
          <w:rFonts w:ascii="Tahoma" w:hAnsi="Tahoma"/>
          <w:sz w:val="20"/>
          <w:szCs w:val="20"/>
        </w:rPr>
      </w:pPr>
      <w:r w:rsidRPr="00394F78">
        <w:rPr>
          <w:rFonts w:ascii="Tahoma" w:hAnsi="Tahoma"/>
          <w:sz w:val="20"/>
          <w:szCs w:val="20"/>
        </w:rPr>
        <w:tab/>
        <w:t>1) Enumeración de Actores</w:t>
      </w:r>
    </w:p>
    <w:p w:rsidR="00F91C80" w:rsidRPr="00394F78" w:rsidRDefault="00F91C80" w:rsidP="00F91C80">
      <w:pPr>
        <w:jc w:val="both"/>
        <w:rPr>
          <w:rFonts w:ascii="Tahoma" w:hAnsi="Tahoma"/>
          <w:sz w:val="20"/>
          <w:szCs w:val="20"/>
        </w:rPr>
      </w:pPr>
      <w:r w:rsidRPr="00394F78">
        <w:rPr>
          <w:rFonts w:ascii="Tahoma" w:hAnsi="Tahoma"/>
          <w:sz w:val="20"/>
          <w:szCs w:val="20"/>
        </w:rPr>
        <w:tab/>
        <w:t>2) Enumeración de Casos de Uso</w:t>
      </w:r>
    </w:p>
    <w:p w:rsidR="00F91C80" w:rsidRPr="00394F78" w:rsidRDefault="00F91C80" w:rsidP="00F91C80">
      <w:pPr>
        <w:jc w:val="both"/>
        <w:rPr>
          <w:rFonts w:ascii="Tahoma" w:hAnsi="Tahoma"/>
          <w:sz w:val="20"/>
          <w:szCs w:val="20"/>
        </w:rPr>
      </w:pPr>
      <w:r w:rsidRPr="00394F78">
        <w:rPr>
          <w:rFonts w:ascii="Tahoma" w:hAnsi="Tahoma"/>
          <w:sz w:val="20"/>
          <w:szCs w:val="20"/>
        </w:rPr>
        <w:tab/>
        <w:t>3) Enumeración de Casos de Uso por Actor</w:t>
      </w:r>
    </w:p>
    <w:p w:rsidR="00F91C80" w:rsidRPr="00394F78" w:rsidRDefault="00F91C80" w:rsidP="00F91C80">
      <w:pPr>
        <w:jc w:val="both"/>
        <w:rPr>
          <w:rFonts w:ascii="Tahoma" w:hAnsi="Tahoma"/>
          <w:sz w:val="20"/>
          <w:szCs w:val="20"/>
        </w:rPr>
      </w:pPr>
    </w:p>
    <w:p w:rsidR="00F91C80" w:rsidRPr="00394F78" w:rsidRDefault="00F91C80" w:rsidP="00F91C80">
      <w:pPr>
        <w:autoSpaceDE w:val="0"/>
        <w:autoSpaceDN w:val="0"/>
        <w:adjustRightInd w:val="0"/>
        <w:ind w:left="360"/>
        <w:rPr>
          <w:rFonts w:ascii="Tahoma" w:hAnsi="Tahoma"/>
          <w:sz w:val="20"/>
          <w:szCs w:val="20"/>
        </w:rPr>
      </w:pPr>
    </w:p>
    <w:p w:rsidR="00F91C80" w:rsidRPr="00394F78" w:rsidRDefault="00F91C80" w:rsidP="00F91C80">
      <w:pPr>
        <w:rPr>
          <w:rFonts w:ascii="Tahoma" w:hAnsi="Tahoma"/>
          <w:b/>
          <w:sz w:val="20"/>
          <w:szCs w:val="20"/>
          <w:u w:val="single"/>
        </w:rPr>
      </w:pPr>
    </w:p>
    <w:p w:rsidR="00F91C80" w:rsidRPr="00394F78" w:rsidRDefault="00F91C80" w:rsidP="00F91C80">
      <w:pPr>
        <w:rPr>
          <w:rFonts w:ascii="Tahoma" w:hAnsi="Tahoma"/>
          <w:b/>
          <w:sz w:val="20"/>
          <w:szCs w:val="20"/>
          <w:u w:val="single"/>
        </w:rPr>
      </w:pPr>
      <w:r w:rsidRPr="00394F78">
        <w:rPr>
          <w:rFonts w:ascii="Tahoma" w:hAnsi="Tahoma"/>
          <w:b/>
          <w:sz w:val="20"/>
          <w:szCs w:val="20"/>
          <w:u w:val="single"/>
        </w:rPr>
        <w:t>Definiciones y Abreviaturas</w:t>
      </w:r>
    </w:p>
    <w:p w:rsidR="00F91C80" w:rsidRPr="00394F78" w:rsidRDefault="00F91C80" w:rsidP="00F91C80">
      <w:pPr>
        <w:rPr>
          <w:rFonts w:ascii="Tahoma" w:hAnsi="Tahoma"/>
          <w:b/>
          <w:sz w:val="20"/>
          <w:szCs w:val="20"/>
          <w:u w:val="single"/>
        </w:rPr>
      </w:pPr>
    </w:p>
    <w:p w:rsidR="00F91C80" w:rsidRDefault="00F91C80" w:rsidP="00F91C80">
      <w:pPr>
        <w:rPr>
          <w:rFonts w:ascii="Tahoma" w:hAnsi="Tahoma"/>
          <w:sz w:val="20"/>
          <w:szCs w:val="20"/>
        </w:rPr>
      </w:pPr>
      <w:r w:rsidRPr="00394F78">
        <w:rPr>
          <w:rFonts w:ascii="Tahoma" w:hAnsi="Tahoma"/>
          <w:sz w:val="20"/>
          <w:szCs w:val="20"/>
        </w:rPr>
        <w:t>CU: Casos de uso</w:t>
      </w:r>
    </w:p>
    <w:p w:rsidR="00F91C80" w:rsidRDefault="00F91C80" w:rsidP="00F91C80">
      <w:pPr>
        <w:rPr>
          <w:rFonts w:ascii="Tahoma" w:hAnsi="Tahoma"/>
          <w:sz w:val="20"/>
          <w:szCs w:val="20"/>
        </w:rPr>
      </w:pPr>
    </w:p>
    <w:p w:rsidR="00F91C80" w:rsidRDefault="00F91C80" w:rsidP="00F91C80">
      <w:pPr>
        <w:rPr>
          <w:rFonts w:ascii="Tahoma" w:hAnsi="Tahoma"/>
          <w:sz w:val="20"/>
          <w:szCs w:val="20"/>
        </w:rPr>
      </w:pPr>
      <w:r w:rsidRPr="00816811">
        <w:rPr>
          <w:rFonts w:ascii="Tahoma" w:hAnsi="Tahoma"/>
          <w:b/>
          <w:sz w:val="20"/>
          <w:szCs w:val="20"/>
          <w:u w:val="single"/>
        </w:rPr>
        <w:t>Generalidades</w:t>
      </w:r>
      <w:r>
        <w:rPr>
          <w:rFonts w:ascii="Tahoma" w:hAnsi="Tahoma"/>
          <w:b/>
          <w:sz w:val="20"/>
          <w:szCs w:val="20"/>
          <w:u w:val="single"/>
        </w:rPr>
        <w:t>:</w:t>
      </w:r>
      <w:r w:rsidRPr="00D55149">
        <w:rPr>
          <w:rFonts w:ascii="Tahoma" w:hAnsi="Tahoma"/>
          <w:sz w:val="20"/>
          <w:szCs w:val="20"/>
        </w:rPr>
        <w:t xml:space="preserve"> </w:t>
      </w:r>
    </w:p>
    <w:p w:rsidR="00F91C80" w:rsidRDefault="00F91C80" w:rsidP="00F91C80">
      <w:pPr>
        <w:rPr>
          <w:rFonts w:ascii="Tahoma" w:hAnsi="Tahoma"/>
          <w:sz w:val="20"/>
          <w:szCs w:val="20"/>
        </w:rPr>
      </w:pPr>
    </w:p>
    <w:p w:rsidR="00F91C80" w:rsidRDefault="00F91C80" w:rsidP="00F91C80">
      <w:pPr>
        <w:rPr>
          <w:rFonts w:ascii="Tahoma" w:hAnsi="Tahoma"/>
          <w:sz w:val="20"/>
          <w:szCs w:val="20"/>
        </w:rPr>
      </w:pPr>
      <w:r w:rsidRPr="00D55149">
        <w:rPr>
          <w:rFonts w:ascii="Tahoma" w:hAnsi="Tahoma"/>
          <w:sz w:val="20"/>
          <w:szCs w:val="20"/>
        </w:rPr>
        <w:t>En esta presentación</w:t>
      </w:r>
      <w:r>
        <w:rPr>
          <w:rFonts w:ascii="Tahoma" w:hAnsi="Tahoma"/>
          <w:sz w:val="20"/>
          <w:szCs w:val="20"/>
        </w:rPr>
        <w:t xml:space="preserve"> se enunciarán los CU respectivos al sistema que se va a desarrollar. Cada uno de éstos pertenece a un módulo y puede ser usado por uno o más actores.</w:t>
      </w:r>
    </w:p>
    <w:p w:rsidR="00F91C80" w:rsidRDefault="00F91C80" w:rsidP="00F91C80">
      <w:pPr>
        <w:rPr>
          <w:rFonts w:ascii="Tahoma" w:hAnsi="Tahoma"/>
          <w:sz w:val="20"/>
          <w:szCs w:val="20"/>
        </w:rPr>
      </w:pPr>
    </w:p>
    <w:p w:rsidR="00F91C80" w:rsidRDefault="00F91C80">
      <w:p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br w:type="page"/>
      </w:r>
    </w:p>
    <w:p w:rsidR="00F91C80" w:rsidRPr="00F91C80" w:rsidRDefault="00F91C80" w:rsidP="00F91C80">
      <w:pPr>
        <w:rPr>
          <w:rFonts w:ascii="Tahoma" w:hAnsi="Tahoma"/>
          <w:b/>
          <w:sz w:val="20"/>
          <w:szCs w:val="20"/>
        </w:rPr>
      </w:pPr>
      <w:r w:rsidRPr="00F91C80">
        <w:rPr>
          <w:rFonts w:ascii="Tahoma" w:hAnsi="Tahoma"/>
          <w:b/>
          <w:sz w:val="28"/>
          <w:szCs w:val="28"/>
        </w:rPr>
        <w:lastRenderedPageBreak/>
        <w:t>ACTORES</w:t>
      </w:r>
    </w:p>
    <w:p w:rsidR="00F91C80" w:rsidRPr="00F91C80" w:rsidRDefault="00F91C80" w:rsidP="00F91C80">
      <w:pPr>
        <w:rPr>
          <w:rFonts w:ascii="Tahoma" w:hAnsi="Tahoma"/>
          <w:b/>
          <w:sz w:val="20"/>
          <w:szCs w:val="20"/>
          <w:u w:val="single"/>
        </w:rPr>
      </w:pPr>
    </w:p>
    <w:p w:rsidR="00F91C80" w:rsidRPr="00F91C80" w:rsidRDefault="00F91C80" w:rsidP="00F91C80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 w:rsidRPr="00F91C80">
        <w:rPr>
          <w:rFonts w:ascii="Tahoma" w:hAnsi="Tahoma"/>
          <w:sz w:val="20"/>
          <w:szCs w:val="20"/>
        </w:rPr>
        <w:t>Visitante</w:t>
      </w:r>
    </w:p>
    <w:p w:rsidR="00F91C80" w:rsidRPr="00F91C80" w:rsidRDefault="00F91C80" w:rsidP="00F91C80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 w:rsidRPr="00F91C80">
        <w:rPr>
          <w:rFonts w:ascii="Tahoma" w:hAnsi="Tahoma"/>
          <w:sz w:val="20"/>
          <w:szCs w:val="20"/>
        </w:rPr>
        <w:t>Usuario Registrado</w:t>
      </w:r>
    </w:p>
    <w:p w:rsidR="00F91C80" w:rsidRPr="00F91C80" w:rsidRDefault="00F91C80" w:rsidP="00F91C80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 w:rsidRPr="00F91C80">
        <w:rPr>
          <w:rFonts w:ascii="Tahoma" w:hAnsi="Tahoma"/>
          <w:sz w:val="20"/>
          <w:szCs w:val="20"/>
        </w:rPr>
        <w:t>Administrador</w:t>
      </w:r>
    </w:p>
    <w:p w:rsidR="00F91C80" w:rsidRPr="00F91C80" w:rsidRDefault="00F91C80" w:rsidP="00F91C80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 w:rsidRPr="00F91C80">
        <w:rPr>
          <w:rFonts w:ascii="Tahoma" w:hAnsi="Tahoma"/>
          <w:sz w:val="20"/>
          <w:szCs w:val="20"/>
        </w:rPr>
        <w:t>Sistema</w:t>
      </w:r>
    </w:p>
    <w:p w:rsidR="00F91C80" w:rsidRDefault="00F91C80" w:rsidP="00F91C80">
      <w:pPr>
        <w:rPr>
          <w:rFonts w:ascii="Tahoma" w:hAnsi="Tahoma"/>
          <w:b/>
          <w:sz w:val="20"/>
          <w:szCs w:val="20"/>
          <w:u w:val="single"/>
        </w:rPr>
      </w:pPr>
    </w:p>
    <w:p w:rsidR="00F91C80" w:rsidRDefault="00F91C80" w:rsidP="00F91C80">
      <w:pPr>
        <w:rPr>
          <w:rFonts w:ascii="Tahoma" w:hAnsi="Tahoma"/>
          <w:b/>
          <w:sz w:val="20"/>
          <w:szCs w:val="20"/>
          <w:u w:val="single"/>
        </w:rPr>
      </w:pPr>
    </w:p>
    <w:p w:rsidR="00F91C80" w:rsidRDefault="00F91C80" w:rsidP="00F91C80">
      <w:pPr>
        <w:rPr>
          <w:rFonts w:ascii="Tahoma" w:hAnsi="Tahoma"/>
          <w:b/>
          <w:sz w:val="28"/>
          <w:szCs w:val="28"/>
        </w:rPr>
      </w:pPr>
      <w:r w:rsidRPr="00F91C80">
        <w:rPr>
          <w:rFonts w:ascii="Tahoma" w:hAnsi="Tahoma"/>
          <w:b/>
          <w:sz w:val="28"/>
          <w:szCs w:val="28"/>
        </w:rPr>
        <w:t>LISTA DE CASOS DE USO</w:t>
      </w:r>
    </w:p>
    <w:p w:rsidR="00F91C80" w:rsidRDefault="00F91C80" w:rsidP="00F91C80">
      <w:pPr>
        <w:rPr>
          <w:rFonts w:ascii="Tahoma" w:hAnsi="Tahoma"/>
          <w:b/>
          <w:sz w:val="28"/>
          <w:szCs w:val="28"/>
        </w:rPr>
      </w:pPr>
    </w:p>
    <w:p w:rsidR="00F91C80" w:rsidRDefault="00F91C80" w:rsidP="00F91C80">
      <w:pPr>
        <w:rPr>
          <w:rFonts w:ascii="Tahoma" w:hAnsi="Tahoma"/>
          <w:sz w:val="20"/>
          <w:szCs w:val="20"/>
          <w:u w:val="single"/>
        </w:rPr>
      </w:pPr>
      <w:r w:rsidRPr="00F91C80">
        <w:rPr>
          <w:rFonts w:ascii="Tahoma" w:hAnsi="Tahoma"/>
          <w:sz w:val="20"/>
          <w:szCs w:val="20"/>
          <w:u w:val="single"/>
        </w:rPr>
        <w:t>Módulo de Registro:</w:t>
      </w:r>
    </w:p>
    <w:p w:rsidR="00F91C80" w:rsidRDefault="00F91C80" w:rsidP="00F91C80">
      <w:pPr>
        <w:rPr>
          <w:rFonts w:ascii="Tahoma" w:hAnsi="Tahoma"/>
          <w:sz w:val="20"/>
          <w:szCs w:val="20"/>
          <w:u w:val="single"/>
        </w:rPr>
      </w:pPr>
    </w:p>
    <w:p w:rsidR="00E278E2" w:rsidRDefault="00E278E2" w:rsidP="00F91C80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Registrar Usuario</w:t>
      </w:r>
    </w:p>
    <w:p w:rsidR="00F91C80" w:rsidRDefault="00F91C80" w:rsidP="00F91C80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 w:rsidRPr="00F91C80">
        <w:rPr>
          <w:rFonts w:ascii="Tahoma" w:hAnsi="Tahoma"/>
          <w:sz w:val="20"/>
          <w:szCs w:val="20"/>
        </w:rPr>
        <w:t>Loguear Usuario</w:t>
      </w:r>
    </w:p>
    <w:p w:rsidR="00F91C80" w:rsidRDefault="00F91C80" w:rsidP="00F91C80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Validar Usuario</w:t>
      </w:r>
    </w:p>
    <w:p w:rsidR="00F91C80" w:rsidRDefault="00F91C80" w:rsidP="00F91C80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Desloguear Usuario</w:t>
      </w:r>
    </w:p>
    <w:p w:rsidR="00F91C80" w:rsidRDefault="00F91C80" w:rsidP="00F91C80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Solicitar Activación de Cuenta</w:t>
      </w:r>
    </w:p>
    <w:p w:rsidR="00F91C80" w:rsidRDefault="00F91C80" w:rsidP="00F91C80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Confirmar Solicitud de Activación de cuenta</w:t>
      </w:r>
    </w:p>
    <w:p w:rsidR="003852C7" w:rsidRPr="003852C7" w:rsidRDefault="003852C7" w:rsidP="003852C7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 w:rsidRPr="003852C7">
        <w:rPr>
          <w:rFonts w:ascii="Tahoma" w:hAnsi="Tahoma"/>
          <w:sz w:val="20"/>
          <w:szCs w:val="20"/>
        </w:rPr>
        <w:t>Registrar administrador secundario</w:t>
      </w:r>
    </w:p>
    <w:p w:rsidR="003852C7" w:rsidRPr="003852C7" w:rsidRDefault="003852C7" w:rsidP="003852C7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 w:rsidRPr="003852C7">
        <w:rPr>
          <w:rFonts w:ascii="Tahoma" w:hAnsi="Tahoma"/>
          <w:sz w:val="20"/>
          <w:szCs w:val="20"/>
        </w:rPr>
        <w:t>Dar de baja administrador secundario</w:t>
      </w:r>
    </w:p>
    <w:p w:rsidR="003852C7" w:rsidRDefault="00E278E2" w:rsidP="00F91C80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Dar de Baja Usuarios Inactivos</w:t>
      </w:r>
    </w:p>
    <w:p w:rsidR="00E278E2" w:rsidRPr="00E278E2" w:rsidRDefault="00E278E2" w:rsidP="00F91C80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 w:rsidRPr="00E278E2">
        <w:rPr>
          <w:rFonts w:ascii="Tahoma" w:hAnsi="Tahoma"/>
          <w:sz w:val="20"/>
          <w:szCs w:val="20"/>
        </w:rPr>
        <w:t>Enviar e-mail de confirmación a solicitud de activación de cuenta</w:t>
      </w:r>
    </w:p>
    <w:p w:rsidR="003852C7" w:rsidRDefault="003852C7" w:rsidP="003852C7">
      <w:pPr>
        <w:rPr>
          <w:rFonts w:ascii="Tahoma" w:hAnsi="Tahoma"/>
          <w:sz w:val="20"/>
          <w:szCs w:val="20"/>
        </w:rPr>
      </w:pPr>
    </w:p>
    <w:p w:rsidR="003852C7" w:rsidRDefault="003852C7" w:rsidP="003852C7">
      <w:p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Módulo de Gestión de Salas:</w:t>
      </w:r>
    </w:p>
    <w:p w:rsidR="003852C7" w:rsidRDefault="003852C7" w:rsidP="003852C7">
      <w:pPr>
        <w:rPr>
          <w:rFonts w:ascii="Tahoma" w:hAnsi="Tahoma"/>
          <w:sz w:val="20"/>
          <w:szCs w:val="20"/>
        </w:rPr>
      </w:pPr>
    </w:p>
    <w:p w:rsidR="003852C7" w:rsidRDefault="003852C7" w:rsidP="003852C7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Mostrar Salas Activas</w:t>
      </w:r>
    </w:p>
    <w:p w:rsidR="003852C7" w:rsidRDefault="003852C7" w:rsidP="003852C7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Ingresar a Sala para Participar</w:t>
      </w:r>
    </w:p>
    <w:p w:rsidR="003852C7" w:rsidRDefault="003852C7" w:rsidP="003852C7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Mostrar Usuarios Activos de la Sala</w:t>
      </w:r>
    </w:p>
    <w:p w:rsidR="003852C7" w:rsidRDefault="003852C7" w:rsidP="003852C7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Salir de Sala</w:t>
      </w:r>
    </w:p>
    <w:p w:rsidR="003852C7" w:rsidRDefault="003852C7" w:rsidP="003852C7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Ingresar a Sala para Administrar</w:t>
      </w:r>
    </w:p>
    <w:p w:rsidR="003852C7" w:rsidRDefault="003852C7" w:rsidP="003852C7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Expulsar Usuario de Sala Pública</w:t>
      </w:r>
    </w:p>
    <w:p w:rsidR="003852C7" w:rsidRPr="003852C7" w:rsidRDefault="003852C7" w:rsidP="003852C7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 w:rsidRPr="003852C7">
        <w:rPr>
          <w:rFonts w:ascii="Tahoma" w:hAnsi="Tahoma"/>
          <w:sz w:val="20"/>
          <w:szCs w:val="20"/>
        </w:rPr>
        <w:t>Crear sala pública</w:t>
      </w:r>
    </w:p>
    <w:p w:rsidR="003852C7" w:rsidRPr="003852C7" w:rsidRDefault="003852C7" w:rsidP="003852C7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 w:rsidRPr="003852C7">
        <w:rPr>
          <w:rFonts w:ascii="Tahoma" w:hAnsi="Tahoma"/>
          <w:sz w:val="20"/>
          <w:szCs w:val="20"/>
        </w:rPr>
        <w:t>Modificar sala pública</w:t>
      </w:r>
    </w:p>
    <w:p w:rsidR="003852C7" w:rsidRPr="003852C7" w:rsidRDefault="003852C7" w:rsidP="003852C7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 w:rsidRPr="003852C7">
        <w:rPr>
          <w:rFonts w:ascii="Tahoma" w:hAnsi="Tahoma"/>
          <w:sz w:val="20"/>
          <w:szCs w:val="20"/>
        </w:rPr>
        <w:t>Eliminar sala pública</w:t>
      </w:r>
    </w:p>
    <w:p w:rsidR="003852C7" w:rsidRDefault="003852C7" w:rsidP="003852C7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 w:rsidRPr="003852C7">
        <w:rPr>
          <w:rFonts w:ascii="Tahoma" w:hAnsi="Tahoma"/>
          <w:sz w:val="20"/>
          <w:szCs w:val="20"/>
        </w:rPr>
        <w:t xml:space="preserve">Refrescar salas </w:t>
      </w:r>
    </w:p>
    <w:p w:rsidR="003852C7" w:rsidRDefault="003852C7" w:rsidP="003852C7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 w:rsidRPr="003852C7">
        <w:rPr>
          <w:rFonts w:ascii="Tahoma" w:hAnsi="Tahoma"/>
          <w:sz w:val="20"/>
          <w:szCs w:val="20"/>
        </w:rPr>
        <w:t>Refres</w:t>
      </w:r>
      <w:r>
        <w:rPr>
          <w:rFonts w:ascii="Tahoma" w:hAnsi="Tahoma"/>
          <w:sz w:val="20"/>
          <w:szCs w:val="20"/>
        </w:rPr>
        <w:t>car lista de salas</w:t>
      </w:r>
    </w:p>
    <w:p w:rsidR="00C35D98" w:rsidRDefault="00C35D98" w:rsidP="00C35D98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Invitar Usuario a Sala Privada</w:t>
      </w:r>
    </w:p>
    <w:p w:rsidR="00C35D98" w:rsidRDefault="00C35D98" w:rsidP="00C35D98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 w:rsidRPr="00FA2907">
        <w:rPr>
          <w:rFonts w:ascii="Tahoma" w:hAnsi="Tahoma"/>
          <w:sz w:val="20"/>
          <w:szCs w:val="20"/>
        </w:rPr>
        <w:t xml:space="preserve">Invitar </w:t>
      </w:r>
      <w:r>
        <w:rPr>
          <w:rFonts w:ascii="Tahoma" w:hAnsi="Tahoma"/>
          <w:sz w:val="20"/>
          <w:szCs w:val="20"/>
        </w:rPr>
        <w:t>O</w:t>
      </w:r>
      <w:r w:rsidRPr="00FA2907">
        <w:rPr>
          <w:rFonts w:ascii="Tahoma" w:hAnsi="Tahoma"/>
          <w:sz w:val="20"/>
          <w:szCs w:val="20"/>
        </w:rPr>
        <w:t xml:space="preserve">tros </w:t>
      </w:r>
      <w:r>
        <w:rPr>
          <w:rFonts w:ascii="Tahoma" w:hAnsi="Tahoma"/>
          <w:sz w:val="20"/>
          <w:szCs w:val="20"/>
        </w:rPr>
        <w:t>U</w:t>
      </w:r>
      <w:r w:rsidRPr="00FA2907">
        <w:rPr>
          <w:rFonts w:ascii="Tahoma" w:hAnsi="Tahoma"/>
          <w:sz w:val="20"/>
          <w:szCs w:val="20"/>
        </w:rPr>
        <w:t xml:space="preserve">suarios a </w:t>
      </w:r>
      <w:r>
        <w:rPr>
          <w:rFonts w:ascii="Tahoma" w:hAnsi="Tahoma"/>
          <w:sz w:val="20"/>
          <w:szCs w:val="20"/>
        </w:rPr>
        <w:t>S</w:t>
      </w:r>
      <w:r w:rsidRPr="00FA2907">
        <w:rPr>
          <w:rFonts w:ascii="Tahoma" w:hAnsi="Tahoma"/>
          <w:sz w:val="20"/>
          <w:szCs w:val="20"/>
        </w:rPr>
        <w:t xml:space="preserve">ala </w:t>
      </w:r>
      <w:r>
        <w:rPr>
          <w:rFonts w:ascii="Tahoma" w:hAnsi="Tahoma"/>
          <w:sz w:val="20"/>
          <w:szCs w:val="20"/>
        </w:rPr>
        <w:t>P</w:t>
      </w:r>
      <w:r w:rsidRPr="00FA2907">
        <w:rPr>
          <w:rFonts w:ascii="Tahoma" w:hAnsi="Tahoma"/>
          <w:sz w:val="20"/>
          <w:szCs w:val="20"/>
        </w:rPr>
        <w:t>rivada</w:t>
      </w:r>
    </w:p>
    <w:p w:rsidR="00C35D98" w:rsidRDefault="00C35D98" w:rsidP="00C35D98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Responder Invitación</w:t>
      </w:r>
    </w:p>
    <w:p w:rsidR="00C35D98" w:rsidRDefault="00C35D98" w:rsidP="00C35D98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Aceptar Invitación</w:t>
      </w:r>
    </w:p>
    <w:p w:rsidR="00C35D98" w:rsidRDefault="00C35D98" w:rsidP="00C35D98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Rechazar Invitación</w:t>
      </w:r>
    </w:p>
    <w:p w:rsidR="00C35D98" w:rsidRDefault="00C35D98" w:rsidP="00C35D98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 w:rsidRPr="003852C7">
        <w:rPr>
          <w:rFonts w:ascii="Tahoma" w:hAnsi="Tahoma"/>
          <w:sz w:val="20"/>
          <w:szCs w:val="20"/>
        </w:rPr>
        <w:t>Mostrar invitaciones pendiente</w:t>
      </w:r>
      <w:r>
        <w:rPr>
          <w:rFonts w:ascii="Tahoma" w:hAnsi="Tahoma"/>
          <w:sz w:val="20"/>
          <w:szCs w:val="20"/>
        </w:rPr>
        <w:t>s de respuesta</w:t>
      </w:r>
    </w:p>
    <w:p w:rsidR="00C35D98" w:rsidRPr="003852C7" w:rsidRDefault="00C35D98" w:rsidP="00C35D98">
      <w:pPr>
        <w:pStyle w:val="Prrafodelista"/>
        <w:rPr>
          <w:rFonts w:ascii="Tahoma" w:hAnsi="Tahoma"/>
          <w:sz w:val="20"/>
          <w:szCs w:val="20"/>
        </w:rPr>
      </w:pPr>
    </w:p>
    <w:p w:rsidR="003852C7" w:rsidRDefault="003852C7" w:rsidP="003852C7">
      <w:pPr>
        <w:rPr>
          <w:rFonts w:ascii="Tahoma" w:hAnsi="Tahoma"/>
          <w:sz w:val="20"/>
          <w:szCs w:val="20"/>
        </w:rPr>
      </w:pPr>
    </w:p>
    <w:p w:rsidR="003852C7" w:rsidRDefault="003852C7" w:rsidP="003852C7">
      <w:p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Módulo de Mensajería:</w:t>
      </w:r>
    </w:p>
    <w:p w:rsidR="003852C7" w:rsidRDefault="003852C7" w:rsidP="003852C7">
      <w:pPr>
        <w:rPr>
          <w:rFonts w:ascii="Tahoma" w:hAnsi="Tahoma"/>
          <w:sz w:val="20"/>
          <w:szCs w:val="20"/>
        </w:rPr>
      </w:pPr>
    </w:p>
    <w:p w:rsidR="003852C7" w:rsidRDefault="003852C7" w:rsidP="003852C7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Enviar Mensaje</w:t>
      </w:r>
    </w:p>
    <w:p w:rsidR="003852C7" w:rsidRDefault="003852C7" w:rsidP="003852C7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Adjuntar Archivo</w:t>
      </w:r>
    </w:p>
    <w:p w:rsidR="003852C7" w:rsidRDefault="003852C7" w:rsidP="003852C7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Eliminar Mensaje de Sala Pública</w:t>
      </w:r>
    </w:p>
    <w:p w:rsidR="003852C7" w:rsidRDefault="003852C7" w:rsidP="003852C7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 w:rsidRPr="003852C7">
        <w:rPr>
          <w:rFonts w:ascii="Tahoma" w:hAnsi="Tahoma"/>
          <w:sz w:val="20"/>
          <w:szCs w:val="20"/>
        </w:rPr>
        <w:t xml:space="preserve">Refrescar mensajes </w:t>
      </w:r>
    </w:p>
    <w:p w:rsidR="00C35D98" w:rsidRDefault="00C35D98" w:rsidP="00C35D98">
      <w:pPr>
        <w:rPr>
          <w:rFonts w:ascii="Tahoma" w:hAnsi="Tahoma"/>
          <w:sz w:val="20"/>
          <w:szCs w:val="20"/>
        </w:rPr>
      </w:pPr>
    </w:p>
    <w:p w:rsidR="00C35D98" w:rsidRDefault="00C35D98" w:rsidP="00C35D98">
      <w:pPr>
        <w:rPr>
          <w:rFonts w:ascii="Tahoma" w:hAnsi="Tahoma"/>
          <w:sz w:val="20"/>
          <w:szCs w:val="20"/>
        </w:rPr>
      </w:pPr>
    </w:p>
    <w:p w:rsidR="00C35D98" w:rsidRPr="00C35D98" w:rsidRDefault="00C35D98" w:rsidP="00C35D98">
      <w:pPr>
        <w:rPr>
          <w:rFonts w:ascii="Tahoma" w:hAnsi="Tahoma"/>
          <w:sz w:val="20"/>
          <w:szCs w:val="20"/>
        </w:rPr>
      </w:pPr>
    </w:p>
    <w:p w:rsidR="003852C7" w:rsidRDefault="003852C7" w:rsidP="00E278E2">
      <w:pPr>
        <w:rPr>
          <w:rFonts w:ascii="Tahoma" w:hAnsi="Tahoma"/>
          <w:sz w:val="20"/>
          <w:szCs w:val="20"/>
        </w:rPr>
      </w:pPr>
    </w:p>
    <w:p w:rsidR="00E278E2" w:rsidRDefault="00E278E2" w:rsidP="00E278E2">
      <w:p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lastRenderedPageBreak/>
        <w:t>Módulo de Búsqueda:</w:t>
      </w:r>
    </w:p>
    <w:p w:rsidR="00E278E2" w:rsidRDefault="00E278E2" w:rsidP="00E278E2">
      <w:pPr>
        <w:rPr>
          <w:rFonts w:ascii="Tahoma" w:hAnsi="Tahoma"/>
          <w:sz w:val="20"/>
          <w:szCs w:val="20"/>
        </w:rPr>
      </w:pPr>
    </w:p>
    <w:p w:rsidR="00E278E2" w:rsidRDefault="00E278E2" w:rsidP="00E278E2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Buscar Salas Públicas Registradas</w:t>
      </w:r>
    </w:p>
    <w:p w:rsidR="00E278E2" w:rsidRDefault="00E278E2" w:rsidP="00E278E2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Buscar mensajes</w:t>
      </w:r>
    </w:p>
    <w:p w:rsidR="00F566B4" w:rsidRDefault="00E278E2" w:rsidP="00AA224F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 w:rsidRPr="00F566B4">
        <w:rPr>
          <w:rFonts w:ascii="Tahoma" w:hAnsi="Tahoma"/>
          <w:sz w:val="20"/>
          <w:szCs w:val="20"/>
        </w:rPr>
        <w:t>Listar Salas en las que Participé</w:t>
      </w:r>
    </w:p>
    <w:p w:rsidR="00F566B4" w:rsidRDefault="00F566B4">
      <w:p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br w:type="page"/>
      </w:r>
    </w:p>
    <w:p w:rsidR="00E278E2" w:rsidRDefault="00E278E2" w:rsidP="00E278E2">
      <w:p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lastRenderedPageBreak/>
        <w:t>Módulo de Gestión de Datos Personales:</w:t>
      </w:r>
    </w:p>
    <w:p w:rsidR="00E278E2" w:rsidRDefault="00E278E2" w:rsidP="00E278E2">
      <w:pPr>
        <w:rPr>
          <w:rFonts w:ascii="Tahoma" w:hAnsi="Tahoma"/>
          <w:sz w:val="20"/>
          <w:szCs w:val="20"/>
        </w:rPr>
      </w:pPr>
    </w:p>
    <w:p w:rsidR="00E278E2" w:rsidRDefault="00E278E2" w:rsidP="00E278E2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Actualizar Datos Personales</w:t>
      </w:r>
    </w:p>
    <w:p w:rsidR="00E278E2" w:rsidRDefault="00E278E2" w:rsidP="00E278E2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Actualizar Contraseña</w:t>
      </w:r>
    </w:p>
    <w:p w:rsidR="00F566B4" w:rsidRPr="003852C7" w:rsidRDefault="00F566B4" w:rsidP="00F566B4">
      <w:pPr>
        <w:pStyle w:val="Prrafodelista"/>
        <w:numPr>
          <w:ilvl w:val="0"/>
          <w:numId w:val="2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Refrescar usuarios</w:t>
      </w:r>
    </w:p>
    <w:p w:rsidR="00F566B4" w:rsidRDefault="00F566B4" w:rsidP="00F566B4">
      <w:pPr>
        <w:pStyle w:val="Prrafodelista"/>
        <w:rPr>
          <w:rFonts w:ascii="Tahoma" w:hAnsi="Tahoma"/>
          <w:sz w:val="20"/>
          <w:szCs w:val="20"/>
        </w:rPr>
      </w:pPr>
    </w:p>
    <w:p w:rsidR="00E278E2" w:rsidRDefault="00E278E2" w:rsidP="00E278E2">
      <w:pPr>
        <w:rPr>
          <w:rFonts w:ascii="Tahoma" w:hAnsi="Tahoma"/>
          <w:sz w:val="20"/>
          <w:szCs w:val="20"/>
        </w:rPr>
      </w:pPr>
    </w:p>
    <w:p w:rsidR="00E278E2" w:rsidRDefault="00E278E2" w:rsidP="00E278E2">
      <w:p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Módulo Invitaciones:</w:t>
      </w:r>
    </w:p>
    <w:p w:rsidR="00E278E2" w:rsidRDefault="00E278E2" w:rsidP="00E278E2">
      <w:pPr>
        <w:rPr>
          <w:rFonts w:ascii="Tahoma" w:hAnsi="Tahoma"/>
          <w:sz w:val="20"/>
          <w:szCs w:val="20"/>
        </w:rPr>
      </w:pPr>
    </w:p>
    <w:p w:rsidR="00AA224F" w:rsidRDefault="00AA224F" w:rsidP="00AA224F">
      <w:pPr>
        <w:rPr>
          <w:rFonts w:ascii="Tahoma" w:hAnsi="Tahoma"/>
          <w:sz w:val="20"/>
          <w:szCs w:val="20"/>
        </w:rPr>
      </w:pPr>
    </w:p>
    <w:p w:rsidR="00AA224F" w:rsidRDefault="00AA224F">
      <w:p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br w:type="page"/>
      </w:r>
    </w:p>
    <w:p w:rsidR="00F91C80" w:rsidRPr="00AA224F" w:rsidRDefault="00AA224F" w:rsidP="00F91C80">
      <w:pPr>
        <w:rPr>
          <w:rFonts w:ascii="Tahoma" w:hAnsi="Tahoma"/>
          <w:b/>
          <w:sz w:val="28"/>
          <w:szCs w:val="28"/>
        </w:rPr>
      </w:pPr>
      <w:r w:rsidRPr="00AA224F">
        <w:rPr>
          <w:rFonts w:ascii="Tahoma" w:hAnsi="Tahoma"/>
          <w:b/>
          <w:sz w:val="28"/>
          <w:szCs w:val="28"/>
        </w:rPr>
        <w:lastRenderedPageBreak/>
        <w:t>LISTA DE CASOS DE USO POR ACTOR</w:t>
      </w:r>
    </w:p>
    <w:p w:rsidR="00F91C80" w:rsidRPr="00F91C80" w:rsidRDefault="00F91C80" w:rsidP="00F91C80">
      <w:pPr>
        <w:rPr>
          <w:rFonts w:ascii="Tahoma" w:hAnsi="Tahoma"/>
          <w:b/>
          <w:sz w:val="20"/>
          <w:szCs w:val="20"/>
          <w:u w:val="single"/>
        </w:rPr>
      </w:pPr>
    </w:p>
    <w:p w:rsidR="00F91C80" w:rsidRPr="00AA224F" w:rsidRDefault="00F91C80" w:rsidP="00F91C80">
      <w:pPr>
        <w:rPr>
          <w:rFonts w:ascii="Tahoma" w:hAnsi="Tahoma"/>
          <w:sz w:val="20"/>
          <w:szCs w:val="20"/>
          <w:u w:val="single"/>
        </w:rPr>
      </w:pPr>
      <w:r w:rsidRPr="00AA224F">
        <w:rPr>
          <w:rFonts w:ascii="Tahoma" w:hAnsi="Tahoma"/>
          <w:sz w:val="20"/>
          <w:szCs w:val="20"/>
          <w:u w:val="single"/>
        </w:rPr>
        <w:t>Visitante</w:t>
      </w:r>
    </w:p>
    <w:p w:rsidR="00F91C80" w:rsidRPr="00F91C80" w:rsidRDefault="00F91C80" w:rsidP="00F91C80">
      <w:pPr>
        <w:rPr>
          <w:rFonts w:ascii="Tahoma" w:hAnsi="Tahoma"/>
          <w:b/>
          <w:sz w:val="20"/>
          <w:szCs w:val="20"/>
          <w:u w:val="single"/>
        </w:rPr>
      </w:pPr>
    </w:p>
    <w:p w:rsidR="00F91C80" w:rsidRDefault="00F91C80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Registrar usuario</w:t>
      </w:r>
    </w:p>
    <w:p w:rsidR="00AA224F" w:rsidRPr="00AA224F" w:rsidRDefault="00AA224F" w:rsidP="00AA224F">
      <w:pPr>
        <w:rPr>
          <w:rFonts w:ascii="Tahoma" w:hAnsi="Tahoma"/>
          <w:sz w:val="20"/>
          <w:szCs w:val="20"/>
        </w:rPr>
      </w:pPr>
    </w:p>
    <w:p w:rsidR="00F91C80" w:rsidRPr="00F91C80" w:rsidRDefault="00F91C80" w:rsidP="00F91C80">
      <w:pPr>
        <w:rPr>
          <w:rFonts w:ascii="Tahoma" w:hAnsi="Tahoma"/>
          <w:b/>
          <w:sz w:val="20"/>
          <w:szCs w:val="20"/>
          <w:u w:val="single"/>
        </w:rPr>
      </w:pPr>
    </w:p>
    <w:p w:rsidR="00F91C80" w:rsidRPr="00AA224F" w:rsidRDefault="00F91C80" w:rsidP="00F91C80">
      <w:pPr>
        <w:rPr>
          <w:rFonts w:ascii="Tahoma" w:hAnsi="Tahoma"/>
          <w:sz w:val="20"/>
          <w:szCs w:val="20"/>
          <w:u w:val="single"/>
        </w:rPr>
      </w:pPr>
      <w:r w:rsidRPr="00AA224F">
        <w:rPr>
          <w:rFonts w:ascii="Tahoma" w:hAnsi="Tahoma"/>
          <w:sz w:val="20"/>
          <w:szCs w:val="20"/>
          <w:u w:val="single"/>
        </w:rPr>
        <w:t>Usuario Registrado</w:t>
      </w:r>
    </w:p>
    <w:p w:rsidR="003852C7" w:rsidRPr="00F91C80" w:rsidRDefault="003852C7" w:rsidP="00F91C80">
      <w:pPr>
        <w:rPr>
          <w:rFonts w:ascii="Tahoma" w:hAnsi="Tahoma"/>
          <w:b/>
          <w:sz w:val="20"/>
          <w:szCs w:val="20"/>
          <w:u w:val="single"/>
        </w:rPr>
      </w:pPr>
    </w:p>
    <w:p w:rsidR="00AA224F" w:rsidRPr="00AA224F" w:rsidRDefault="00F91C80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Loguear usuario </w:t>
      </w:r>
    </w:p>
    <w:p w:rsidR="00F91C80" w:rsidRPr="00AA224F" w:rsidRDefault="00F91C80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Validar usuario </w:t>
      </w:r>
    </w:p>
    <w:p w:rsidR="00F91C80" w:rsidRPr="00AA224F" w:rsidRDefault="00F91C80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Desloguear usuario </w:t>
      </w:r>
    </w:p>
    <w:p w:rsidR="00F91C80" w:rsidRPr="00AA224F" w:rsidRDefault="00F91C80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Actualizar contraseña</w:t>
      </w:r>
    </w:p>
    <w:p w:rsidR="00F91C80" w:rsidRPr="00AA224F" w:rsidRDefault="00F91C80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Solicitar activación de cuenta </w:t>
      </w:r>
    </w:p>
    <w:p w:rsidR="00F91C80" w:rsidRPr="00AA224F" w:rsidRDefault="00F91C80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Confirmar solicitud de activación de cuenta </w:t>
      </w:r>
    </w:p>
    <w:p w:rsidR="00F91C80" w:rsidRPr="00AA224F" w:rsidRDefault="00F91C80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Actualizar datos personales</w:t>
      </w:r>
    </w:p>
    <w:p w:rsidR="00F91C80" w:rsidRPr="00AA224F" w:rsidRDefault="00F91C80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Mostrar salas activas </w:t>
      </w:r>
    </w:p>
    <w:p w:rsidR="00F91C80" w:rsidRPr="00AA224F" w:rsidRDefault="00F91C80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Ingresar a sala para participar </w:t>
      </w:r>
    </w:p>
    <w:p w:rsidR="00AA224F" w:rsidRPr="00AA224F" w:rsidRDefault="00F91C80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Mostrar usuarios activos de la sala </w:t>
      </w:r>
    </w:p>
    <w:p w:rsidR="00F91C80" w:rsidRPr="00AA224F" w:rsidRDefault="00F91C80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Invitar usuario a sala privada </w:t>
      </w:r>
    </w:p>
    <w:p w:rsidR="00F91C80" w:rsidRPr="00AA224F" w:rsidRDefault="00F91C80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Invitar otros usuarios a sala privada</w:t>
      </w:r>
    </w:p>
    <w:p w:rsidR="00F91C80" w:rsidRPr="00AA224F" w:rsidRDefault="00F91C80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Responder invitación </w:t>
      </w:r>
    </w:p>
    <w:p w:rsidR="00F91C80" w:rsidRPr="00AA224F" w:rsidRDefault="00AA224F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Ac</w:t>
      </w:r>
      <w:r w:rsidR="00F91C80" w:rsidRPr="00AA224F">
        <w:rPr>
          <w:rFonts w:ascii="Tahoma" w:hAnsi="Tahoma"/>
          <w:sz w:val="20"/>
          <w:szCs w:val="20"/>
        </w:rPr>
        <w:t xml:space="preserve">eptar invitación </w:t>
      </w:r>
    </w:p>
    <w:p w:rsidR="00F91C80" w:rsidRPr="00AA224F" w:rsidRDefault="00F91C80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Rechazar invitación </w:t>
      </w:r>
    </w:p>
    <w:p w:rsidR="00F91C80" w:rsidRPr="00AA224F" w:rsidRDefault="00F91C80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Enviar mensaje </w:t>
      </w:r>
    </w:p>
    <w:p w:rsidR="00F91C80" w:rsidRPr="00AA224F" w:rsidRDefault="00F91C80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Adjuntar archivo</w:t>
      </w:r>
    </w:p>
    <w:p w:rsidR="00F91C80" w:rsidRPr="00AA224F" w:rsidRDefault="00AA224F" w:rsidP="00AA224F">
      <w:pPr>
        <w:pStyle w:val="Prrafodelista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Salir de sala </w:t>
      </w:r>
    </w:p>
    <w:p w:rsidR="00F91C80" w:rsidRDefault="00F91C80" w:rsidP="00F91C80">
      <w:pPr>
        <w:rPr>
          <w:rFonts w:ascii="Tahoma" w:hAnsi="Tahoma"/>
          <w:b/>
          <w:sz w:val="20"/>
          <w:szCs w:val="20"/>
          <w:u w:val="single"/>
        </w:rPr>
      </w:pPr>
    </w:p>
    <w:p w:rsidR="00AA224F" w:rsidRPr="00F91C80" w:rsidRDefault="00AA224F" w:rsidP="00F91C80">
      <w:pPr>
        <w:rPr>
          <w:rFonts w:ascii="Tahoma" w:hAnsi="Tahoma"/>
          <w:b/>
          <w:sz w:val="20"/>
          <w:szCs w:val="20"/>
          <w:u w:val="single"/>
        </w:rPr>
      </w:pPr>
    </w:p>
    <w:p w:rsidR="00F91C80" w:rsidRPr="00AA224F" w:rsidRDefault="00F91C80" w:rsidP="00F91C80">
      <w:pPr>
        <w:rPr>
          <w:rFonts w:ascii="Tahoma" w:hAnsi="Tahoma"/>
          <w:sz w:val="20"/>
          <w:szCs w:val="20"/>
          <w:u w:val="single"/>
        </w:rPr>
      </w:pPr>
      <w:r w:rsidRPr="00AA224F">
        <w:rPr>
          <w:rFonts w:ascii="Tahoma" w:hAnsi="Tahoma"/>
          <w:sz w:val="20"/>
          <w:szCs w:val="20"/>
          <w:u w:val="single"/>
        </w:rPr>
        <w:t>Administrador</w:t>
      </w:r>
    </w:p>
    <w:p w:rsidR="00F91C80" w:rsidRPr="00F91C80" w:rsidRDefault="00F91C80" w:rsidP="00F91C80">
      <w:pPr>
        <w:rPr>
          <w:rFonts w:ascii="Tahoma" w:hAnsi="Tahoma"/>
          <w:b/>
          <w:sz w:val="20"/>
          <w:szCs w:val="20"/>
          <w:u w:val="single"/>
        </w:rPr>
      </w:pPr>
    </w:p>
    <w:p w:rsidR="00F91C80" w:rsidRPr="00AA224F" w:rsidRDefault="00F91C80" w:rsidP="00AA224F">
      <w:pPr>
        <w:pStyle w:val="Prrafodelista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Loguear usuario </w:t>
      </w:r>
    </w:p>
    <w:p w:rsidR="00F91C80" w:rsidRPr="00AA224F" w:rsidRDefault="00F91C80" w:rsidP="00AA224F">
      <w:pPr>
        <w:pStyle w:val="Prrafodelista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Validar usuario </w:t>
      </w:r>
    </w:p>
    <w:p w:rsidR="00F91C80" w:rsidRPr="00AA224F" w:rsidRDefault="00F91C80" w:rsidP="00AA224F">
      <w:pPr>
        <w:pStyle w:val="Prrafodelista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Desloguear usuario</w:t>
      </w:r>
    </w:p>
    <w:p w:rsidR="00F91C80" w:rsidRPr="00AA224F" w:rsidRDefault="00F91C80" w:rsidP="00AA224F">
      <w:pPr>
        <w:pStyle w:val="Prrafodelista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Actualizar contraseña</w:t>
      </w:r>
    </w:p>
    <w:p w:rsidR="00F91C80" w:rsidRPr="00AA224F" w:rsidRDefault="00F91C80" w:rsidP="00AA224F">
      <w:pPr>
        <w:pStyle w:val="Prrafodelista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Actualizar datos personales</w:t>
      </w:r>
    </w:p>
    <w:p w:rsidR="00F91C80" w:rsidRPr="00AA224F" w:rsidRDefault="00F91C80" w:rsidP="00AA224F">
      <w:pPr>
        <w:pStyle w:val="Prrafodelista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Mostrar salas activas </w:t>
      </w:r>
    </w:p>
    <w:p w:rsidR="00F91C80" w:rsidRPr="00AA224F" w:rsidRDefault="00F91C80" w:rsidP="00AA224F">
      <w:pPr>
        <w:pStyle w:val="Prrafodelista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Ingresar a sala para administrar </w:t>
      </w:r>
    </w:p>
    <w:p w:rsidR="00F91C80" w:rsidRPr="00AA224F" w:rsidRDefault="00F91C80" w:rsidP="00AA224F">
      <w:pPr>
        <w:pStyle w:val="Prrafodelista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Mostrar usuarios activos de la sala </w:t>
      </w:r>
    </w:p>
    <w:p w:rsidR="00F91C80" w:rsidRPr="00AA224F" w:rsidRDefault="00F91C80" w:rsidP="00AA224F">
      <w:pPr>
        <w:pStyle w:val="Prrafodelista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Eliminar mensaje de sala pública </w:t>
      </w:r>
    </w:p>
    <w:p w:rsidR="00F91C80" w:rsidRPr="00AA224F" w:rsidRDefault="00F91C80" w:rsidP="00AA224F">
      <w:pPr>
        <w:pStyle w:val="Prrafodelista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Expulsar usuario de sala pública </w:t>
      </w:r>
    </w:p>
    <w:p w:rsidR="00F91C80" w:rsidRPr="00AA224F" w:rsidRDefault="00F91C80" w:rsidP="00AA224F">
      <w:pPr>
        <w:pStyle w:val="Prrafodelista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Crear sala pública</w:t>
      </w:r>
    </w:p>
    <w:p w:rsidR="00F91C80" w:rsidRPr="00AA224F" w:rsidRDefault="00F91C80" w:rsidP="00AA224F">
      <w:pPr>
        <w:pStyle w:val="Prrafodelista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Modificar sala pública</w:t>
      </w:r>
    </w:p>
    <w:p w:rsidR="00F91C80" w:rsidRPr="00AA224F" w:rsidRDefault="00F91C80" w:rsidP="00AA224F">
      <w:pPr>
        <w:pStyle w:val="Prrafodelista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Eliminar sala pública</w:t>
      </w:r>
    </w:p>
    <w:p w:rsidR="00F91C80" w:rsidRPr="00AA224F" w:rsidRDefault="00F91C80" w:rsidP="00AA224F">
      <w:pPr>
        <w:pStyle w:val="Prrafodelista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Buscar salas públicas registradas</w:t>
      </w:r>
    </w:p>
    <w:p w:rsidR="00F91C80" w:rsidRPr="00AA224F" w:rsidRDefault="00F91C80" w:rsidP="00AA224F">
      <w:pPr>
        <w:pStyle w:val="Prrafodelista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Registrar administrador secundario</w:t>
      </w:r>
    </w:p>
    <w:p w:rsidR="00F91C80" w:rsidRPr="00AA224F" w:rsidRDefault="00F91C80" w:rsidP="00AA224F">
      <w:pPr>
        <w:pStyle w:val="Prrafodelista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Dar de baja administrador secundario</w:t>
      </w:r>
    </w:p>
    <w:p w:rsidR="00F91C80" w:rsidRPr="00AA224F" w:rsidRDefault="00F91C80" w:rsidP="00AA224F">
      <w:pPr>
        <w:pStyle w:val="Prrafodelista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Buscar Mensajes </w:t>
      </w:r>
    </w:p>
    <w:p w:rsidR="00F91C80" w:rsidRDefault="00F91C80" w:rsidP="00AA224F">
      <w:pPr>
        <w:pStyle w:val="Prrafodelista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Listar salas en las que participé </w:t>
      </w:r>
    </w:p>
    <w:p w:rsidR="00AA224F" w:rsidRDefault="00AA224F" w:rsidP="00AA224F">
      <w:pPr>
        <w:rPr>
          <w:rFonts w:ascii="Tahoma" w:hAnsi="Tahoma"/>
          <w:sz w:val="20"/>
          <w:szCs w:val="20"/>
        </w:rPr>
      </w:pPr>
    </w:p>
    <w:p w:rsidR="00AA224F" w:rsidRDefault="00AA224F" w:rsidP="00AA224F">
      <w:pPr>
        <w:rPr>
          <w:rFonts w:ascii="Tahoma" w:hAnsi="Tahoma"/>
          <w:sz w:val="20"/>
          <w:szCs w:val="20"/>
        </w:rPr>
      </w:pPr>
    </w:p>
    <w:p w:rsidR="00AA224F" w:rsidRDefault="00AA224F" w:rsidP="00AA224F">
      <w:pPr>
        <w:rPr>
          <w:rFonts w:ascii="Tahoma" w:hAnsi="Tahoma"/>
          <w:sz w:val="20"/>
          <w:szCs w:val="20"/>
        </w:rPr>
      </w:pPr>
    </w:p>
    <w:p w:rsidR="00AA224F" w:rsidRPr="00AA224F" w:rsidRDefault="00AA224F" w:rsidP="00AA224F">
      <w:pPr>
        <w:rPr>
          <w:rFonts w:ascii="Tahoma" w:hAnsi="Tahoma"/>
          <w:sz w:val="20"/>
          <w:szCs w:val="20"/>
        </w:rPr>
      </w:pPr>
    </w:p>
    <w:p w:rsidR="00AA224F" w:rsidRPr="00AA224F" w:rsidRDefault="00AA224F" w:rsidP="00AA224F">
      <w:pPr>
        <w:pStyle w:val="Prrafodelista"/>
        <w:rPr>
          <w:rFonts w:ascii="Tahoma" w:hAnsi="Tahoma"/>
          <w:sz w:val="20"/>
          <w:szCs w:val="20"/>
        </w:rPr>
      </w:pPr>
    </w:p>
    <w:p w:rsidR="00AA224F" w:rsidRPr="00F91C80" w:rsidRDefault="00AA224F" w:rsidP="00F91C80">
      <w:pPr>
        <w:rPr>
          <w:rFonts w:ascii="Tahoma" w:hAnsi="Tahoma"/>
          <w:b/>
          <w:sz w:val="20"/>
          <w:szCs w:val="20"/>
          <w:u w:val="single"/>
        </w:rPr>
      </w:pPr>
    </w:p>
    <w:p w:rsidR="00F91C80" w:rsidRPr="00AA224F" w:rsidRDefault="00F91C80" w:rsidP="00F91C80">
      <w:pPr>
        <w:rPr>
          <w:rFonts w:ascii="Tahoma" w:hAnsi="Tahoma"/>
          <w:sz w:val="20"/>
          <w:szCs w:val="20"/>
          <w:u w:val="single"/>
        </w:rPr>
      </w:pPr>
      <w:r w:rsidRPr="00AA224F">
        <w:rPr>
          <w:rFonts w:ascii="Tahoma" w:hAnsi="Tahoma"/>
          <w:sz w:val="20"/>
          <w:szCs w:val="20"/>
          <w:u w:val="single"/>
        </w:rPr>
        <w:lastRenderedPageBreak/>
        <w:t>Sistema</w:t>
      </w:r>
      <w:r w:rsidR="00AA224F" w:rsidRPr="00AA224F">
        <w:rPr>
          <w:rFonts w:ascii="Tahoma" w:hAnsi="Tahoma"/>
          <w:sz w:val="20"/>
          <w:szCs w:val="20"/>
          <w:u w:val="single"/>
        </w:rPr>
        <w:t>:</w:t>
      </w:r>
    </w:p>
    <w:p w:rsidR="00F91C80" w:rsidRPr="00F91C80" w:rsidRDefault="00F91C80" w:rsidP="00F91C80">
      <w:pPr>
        <w:rPr>
          <w:rFonts w:ascii="Tahoma" w:hAnsi="Tahoma"/>
          <w:b/>
          <w:sz w:val="20"/>
          <w:szCs w:val="20"/>
          <w:u w:val="single"/>
        </w:rPr>
      </w:pPr>
    </w:p>
    <w:p w:rsidR="00F91C80" w:rsidRPr="00AA224F" w:rsidRDefault="00F91C80" w:rsidP="00AA224F">
      <w:pPr>
        <w:pStyle w:val="Prrafodelista"/>
        <w:numPr>
          <w:ilvl w:val="0"/>
          <w:numId w:val="7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Dar de baja </w:t>
      </w:r>
      <w:r w:rsidR="00AA224F">
        <w:rPr>
          <w:rFonts w:ascii="Tahoma" w:hAnsi="Tahoma"/>
          <w:sz w:val="20"/>
          <w:szCs w:val="20"/>
        </w:rPr>
        <w:t>usuarios inactivos</w:t>
      </w:r>
    </w:p>
    <w:p w:rsidR="00F91C80" w:rsidRPr="00AA224F" w:rsidRDefault="00F91C80" w:rsidP="00F91C80">
      <w:pPr>
        <w:pStyle w:val="Prrafodelista"/>
        <w:numPr>
          <w:ilvl w:val="0"/>
          <w:numId w:val="7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Enviar e-mail de confirmación a solicitud de activación de cuenta </w:t>
      </w:r>
    </w:p>
    <w:p w:rsidR="00F91C80" w:rsidRPr="00AA224F" w:rsidRDefault="00F91C80" w:rsidP="00AA224F">
      <w:pPr>
        <w:pStyle w:val="Prrafodelista"/>
        <w:numPr>
          <w:ilvl w:val="0"/>
          <w:numId w:val="7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Refrescar salas </w:t>
      </w:r>
    </w:p>
    <w:p w:rsidR="00F91C80" w:rsidRPr="00AA224F" w:rsidRDefault="00F91C80" w:rsidP="00AA224F">
      <w:pPr>
        <w:pStyle w:val="Prrafodelista"/>
        <w:numPr>
          <w:ilvl w:val="0"/>
          <w:numId w:val="7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Refrescar mensajes</w:t>
      </w:r>
    </w:p>
    <w:p w:rsidR="00F91C80" w:rsidRPr="00AA224F" w:rsidRDefault="00F91C80" w:rsidP="00AA224F">
      <w:pPr>
        <w:pStyle w:val="Prrafodelista"/>
        <w:numPr>
          <w:ilvl w:val="0"/>
          <w:numId w:val="7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Refrescar usuarios</w:t>
      </w:r>
    </w:p>
    <w:p w:rsidR="00F91C80" w:rsidRPr="00AA224F" w:rsidRDefault="00F91C80" w:rsidP="00F91C80">
      <w:pPr>
        <w:pStyle w:val="Prrafodelista"/>
        <w:numPr>
          <w:ilvl w:val="0"/>
          <w:numId w:val="7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Refrescar lista de salas</w:t>
      </w:r>
    </w:p>
    <w:p w:rsidR="00F91C80" w:rsidRPr="00AA224F" w:rsidRDefault="00F91C80" w:rsidP="00AA224F">
      <w:pPr>
        <w:pStyle w:val="Prrafodelista"/>
        <w:numPr>
          <w:ilvl w:val="0"/>
          <w:numId w:val="7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>Mostrar invitaciones pendientes de respuesta</w:t>
      </w:r>
    </w:p>
    <w:p w:rsidR="00F91C80" w:rsidRDefault="00F91C80" w:rsidP="0087069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sectPr w:rsidR="00F91C80">
      <w:headerReference w:type="default" r:id="rId7"/>
      <w:footerReference w:type="even" r:id="rId8"/>
      <w:footerReference w:type="default" r:id="rId9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8F6" w:rsidRDefault="005878F6">
      <w:r>
        <w:separator/>
      </w:r>
    </w:p>
  </w:endnote>
  <w:endnote w:type="continuationSeparator" w:id="1">
    <w:p w:rsidR="005878F6" w:rsidRDefault="005878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9CD" w:rsidRDefault="008B09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09CD" w:rsidRDefault="008B09C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9CD" w:rsidRDefault="008B09CD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35D98">
      <w:rPr>
        <w:rStyle w:val="Nmerodepgina"/>
        <w:noProof/>
      </w:rPr>
      <w:t>5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490"/>
      <w:gridCol w:w="2700"/>
      <w:gridCol w:w="3600"/>
    </w:tblGrid>
    <w:tr w:rsidR="008B09CD">
      <w:tblPrEx>
        <w:tblCellMar>
          <w:top w:w="0" w:type="dxa"/>
          <w:bottom w:w="0" w:type="dxa"/>
        </w:tblCellMar>
      </w:tblPrEx>
      <w:tc>
        <w:tcPr>
          <w:tcW w:w="3490" w:type="dxa"/>
        </w:tcPr>
        <w:p w:rsidR="008B09CD" w:rsidRDefault="00A47A97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t>Confidencial</w:t>
          </w:r>
        </w:p>
      </w:tc>
      <w:tc>
        <w:tcPr>
          <w:tcW w:w="2700" w:type="dxa"/>
        </w:tcPr>
        <w:p w:rsidR="008B09CD" w:rsidRDefault="008B09CD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8B09CD" w:rsidRDefault="008B09CD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8F6" w:rsidRDefault="005878F6">
      <w:r>
        <w:separator/>
      </w:r>
    </w:p>
  </w:footnote>
  <w:footnote w:type="continuationSeparator" w:id="1">
    <w:p w:rsidR="005878F6" w:rsidRDefault="005878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150"/>
      <w:gridCol w:w="6300"/>
      <w:gridCol w:w="2340"/>
    </w:tblGrid>
    <w:tr w:rsidR="00C56122" w:rsidTr="001C720D">
      <w:tblPrEx>
        <w:tblCellMar>
          <w:top w:w="0" w:type="dxa"/>
          <w:bottom w:w="0" w:type="dxa"/>
        </w:tblCellMar>
      </w:tblPrEx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C56122" w:rsidRPr="00E30FE6" w:rsidRDefault="007F32E8" w:rsidP="00C5612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61975" cy="781050"/>
                <wp:effectExtent l="1905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122" w:rsidRDefault="00C56122" w:rsidP="00C56122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:rsidR="00C56122" w:rsidRDefault="00C56122" w:rsidP="00C56122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C56122">
      <w:tblPrEx>
        <w:tblCellMar>
          <w:top w:w="0" w:type="dxa"/>
          <w:bottom w:w="0" w:type="dxa"/>
        </w:tblCellMar>
      </w:tblPrEx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122" w:rsidRDefault="00C56122" w:rsidP="00C56122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122" w:rsidRDefault="00C56122" w:rsidP="00C56122">
          <w:pPr>
            <w:rPr>
              <w:smallCaps/>
            </w:rPr>
          </w:pPr>
        </w:p>
        <w:p w:rsidR="00C56122" w:rsidRDefault="00C56122" w:rsidP="00C56122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  <w:r w:rsidR="00A45102">
            <w:rPr>
              <w:smallCaps/>
            </w:rPr>
            <w:t xml:space="preserve"> chat</w:t>
          </w:r>
        </w:p>
        <w:p w:rsidR="00C56122" w:rsidRDefault="00C56122" w:rsidP="00C56122">
          <w:pPr>
            <w:rPr>
              <w:smallCaps/>
            </w:rPr>
          </w:pPr>
        </w:p>
        <w:p w:rsidR="00C56122" w:rsidRDefault="00C56122" w:rsidP="00C56122">
          <w:pPr>
            <w:rPr>
              <w:smallCaps/>
            </w:rPr>
          </w:pPr>
          <w:r>
            <w:rPr>
              <w:smallCaps/>
            </w:rPr>
            <w:t>Listado de Actores y Casos de Uso</w:t>
          </w:r>
        </w:p>
        <w:p w:rsidR="00C56122" w:rsidRDefault="00C56122" w:rsidP="00C56122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122" w:rsidRDefault="00C56122" w:rsidP="00C56122">
          <w:pPr>
            <w:rPr>
              <w:smallCaps/>
            </w:rPr>
          </w:pPr>
          <w:r>
            <w:rPr>
              <w:smallCaps/>
            </w:rPr>
            <w:t>Versión:</w:t>
          </w:r>
          <w:r w:rsidR="00A45102">
            <w:rPr>
              <w:smallCaps/>
            </w:rPr>
            <w:t xml:space="preserve"> 1.0</w:t>
          </w:r>
        </w:p>
        <w:p w:rsidR="00C56122" w:rsidRDefault="00C56122" w:rsidP="00C56122">
          <w:pPr>
            <w:rPr>
              <w:smallCaps/>
            </w:rPr>
          </w:pPr>
          <w:r>
            <w:rPr>
              <w:smallCaps/>
            </w:rPr>
            <w:t xml:space="preserve">Vigencia: </w:t>
          </w:r>
          <w:r w:rsidR="00A45102">
            <w:rPr>
              <w:smallCaps/>
            </w:rPr>
            <w:t xml:space="preserve"> 14/11/2013</w:t>
          </w:r>
        </w:p>
      </w:tc>
    </w:tr>
  </w:tbl>
  <w:p w:rsidR="008B09CD" w:rsidRDefault="008B09C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8269A"/>
    <w:multiLevelType w:val="hybridMultilevel"/>
    <w:tmpl w:val="1EF29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826BEB"/>
    <w:multiLevelType w:val="hybridMultilevel"/>
    <w:tmpl w:val="ACFA6E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D3DF4"/>
    <w:multiLevelType w:val="hybridMultilevel"/>
    <w:tmpl w:val="38A207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9090E"/>
    <w:multiLevelType w:val="hybridMultilevel"/>
    <w:tmpl w:val="5E8815CE"/>
    <w:lvl w:ilvl="0" w:tplc="F41801C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3054F"/>
    <w:multiLevelType w:val="hybridMultilevel"/>
    <w:tmpl w:val="911088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46C5E"/>
    <w:multiLevelType w:val="hybridMultilevel"/>
    <w:tmpl w:val="5E7AF4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FA8834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3074" fill="f" fillcolor="white" stroke="f">
      <v:fill color="white" on="f"/>
      <v:stroke on="f"/>
      <o:colormru v:ext="edit" colors="#eaeaea"/>
    </o:shapedefaults>
  </w:hdrShapeDefaults>
  <w:footnotePr>
    <w:footnote w:id="0"/>
    <w:footnote w:id="1"/>
  </w:footnotePr>
  <w:endnotePr>
    <w:endnote w:id="0"/>
    <w:endnote w:id="1"/>
  </w:endnotePr>
  <w:compat/>
  <w:rsids>
    <w:rsidRoot w:val="00F91C80"/>
    <w:rsid w:val="00127546"/>
    <w:rsid w:val="001521F3"/>
    <w:rsid w:val="001C720D"/>
    <w:rsid w:val="001D2DB7"/>
    <w:rsid w:val="001F627C"/>
    <w:rsid w:val="0035097C"/>
    <w:rsid w:val="003852C7"/>
    <w:rsid w:val="003B3963"/>
    <w:rsid w:val="004720F9"/>
    <w:rsid w:val="005878F6"/>
    <w:rsid w:val="006121C5"/>
    <w:rsid w:val="007C1420"/>
    <w:rsid w:val="007F32E8"/>
    <w:rsid w:val="00870690"/>
    <w:rsid w:val="008B09CD"/>
    <w:rsid w:val="00A45102"/>
    <w:rsid w:val="00A47A97"/>
    <w:rsid w:val="00A83309"/>
    <w:rsid w:val="00AA224F"/>
    <w:rsid w:val="00B10505"/>
    <w:rsid w:val="00B63845"/>
    <w:rsid w:val="00C35D98"/>
    <w:rsid w:val="00C56122"/>
    <w:rsid w:val="00C63805"/>
    <w:rsid w:val="00D93344"/>
    <w:rsid w:val="00DF4B2F"/>
    <w:rsid w:val="00DF7F82"/>
    <w:rsid w:val="00E278E2"/>
    <w:rsid w:val="00E475CC"/>
    <w:rsid w:val="00E515DB"/>
    <w:rsid w:val="00E705B2"/>
    <w:rsid w:val="00E74C43"/>
    <w:rsid w:val="00F154E3"/>
    <w:rsid w:val="00F566B4"/>
    <w:rsid w:val="00F91C80"/>
    <w:rsid w:val="00FA2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paragraph" w:styleId="Prrafodelista">
    <w:name w:val="List Paragraph"/>
    <w:basedOn w:val="Normal"/>
    <w:uiPriority w:val="34"/>
    <w:qFormat/>
    <w:rsid w:val="00F91C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AS\Documentacion\002-Listado%20de%20actores%20y%20casos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002-Listado de actores y casos de uso</Template>
  <TotalTime>1</TotalTime>
  <Pages>8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creator>Javier</dc:creator>
  <cp:lastModifiedBy>Javier</cp:lastModifiedBy>
  <cp:revision>2</cp:revision>
  <cp:lastPrinted>2007-09-24T02:51:00Z</cp:lastPrinted>
  <dcterms:created xsi:type="dcterms:W3CDTF">2013-11-15T03:10:00Z</dcterms:created>
  <dcterms:modified xsi:type="dcterms:W3CDTF">2013-11-15T03:10:00Z</dcterms:modified>
</cp:coreProperties>
</file>
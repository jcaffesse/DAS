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CD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:rsidR="00D93344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blPrEx>
          <w:tblCellMar>
            <w:top w:w="0" w:type="dxa"/>
            <w:bottom w:w="0" w:type="dxa"/>
          </w:tblCellMar>
        </w:tblPrEx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Default="00D93344" w:rsidP="00D93344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:rsidR="008B09CD" w:rsidRDefault="008B09CD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003975" w:rsidRDefault="00003975" w:rsidP="00003975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:rsidR="00003975" w:rsidRDefault="00003975" w:rsidP="00003975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:rsidR="00DF4B2F" w:rsidRDefault="00003975" w:rsidP="00003975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D410A6" w:rsidRDefault="007C67AC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Maquetas</w:t>
      </w:r>
    </w:p>
    <w:p w:rsidR="00D410A6" w:rsidRDefault="00D410A6" w:rsidP="00D410A6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3B0C90" w:rsidRDefault="003B0C90" w:rsidP="00D410A6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D410A6" w:rsidRDefault="00D410A6" w:rsidP="00D410A6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5766F2" w:rsidRDefault="005766F2" w:rsidP="005766F2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5766F2" w:rsidRDefault="005766F2" w:rsidP="005766F2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1D2DB7" w:rsidRDefault="00F53CCD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Pantalla de login</w:t>
      </w:r>
    </w:p>
    <w:p w:rsidR="00F53CCD" w:rsidRDefault="00F53CCD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Caso de uso relacionados</w:t>
      </w:r>
    </w:p>
    <w:p w:rsidR="00F53CCD" w:rsidRDefault="00F53CCD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imagen</w:t>
      </w:r>
      <w:bookmarkStart w:id="0" w:name="_GoBack"/>
      <w:bookmarkEnd w:id="0"/>
    </w:p>
    <w:sectPr w:rsidR="00F53CC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CD" w:rsidRDefault="00F53CCD">
      <w:r>
        <w:separator/>
      </w:r>
    </w:p>
  </w:endnote>
  <w:endnote w:type="continuationSeparator" w:id="0">
    <w:p w:rsidR="00F53CCD" w:rsidRDefault="00F5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CD" w:rsidRDefault="008B09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9CD" w:rsidRDefault="008B09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CD" w:rsidRDefault="008B09CD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3CCD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8B09CD" w:rsidRDefault="005F6A68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8B09CD" w:rsidRDefault="008B09CD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CD" w:rsidRDefault="00F53CCD">
      <w:r>
        <w:separator/>
      </w:r>
    </w:p>
  </w:footnote>
  <w:footnote w:type="continuationSeparator" w:id="0">
    <w:p w:rsidR="00F53CCD" w:rsidRDefault="00F53C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003975" w:rsidTr="00256E3D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003975" w:rsidRPr="00E30FE6" w:rsidRDefault="00F53CCD" w:rsidP="0000397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558800" cy="787400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3975" w:rsidRDefault="00003975" w:rsidP="0000397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003975" w:rsidRDefault="00003975" w:rsidP="00003975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03975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3975" w:rsidRDefault="00003975" w:rsidP="0000397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3975" w:rsidRDefault="00003975" w:rsidP="00003975">
          <w:pPr>
            <w:rPr>
              <w:smallCaps/>
            </w:rPr>
          </w:pPr>
        </w:p>
        <w:p w:rsidR="00003975" w:rsidRDefault="00003975" w:rsidP="00003975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003975" w:rsidRDefault="00003975" w:rsidP="00003975">
          <w:pPr>
            <w:rPr>
              <w:smallCaps/>
            </w:rPr>
          </w:pPr>
        </w:p>
        <w:p w:rsidR="00003975" w:rsidRDefault="00003975" w:rsidP="00003975">
          <w:pPr>
            <w:rPr>
              <w:smallCaps/>
            </w:rPr>
          </w:pPr>
          <w:r>
            <w:rPr>
              <w:smallCaps/>
            </w:rPr>
            <w:t>Maquetas</w:t>
          </w:r>
        </w:p>
        <w:p w:rsidR="00003975" w:rsidRDefault="00003975" w:rsidP="0000397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3975" w:rsidRDefault="00003975" w:rsidP="00003975">
          <w:pPr>
            <w:rPr>
              <w:smallCaps/>
            </w:rPr>
          </w:pPr>
          <w:r>
            <w:rPr>
              <w:smallCaps/>
            </w:rPr>
            <w:t>Versión:</w:t>
          </w:r>
        </w:p>
        <w:p w:rsidR="00003975" w:rsidRDefault="00003975" w:rsidP="00003975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8B09CD" w:rsidRDefault="008B09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78D1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CD"/>
    <w:rsid w:val="00003975"/>
    <w:rsid w:val="0003465A"/>
    <w:rsid w:val="000355DF"/>
    <w:rsid w:val="001521F3"/>
    <w:rsid w:val="00152AAD"/>
    <w:rsid w:val="00161BE2"/>
    <w:rsid w:val="001A366A"/>
    <w:rsid w:val="001C351D"/>
    <w:rsid w:val="001D2DB7"/>
    <w:rsid w:val="001E5186"/>
    <w:rsid w:val="001F627C"/>
    <w:rsid w:val="00256E3D"/>
    <w:rsid w:val="003B0C90"/>
    <w:rsid w:val="003B3215"/>
    <w:rsid w:val="004720F9"/>
    <w:rsid w:val="004871E3"/>
    <w:rsid w:val="00502909"/>
    <w:rsid w:val="0057008F"/>
    <w:rsid w:val="005766F2"/>
    <w:rsid w:val="005E3FBB"/>
    <w:rsid w:val="005F6A68"/>
    <w:rsid w:val="006121C5"/>
    <w:rsid w:val="006B5BA2"/>
    <w:rsid w:val="00752305"/>
    <w:rsid w:val="007A22A0"/>
    <w:rsid w:val="007C1420"/>
    <w:rsid w:val="007C67AC"/>
    <w:rsid w:val="00870690"/>
    <w:rsid w:val="008B09CD"/>
    <w:rsid w:val="0093401D"/>
    <w:rsid w:val="0097440B"/>
    <w:rsid w:val="009E5E4E"/>
    <w:rsid w:val="00A912A3"/>
    <w:rsid w:val="00A93F3E"/>
    <w:rsid w:val="00AA4705"/>
    <w:rsid w:val="00AD287D"/>
    <w:rsid w:val="00B63845"/>
    <w:rsid w:val="00C47CCD"/>
    <w:rsid w:val="00C607C6"/>
    <w:rsid w:val="00CD5382"/>
    <w:rsid w:val="00D410A6"/>
    <w:rsid w:val="00D93344"/>
    <w:rsid w:val="00DF4B2F"/>
    <w:rsid w:val="00E515DB"/>
    <w:rsid w:val="00ED0865"/>
    <w:rsid w:val="00ED3437"/>
    <w:rsid w:val="00F03B03"/>
    <w:rsid w:val="00F2654B"/>
    <w:rsid w:val="00F47C15"/>
    <w:rsid w:val="00F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shadow color="gray" opacity="1" offset="2pt,2pt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7-Maquet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007-Maquetas.dot</Template>
  <TotalTime>1</TotalTime>
  <Pages>2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Pablo</dc:creator>
  <cp:keywords/>
  <dc:description/>
  <cp:lastModifiedBy>Pablo</cp:lastModifiedBy>
  <cp:revision>1</cp:revision>
  <cp:lastPrinted>2007-09-24T02:51:00Z</cp:lastPrinted>
  <dcterms:created xsi:type="dcterms:W3CDTF">2017-02-05T16:34:00Z</dcterms:created>
  <dcterms:modified xsi:type="dcterms:W3CDTF">2017-02-05T16:35:00Z</dcterms:modified>
</cp:coreProperties>
</file>
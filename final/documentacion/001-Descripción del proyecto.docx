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9CD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  <w:r>
        <w:rPr>
          <w:rFonts w:ascii="Verdana" w:hAnsi="Verdana"/>
          <w:bCs w:val="0"/>
          <w:smallCaps/>
          <w:sz w:val="16"/>
        </w:rPr>
        <w:t>Control de Cambios</w:t>
      </w:r>
    </w:p>
    <w:p w:rsidR="00D93344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91"/>
        <w:gridCol w:w="766"/>
        <w:gridCol w:w="3960"/>
        <w:gridCol w:w="1980"/>
        <w:gridCol w:w="1980"/>
      </w:tblGrid>
      <w:tr w:rsidR="00D93344" w:rsidTr="008B09CD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>
            <w:pPr>
              <w:rPr>
                <w:smallCaps/>
              </w:rPr>
            </w:pPr>
            <w:r>
              <w:rPr>
                <w:smallCaps/>
              </w:rPr>
              <w:t>Aprobó</w:t>
            </w:r>
          </w:p>
        </w:tc>
      </w:tr>
      <w:tr w:rsidR="00D93344" w:rsidTr="008B09CD">
        <w:tblPrEx>
          <w:tblCellMar>
            <w:top w:w="0" w:type="dxa"/>
            <w:bottom w:w="0" w:type="dxa"/>
          </w:tblCellMar>
        </w:tblPrEx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B74280" w:rsidP="008B09CD">
            <w:r>
              <w:t>12/11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B74280" w:rsidP="008B09CD">
            <w:r>
              <w:t>1.0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B74280" w:rsidP="008B09CD">
            <w:r>
              <w:t>Versión Inicial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B74280" w:rsidP="008B09CD">
            <w:r>
              <w:t>Javier Caffesse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Default="00D93344" w:rsidP="008B09CD"/>
        </w:tc>
      </w:tr>
    </w:tbl>
    <w:p w:rsidR="00D93344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p w:rsidR="00B74280" w:rsidRDefault="00B74280" w:rsidP="00D93344">
      <w:pPr>
        <w:pStyle w:val="Sangradetextonormal"/>
        <w:ind w:left="0"/>
        <w:jc w:val="both"/>
      </w:pPr>
    </w:p>
    <w:p w:rsidR="00B74280" w:rsidRDefault="00B74280" w:rsidP="00D93344">
      <w:pPr>
        <w:pStyle w:val="Sangradetextonormal"/>
        <w:ind w:left="0"/>
        <w:jc w:val="both"/>
      </w:pPr>
    </w:p>
    <w:p w:rsidR="00B74280" w:rsidRDefault="00B74280" w:rsidP="00B74280">
      <w:pPr>
        <w:pStyle w:val="Sangradetextonormal"/>
        <w:tabs>
          <w:tab w:val="left" w:pos="1230"/>
        </w:tabs>
        <w:ind w:left="0"/>
        <w:jc w:val="both"/>
      </w:pPr>
      <w:r>
        <w:tab/>
      </w:r>
    </w:p>
    <w:p w:rsidR="008B09CD" w:rsidRDefault="00D93344" w:rsidP="00D93344">
      <w:pPr>
        <w:pStyle w:val="Sangradetextonormal"/>
        <w:ind w:left="0"/>
        <w:jc w:val="both"/>
        <w:rPr>
          <w:rFonts w:ascii="TimesNewRoman" w:hAnsi="TimesNewRoman" w:cs="Times New Roman"/>
          <w:szCs w:val="20"/>
        </w:rPr>
      </w:pPr>
      <w:r w:rsidRPr="00B74280">
        <w:br w:type="page"/>
      </w:r>
      <w:r>
        <w:rPr>
          <w:rFonts w:ascii="Verdana" w:hAnsi="Verdana"/>
          <w:bCs w:val="0"/>
          <w:smallCaps/>
          <w:sz w:val="16"/>
        </w:rPr>
        <w:lastRenderedPageBreak/>
        <w:t>Tabla de Contenidos</w:t>
      </w:r>
    </w:p>
    <w:p w:rsidR="008B09CD" w:rsidRDefault="008B09CD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D93344" w:rsidRDefault="00D93344" w:rsidP="00D93344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Introducción</w:t>
      </w:r>
    </w:p>
    <w:p w:rsidR="00870690" w:rsidRDefault="00870690" w:rsidP="00870690">
      <w:pPr>
        <w:autoSpaceDE w:val="0"/>
        <w:autoSpaceDN w:val="0"/>
        <w:adjustRightInd w:val="0"/>
        <w:ind w:left="360"/>
        <w:rPr>
          <w:rFonts w:cs="Times New Roman"/>
          <w:szCs w:val="20"/>
        </w:rPr>
      </w:pPr>
    </w:p>
    <w:p w:rsidR="00DF4B2F" w:rsidRDefault="00DF4B2F" w:rsidP="00DF4B2F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Objetivos</w:t>
      </w:r>
      <w:r w:rsidR="00D44B9C">
        <w:rPr>
          <w:rFonts w:cs="Times New Roman"/>
          <w:szCs w:val="20"/>
        </w:rPr>
        <w:t xml:space="preserve"> del Documento</w:t>
      </w:r>
    </w:p>
    <w:p w:rsidR="00DF4B2F" w:rsidRDefault="00DF4B2F" w:rsidP="00DF4B2F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Alcance</w:t>
      </w:r>
      <w:r w:rsidR="00D44B9C">
        <w:rPr>
          <w:rFonts w:cs="Times New Roman"/>
          <w:szCs w:val="20"/>
        </w:rPr>
        <w:t xml:space="preserve"> del Documento</w:t>
      </w:r>
    </w:p>
    <w:p w:rsidR="00DF4B2F" w:rsidRDefault="00DF4B2F" w:rsidP="00DF4B2F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Definiciones y Abreviaturas</w:t>
      </w:r>
    </w:p>
    <w:p w:rsidR="00870690" w:rsidRDefault="00870690" w:rsidP="00870690">
      <w:pPr>
        <w:autoSpaceDE w:val="0"/>
        <w:autoSpaceDN w:val="0"/>
        <w:adjustRightInd w:val="0"/>
        <w:ind w:left="1080"/>
        <w:rPr>
          <w:rFonts w:cs="Times New Roman"/>
          <w:szCs w:val="20"/>
        </w:rPr>
      </w:pPr>
    </w:p>
    <w:p w:rsidR="00D93344" w:rsidRDefault="00D93344" w:rsidP="00D93344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Posicionamiento</w:t>
      </w:r>
    </w:p>
    <w:p w:rsidR="00870690" w:rsidRDefault="00870690" w:rsidP="00870690">
      <w:pPr>
        <w:autoSpaceDE w:val="0"/>
        <w:autoSpaceDN w:val="0"/>
        <w:adjustRightInd w:val="0"/>
        <w:ind w:left="360"/>
        <w:rPr>
          <w:rFonts w:cs="Times New Roman"/>
          <w:szCs w:val="20"/>
        </w:rPr>
      </w:pPr>
    </w:p>
    <w:p w:rsidR="00DF4B2F" w:rsidRDefault="00DF4B2F" w:rsidP="00DF4B2F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Oportunidad de Negocio</w:t>
      </w:r>
    </w:p>
    <w:p w:rsidR="00DF4B2F" w:rsidRDefault="00DF4B2F" w:rsidP="00DF4B2F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Enunciado del Problema</w:t>
      </w:r>
    </w:p>
    <w:p w:rsidR="00870690" w:rsidRDefault="00870690" w:rsidP="00870690">
      <w:pPr>
        <w:autoSpaceDE w:val="0"/>
        <w:autoSpaceDN w:val="0"/>
        <w:adjustRightInd w:val="0"/>
        <w:ind w:left="1080"/>
        <w:rPr>
          <w:rFonts w:cs="Times New Roman"/>
          <w:szCs w:val="20"/>
        </w:rPr>
      </w:pPr>
    </w:p>
    <w:p w:rsidR="00D93344" w:rsidRDefault="00D93344" w:rsidP="00D93344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Stakeholders</w:t>
      </w:r>
    </w:p>
    <w:p w:rsidR="00870690" w:rsidRDefault="00870690" w:rsidP="00870690">
      <w:pPr>
        <w:autoSpaceDE w:val="0"/>
        <w:autoSpaceDN w:val="0"/>
        <w:adjustRightInd w:val="0"/>
        <w:ind w:left="360"/>
        <w:rPr>
          <w:rFonts w:cs="Times New Roman"/>
          <w:szCs w:val="20"/>
        </w:rPr>
      </w:pPr>
    </w:p>
    <w:p w:rsidR="00D93344" w:rsidRDefault="00D93344" w:rsidP="00D93344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Resumen</w:t>
      </w:r>
    </w:p>
    <w:p w:rsidR="00D93344" w:rsidRDefault="00D93344" w:rsidP="00D93344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Perfiles</w:t>
      </w:r>
    </w:p>
    <w:p w:rsidR="00D93344" w:rsidRDefault="00D93344" w:rsidP="00D93344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Necesidades Claves</w:t>
      </w:r>
    </w:p>
    <w:p w:rsidR="00870690" w:rsidRDefault="00870690" w:rsidP="00870690">
      <w:pPr>
        <w:autoSpaceDE w:val="0"/>
        <w:autoSpaceDN w:val="0"/>
        <w:adjustRightInd w:val="0"/>
        <w:ind w:left="1080"/>
        <w:rPr>
          <w:rFonts w:cs="Times New Roman"/>
          <w:szCs w:val="20"/>
        </w:rPr>
      </w:pPr>
    </w:p>
    <w:p w:rsidR="00D93344" w:rsidRDefault="00D93344" w:rsidP="00D93344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Definición del Proyecto</w:t>
      </w:r>
    </w:p>
    <w:p w:rsidR="00870690" w:rsidRDefault="00870690" w:rsidP="00870690">
      <w:pPr>
        <w:autoSpaceDE w:val="0"/>
        <w:autoSpaceDN w:val="0"/>
        <w:adjustRightInd w:val="0"/>
        <w:ind w:left="360"/>
        <w:rPr>
          <w:rFonts w:cs="Times New Roman"/>
          <w:szCs w:val="20"/>
        </w:rPr>
      </w:pPr>
    </w:p>
    <w:p w:rsidR="00D93344" w:rsidRDefault="00D93344" w:rsidP="00D93344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Descripción del Proyecto</w:t>
      </w:r>
    </w:p>
    <w:p w:rsidR="00D93344" w:rsidRDefault="00D93344" w:rsidP="00D93344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Finalidad del Proyecto</w:t>
      </w:r>
    </w:p>
    <w:p w:rsidR="00D93344" w:rsidRDefault="00D93344" w:rsidP="00D93344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Objetivos</w:t>
      </w:r>
    </w:p>
    <w:p w:rsidR="00D93344" w:rsidRDefault="00D93344" w:rsidP="00D93344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Alcance</w:t>
      </w:r>
    </w:p>
    <w:p w:rsidR="00870690" w:rsidRDefault="00870690" w:rsidP="00870690">
      <w:pPr>
        <w:autoSpaceDE w:val="0"/>
        <w:autoSpaceDN w:val="0"/>
        <w:adjustRightInd w:val="0"/>
        <w:ind w:left="1080"/>
        <w:rPr>
          <w:rFonts w:cs="Times New Roman"/>
          <w:szCs w:val="20"/>
        </w:rPr>
      </w:pPr>
    </w:p>
    <w:p w:rsidR="007C1420" w:rsidRDefault="007C1420" w:rsidP="00D93344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Organización del Proyecto</w:t>
      </w:r>
    </w:p>
    <w:p w:rsidR="007C1420" w:rsidRDefault="007C1420" w:rsidP="007C1420">
      <w:pPr>
        <w:autoSpaceDE w:val="0"/>
        <w:autoSpaceDN w:val="0"/>
        <w:adjustRightInd w:val="0"/>
        <w:ind w:left="360"/>
        <w:rPr>
          <w:rFonts w:cs="Times New Roman"/>
          <w:szCs w:val="20"/>
        </w:rPr>
      </w:pPr>
    </w:p>
    <w:p w:rsidR="007C1420" w:rsidRDefault="007C1420" w:rsidP="007C1420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Estructura Organizacional</w:t>
      </w:r>
    </w:p>
    <w:p w:rsidR="007C1420" w:rsidRDefault="007C1420" w:rsidP="007C1420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Roles y Responsabilidades</w:t>
      </w:r>
    </w:p>
    <w:p w:rsidR="007C1420" w:rsidRDefault="007C1420" w:rsidP="007C1420">
      <w:pPr>
        <w:autoSpaceDE w:val="0"/>
        <w:autoSpaceDN w:val="0"/>
        <w:adjustRightInd w:val="0"/>
        <w:ind w:left="1080"/>
        <w:rPr>
          <w:rFonts w:cs="Times New Roman"/>
          <w:szCs w:val="20"/>
        </w:rPr>
      </w:pPr>
    </w:p>
    <w:p w:rsidR="00D93344" w:rsidRDefault="00D93344" w:rsidP="00D93344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Generalidades del Producto</w:t>
      </w:r>
    </w:p>
    <w:p w:rsidR="00870690" w:rsidRDefault="00870690" w:rsidP="00870690">
      <w:pPr>
        <w:autoSpaceDE w:val="0"/>
        <w:autoSpaceDN w:val="0"/>
        <w:adjustRightInd w:val="0"/>
        <w:ind w:left="360"/>
        <w:rPr>
          <w:rFonts w:cs="Times New Roman"/>
          <w:szCs w:val="20"/>
        </w:rPr>
      </w:pPr>
    </w:p>
    <w:p w:rsidR="00D93344" w:rsidRDefault="00D93344" w:rsidP="00D93344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 xml:space="preserve">Perspectivas </w:t>
      </w:r>
      <w:r w:rsidR="00DF4B2F">
        <w:rPr>
          <w:rFonts w:cs="Times New Roman"/>
          <w:szCs w:val="20"/>
        </w:rPr>
        <w:t>del Producto</w:t>
      </w:r>
    </w:p>
    <w:p w:rsidR="00D93344" w:rsidRDefault="004720F9" w:rsidP="00D93344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Requerimientos Funcionales</w:t>
      </w:r>
    </w:p>
    <w:p w:rsidR="004720F9" w:rsidRDefault="004720F9" w:rsidP="00D93344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Requerimientos no Funcionales</w:t>
      </w:r>
    </w:p>
    <w:p w:rsidR="00870690" w:rsidRDefault="00870690" w:rsidP="00870690">
      <w:pPr>
        <w:autoSpaceDE w:val="0"/>
        <w:autoSpaceDN w:val="0"/>
        <w:adjustRightInd w:val="0"/>
        <w:ind w:left="1080"/>
        <w:rPr>
          <w:rFonts w:cs="Times New Roman"/>
          <w:szCs w:val="20"/>
        </w:rPr>
      </w:pPr>
    </w:p>
    <w:p w:rsidR="00870690" w:rsidRDefault="00870690" w:rsidP="00870690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Supuestos y Restricciones</w:t>
      </w:r>
    </w:p>
    <w:p w:rsidR="00870690" w:rsidRDefault="00870690" w:rsidP="00870690">
      <w:pPr>
        <w:autoSpaceDE w:val="0"/>
        <w:autoSpaceDN w:val="0"/>
        <w:adjustRightInd w:val="0"/>
        <w:ind w:left="360"/>
        <w:rPr>
          <w:rFonts w:cs="Times New Roman"/>
          <w:szCs w:val="20"/>
        </w:rPr>
      </w:pPr>
    </w:p>
    <w:p w:rsidR="00870690" w:rsidRDefault="00870690" w:rsidP="00DF4B2F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Estudio de Factibilidad</w:t>
      </w:r>
    </w:p>
    <w:p w:rsidR="00870690" w:rsidRDefault="00870690" w:rsidP="00870690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870690" w:rsidRDefault="00870690" w:rsidP="00870690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Factibilidad Técnica</w:t>
      </w:r>
    </w:p>
    <w:p w:rsidR="00870690" w:rsidRDefault="00870690" w:rsidP="00870690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Factibilidad Económica</w:t>
      </w:r>
    </w:p>
    <w:p w:rsidR="00870690" w:rsidRDefault="00870690" w:rsidP="00870690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Factibilidad Operativa</w:t>
      </w:r>
    </w:p>
    <w:p w:rsidR="00870690" w:rsidRDefault="00870690" w:rsidP="00870690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4720F9" w:rsidRDefault="00870690" w:rsidP="00DF4B2F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Costos</w:t>
      </w:r>
    </w:p>
    <w:p w:rsidR="00870690" w:rsidRDefault="00870690" w:rsidP="00870690">
      <w:pPr>
        <w:autoSpaceDE w:val="0"/>
        <w:autoSpaceDN w:val="0"/>
        <w:adjustRightInd w:val="0"/>
        <w:ind w:left="360"/>
        <w:rPr>
          <w:rFonts w:cs="Times New Roman"/>
          <w:szCs w:val="20"/>
        </w:rPr>
      </w:pPr>
    </w:p>
    <w:p w:rsidR="00870690" w:rsidRDefault="00870690" w:rsidP="00870690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Presupuesto</w:t>
      </w:r>
    </w:p>
    <w:p w:rsidR="00870690" w:rsidRDefault="00870690" w:rsidP="00870690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Licenciamiento e Instalación</w:t>
      </w:r>
    </w:p>
    <w:p w:rsidR="007C1420" w:rsidRDefault="007C1420" w:rsidP="007C1420">
      <w:pPr>
        <w:autoSpaceDE w:val="0"/>
        <w:autoSpaceDN w:val="0"/>
        <w:adjustRightInd w:val="0"/>
        <w:ind w:left="1080"/>
        <w:rPr>
          <w:rFonts w:cs="Times New Roman"/>
          <w:szCs w:val="20"/>
        </w:rPr>
      </w:pPr>
    </w:p>
    <w:p w:rsidR="007C1420" w:rsidRDefault="007C1420" w:rsidP="007C1420">
      <w:pPr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Plan del Proyecto</w:t>
      </w:r>
    </w:p>
    <w:p w:rsidR="007C1420" w:rsidRDefault="007C1420" w:rsidP="007C1420">
      <w:pPr>
        <w:autoSpaceDE w:val="0"/>
        <w:autoSpaceDN w:val="0"/>
        <w:adjustRightInd w:val="0"/>
        <w:ind w:left="360"/>
        <w:rPr>
          <w:rFonts w:cs="Times New Roman"/>
          <w:szCs w:val="20"/>
        </w:rPr>
      </w:pPr>
    </w:p>
    <w:p w:rsidR="007C1420" w:rsidRDefault="007C1420" w:rsidP="007C1420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Plan de Fases</w:t>
      </w:r>
    </w:p>
    <w:p w:rsidR="007C1420" w:rsidRDefault="007C1420" w:rsidP="007C1420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Objetivos e Iteraciones</w:t>
      </w:r>
    </w:p>
    <w:p w:rsidR="007C1420" w:rsidRDefault="007C1420" w:rsidP="007C1420">
      <w:pPr>
        <w:numPr>
          <w:ilvl w:val="1"/>
          <w:numId w:val="1"/>
        </w:numPr>
        <w:autoSpaceDE w:val="0"/>
        <w:autoSpaceDN w:val="0"/>
        <w:adjustRightInd w:val="0"/>
        <w:rPr>
          <w:rFonts w:cs="Times New Roman"/>
          <w:szCs w:val="20"/>
        </w:rPr>
      </w:pPr>
      <w:r>
        <w:rPr>
          <w:rFonts w:cs="Times New Roman"/>
          <w:szCs w:val="20"/>
        </w:rPr>
        <w:t>Agenda del Proyecto</w:t>
      </w:r>
    </w:p>
    <w:p w:rsidR="001F7EEB" w:rsidRDefault="001F7EEB" w:rsidP="00D44B9C">
      <w:pPr>
        <w:autoSpaceDE w:val="0"/>
        <w:autoSpaceDN w:val="0"/>
        <w:adjustRightInd w:val="0"/>
        <w:rPr>
          <w:rFonts w:cs="Times New Roman"/>
          <w:szCs w:val="20"/>
        </w:rPr>
      </w:pPr>
    </w:p>
    <w:p w:rsidR="00816C73" w:rsidRDefault="00816C73">
      <w:pPr>
        <w:rPr>
          <w:rFonts w:cs="Times New Roman"/>
          <w:szCs w:val="20"/>
        </w:rPr>
      </w:pPr>
      <w:r>
        <w:rPr>
          <w:rFonts w:cs="Times New Roman"/>
          <w:szCs w:val="20"/>
        </w:rPr>
        <w:br w:type="page"/>
      </w:r>
    </w:p>
    <w:p w:rsidR="00816C73" w:rsidRDefault="00816C73" w:rsidP="00816C73">
      <w:pPr>
        <w:pStyle w:val="Ttulo1"/>
      </w:pPr>
      <w:r w:rsidRPr="00816C73">
        <w:lastRenderedPageBreak/>
        <w:t>INTRODUCCIÓN</w:t>
      </w:r>
      <w:r>
        <w:t xml:space="preserve"> </w:t>
      </w:r>
    </w:p>
    <w:p w:rsidR="00816C73" w:rsidRDefault="00816C73" w:rsidP="00816C73"/>
    <w:p w:rsidR="00102ABE" w:rsidRDefault="00816C73" w:rsidP="00102ABE">
      <w:pPr>
        <w:pStyle w:val="Prrafodelista"/>
        <w:numPr>
          <w:ilvl w:val="2"/>
          <w:numId w:val="1"/>
        </w:numPr>
        <w:ind w:left="426"/>
      </w:pPr>
      <w:r>
        <w:t>Objetivos del documento</w:t>
      </w:r>
    </w:p>
    <w:p w:rsidR="00102ABE" w:rsidRDefault="00102ABE" w:rsidP="00102ABE">
      <w:pPr>
        <w:ind w:left="426" w:firstLine="282"/>
      </w:pPr>
      <w:r>
        <w:t xml:space="preserve">Describir proyecto a ejecutarse, en este caso un sistema de Chat en línea, </w:t>
      </w:r>
      <w:r w:rsidR="00C35410">
        <w:t xml:space="preserve">detallando </w:t>
      </w:r>
      <w:r>
        <w:t xml:space="preserve">sus beneficios, procesos, objetivos, alcance, stakeholders participantes, costos, </w:t>
      </w:r>
      <w:r w:rsidR="00C35410">
        <w:t>planes y estudios realizados, entre otras cosas.</w:t>
      </w:r>
    </w:p>
    <w:p w:rsidR="00C35410" w:rsidRDefault="00C35410" w:rsidP="00102ABE">
      <w:pPr>
        <w:ind w:left="426" w:firstLine="282"/>
      </w:pPr>
    </w:p>
    <w:p w:rsidR="00102ABE" w:rsidRDefault="00C35410" w:rsidP="00102ABE">
      <w:pPr>
        <w:pStyle w:val="Prrafodelista"/>
        <w:numPr>
          <w:ilvl w:val="2"/>
          <w:numId w:val="1"/>
        </w:numPr>
        <w:ind w:left="426"/>
      </w:pPr>
      <w:r>
        <w:t>Alcance del documento</w:t>
      </w:r>
    </w:p>
    <w:p w:rsidR="00C35410" w:rsidRDefault="00C35410" w:rsidP="00C35410">
      <w:pPr>
        <w:ind w:left="720"/>
      </w:pPr>
      <w:r>
        <w:t>Este documento describirá los siguientes ítems a continuación enunciados:</w:t>
      </w:r>
    </w:p>
    <w:p w:rsidR="00C35410" w:rsidRDefault="00C35410" w:rsidP="00C35410">
      <w:pPr>
        <w:pStyle w:val="Prrafodelista"/>
        <w:numPr>
          <w:ilvl w:val="0"/>
          <w:numId w:val="2"/>
        </w:numPr>
      </w:pPr>
      <w:r>
        <w:t>Estudio de posicionamiento</w:t>
      </w:r>
    </w:p>
    <w:p w:rsidR="00C35410" w:rsidRDefault="00C35410" w:rsidP="00C35410">
      <w:pPr>
        <w:pStyle w:val="Prrafodelista"/>
        <w:numPr>
          <w:ilvl w:val="0"/>
          <w:numId w:val="2"/>
        </w:numPr>
      </w:pPr>
      <w:r>
        <w:t>Identificación de Stakeholders</w:t>
      </w:r>
    </w:p>
    <w:p w:rsidR="00C35410" w:rsidRDefault="00C35410" w:rsidP="00C35410">
      <w:pPr>
        <w:pStyle w:val="Prrafodelista"/>
        <w:numPr>
          <w:ilvl w:val="0"/>
          <w:numId w:val="2"/>
        </w:numPr>
      </w:pPr>
      <w:r>
        <w:t>Definición del Proyecto</w:t>
      </w:r>
    </w:p>
    <w:p w:rsidR="00C35410" w:rsidRDefault="00C35410" w:rsidP="00C35410">
      <w:pPr>
        <w:pStyle w:val="Prrafodelista"/>
        <w:numPr>
          <w:ilvl w:val="0"/>
          <w:numId w:val="2"/>
        </w:numPr>
      </w:pPr>
      <w:r>
        <w:t>Organización del Proyecto</w:t>
      </w:r>
    </w:p>
    <w:p w:rsidR="00C35410" w:rsidRDefault="00C35410" w:rsidP="00C35410">
      <w:pPr>
        <w:pStyle w:val="Prrafodelista"/>
        <w:numPr>
          <w:ilvl w:val="0"/>
          <w:numId w:val="2"/>
        </w:numPr>
      </w:pPr>
      <w:r>
        <w:t>Generalidades del</w:t>
      </w:r>
    </w:p>
    <w:p w:rsidR="005F4CC5" w:rsidRDefault="005F4CC5" w:rsidP="005F4CC5"/>
    <w:p w:rsidR="005F4CC5" w:rsidRDefault="005F4CC5" w:rsidP="005F4CC5"/>
    <w:p w:rsidR="005F4CC5" w:rsidRDefault="005F4CC5" w:rsidP="005F4CC5"/>
    <w:p w:rsidR="005F4CC5" w:rsidRDefault="005F4CC5" w:rsidP="005F4CC5">
      <w:pPr>
        <w:pStyle w:val="Ttulo1"/>
      </w:pPr>
      <w:r>
        <w:t>POSICIONAMIENTO</w:t>
      </w:r>
    </w:p>
    <w:p w:rsidR="005F4CC5" w:rsidRDefault="005F4CC5" w:rsidP="005F4CC5"/>
    <w:p w:rsidR="005F4CC5" w:rsidRDefault="005F4CC5" w:rsidP="005F4CC5">
      <w:pPr>
        <w:pStyle w:val="Prrafodelista"/>
        <w:numPr>
          <w:ilvl w:val="0"/>
          <w:numId w:val="3"/>
        </w:numPr>
      </w:pPr>
      <w:r>
        <w:t>Oportunidad de negocio</w:t>
      </w:r>
    </w:p>
    <w:p w:rsidR="00BE09B8" w:rsidRDefault="005F4CC5" w:rsidP="005F4CC5">
      <w:pPr>
        <w:ind w:left="360"/>
      </w:pPr>
      <w:r>
        <w:t xml:space="preserve">Mediante la incorporación del sistema </w:t>
      </w:r>
      <w:r w:rsidR="00F033BE">
        <w:t>denominado</w:t>
      </w:r>
      <w:r>
        <w:t xml:space="preserve"> Chat v1.0, </w:t>
      </w:r>
      <w:r w:rsidR="00F033BE">
        <w:t xml:space="preserve">permitiremos a </w:t>
      </w:r>
      <w:r>
        <w:t xml:space="preserve">nuestro cliente </w:t>
      </w:r>
      <w:r w:rsidR="00F033BE">
        <w:t>CompuMundo S.A. mejorar su servicio de atención al cliente tanto para clientes que deseen realizar un pedido a través de internet o para aquellos que quieran realizar consultas sobre productos publicados en el sitio web del cliente, mejorando así la confianz</w:t>
      </w:r>
      <w:r w:rsidR="00BE09B8">
        <w:t>a generada hacia los clientes</w:t>
      </w:r>
      <w:r w:rsidR="00F033BE">
        <w:t xml:space="preserve">. </w:t>
      </w:r>
    </w:p>
    <w:p w:rsidR="005F4CC5" w:rsidRDefault="00F033BE" w:rsidP="005F4CC5">
      <w:pPr>
        <w:ind w:left="360"/>
      </w:pPr>
      <w:r>
        <w:t>Además permitirá a distintos usuarios generar salas de debate donde podrán discutir sobre distintos temas de interés común y así generar una comunidad de clientes fieles a la empresa que se sientan identificados con la marca.</w:t>
      </w:r>
    </w:p>
    <w:p w:rsidR="00BE09B8" w:rsidRDefault="00BE09B8" w:rsidP="005F4CC5">
      <w:pPr>
        <w:ind w:left="360"/>
      </w:pPr>
    </w:p>
    <w:p w:rsidR="00BE09B8" w:rsidRDefault="00BE09B8" w:rsidP="00BE09B8">
      <w:pPr>
        <w:pStyle w:val="Prrafodelista"/>
        <w:numPr>
          <w:ilvl w:val="0"/>
          <w:numId w:val="3"/>
        </w:numPr>
      </w:pPr>
      <w:r>
        <w:t>Enunciado del Problema</w:t>
      </w:r>
    </w:p>
    <w:p w:rsidR="00BE09B8" w:rsidRDefault="00BE09B8" w:rsidP="00BE09B8">
      <w:pPr>
        <w:pStyle w:val="Prrafodelista"/>
        <w:ind w:left="360"/>
      </w:pPr>
      <w:r>
        <w:t xml:space="preserve">Actualmente, nuestro cliente presenta dificultades a la hora de comunicarse con sus clientes ya que, según encuestas, éstos encuentran incómodo e impersonal la atención online vía e-mail, la cual es actualmente utilizada como único medio de comunicación en línea. </w:t>
      </w:r>
    </w:p>
    <w:p w:rsidR="00BE09B8" w:rsidRDefault="00BE09B8" w:rsidP="00BE09B8">
      <w:pPr>
        <w:pStyle w:val="Prrafodelista"/>
        <w:ind w:left="360"/>
      </w:pPr>
    </w:p>
    <w:p w:rsidR="00BE09B8" w:rsidRDefault="00BE09B8" w:rsidP="00BE09B8">
      <w:pPr>
        <w:pStyle w:val="Ttulo1"/>
      </w:pPr>
      <w:r>
        <w:t>STAKEHOLDERS</w:t>
      </w:r>
    </w:p>
    <w:p w:rsidR="00BE09B8" w:rsidRDefault="00BE09B8" w:rsidP="00BE09B8"/>
    <w:p w:rsidR="00BE09B8" w:rsidRDefault="00BE09B8" w:rsidP="00BE09B8"/>
    <w:p w:rsidR="00BE09B8" w:rsidRDefault="00BE09B8" w:rsidP="00BE09B8">
      <w:pPr>
        <w:pStyle w:val="Prrafodelista"/>
        <w:numPr>
          <w:ilvl w:val="0"/>
          <w:numId w:val="4"/>
        </w:numPr>
        <w:ind w:left="426"/>
      </w:pPr>
      <w:r>
        <w:t>Resumen</w:t>
      </w:r>
    </w:p>
    <w:p w:rsidR="00BE09B8" w:rsidRDefault="00BE09B8" w:rsidP="00BE09B8">
      <w:pPr>
        <w:pStyle w:val="Prrafodelista"/>
        <w:ind w:left="426"/>
      </w:pPr>
      <w:r>
        <w:t>Los usuarios potenciales del sistema son:</w:t>
      </w:r>
    </w:p>
    <w:p w:rsidR="00BE09B8" w:rsidRDefault="002E1A2D" w:rsidP="000E7A4C">
      <w:pPr>
        <w:pStyle w:val="Prrafodelista"/>
        <w:numPr>
          <w:ilvl w:val="0"/>
          <w:numId w:val="5"/>
        </w:numPr>
      </w:pPr>
      <w:r>
        <w:t>Empleados</w:t>
      </w:r>
      <w:r w:rsidR="000E7A4C">
        <w:t xml:space="preserve"> CompuMundo S.A.</w:t>
      </w:r>
    </w:p>
    <w:p w:rsidR="000E7A4C" w:rsidRDefault="000E7A4C" w:rsidP="000E7A4C">
      <w:pPr>
        <w:pStyle w:val="Prrafodelista"/>
        <w:numPr>
          <w:ilvl w:val="0"/>
          <w:numId w:val="5"/>
        </w:numPr>
      </w:pPr>
      <w:r>
        <w:t>Clientes</w:t>
      </w:r>
    </w:p>
    <w:p w:rsidR="002E1A2D" w:rsidRDefault="002E1A2D" w:rsidP="002E1A2D">
      <w:pPr>
        <w:ind w:left="426"/>
      </w:pPr>
    </w:p>
    <w:p w:rsidR="002E1A2D" w:rsidRDefault="002E1A2D" w:rsidP="002E1A2D">
      <w:pPr>
        <w:pStyle w:val="Prrafodelista"/>
        <w:numPr>
          <w:ilvl w:val="0"/>
          <w:numId w:val="4"/>
        </w:numPr>
        <w:ind w:left="426"/>
      </w:pPr>
      <w:r>
        <w:t>Perfiles</w:t>
      </w:r>
    </w:p>
    <w:p w:rsidR="002E1A2D" w:rsidRDefault="002E1A2D" w:rsidP="002E1A2D">
      <w:pPr>
        <w:pStyle w:val="Prrafodelista"/>
        <w:numPr>
          <w:ilvl w:val="0"/>
          <w:numId w:val="6"/>
        </w:numPr>
      </w:pPr>
      <w:r>
        <w:t>Empleados CompuMundo S.A</w:t>
      </w:r>
    </w:p>
    <w:p w:rsidR="002E1A2D" w:rsidRDefault="002E1A2D" w:rsidP="002E1A2D">
      <w:pPr>
        <w:ind w:left="1068"/>
      </w:pPr>
      <w:r>
        <w:t>Todos aquellos empleados de la empresa que se registren en nuestro sistema de Chat</w:t>
      </w:r>
    </w:p>
    <w:p w:rsidR="002E1A2D" w:rsidRDefault="002E1A2D" w:rsidP="002E1A2D">
      <w:pPr>
        <w:ind w:left="1068"/>
      </w:pPr>
    </w:p>
    <w:p w:rsidR="002E1A2D" w:rsidRDefault="002E1A2D" w:rsidP="002E1A2D">
      <w:pPr>
        <w:pStyle w:val="Prrafodelista"/>
        <w:numPr>
          <w:ilvl w:val="0"/>
          <w:numId w:val="6"/>
        </w:numPr>
      </w:pPr>
      <w:r>
        <w:t>Clientes</w:t>
      </w:r>
    </w:p>
    <w:p w:rsidR="002E1A2D" w:rsidRDefault="002E1A2D" w:rsidP="002E1A2D">
      <w:pPr>
        <w:ind w:left="1068"/>
      </w:pPr>
      <w:r>
        <w:t>Todos aquellos clientes de la empresa que se registren en nuestro sistema de Chat</w:t>
      </w:r>
    </w:p>
    <w:p w:rsidR="002E1A2D" w:rsidRDefault="002E1A2D" w:rsidP="002E1A2D">
      <w:pPr>
        <w:ind w:left="1068"/>
      </w:pPr>
    </w:p>
    <w:p w:rsidR="002E1A2D" w:rsidRDefault="002E1A2D" w:rsidP="002E1A2D">
      <w:pPr>
        <w:pStyle w:val="Prrafodelista"/>
        <w:numPr>
          <w:ilvl w:val="0"/>
          <w:numId w:val="4"/>
        </w:numPr>
        <w:ind w:left="426"/>
      </w:pPr>
      <w:r>
        <w:t>Necesidades Claves</w:t>
      </w:r>
    </w:p>
    <w:p w:rsidR="002E1A2D" w:rsidRDefault="002E1A2D" w:rsidP="002E1A2D">
      <w:pPr>
        <w:pStyle w:val="Prrafodelista"/>
        <w:numPr>
          <w:ilvl w:val="0"/>
          <w:numId w:val="6"/>
        </w:numPr>
      </w:pPr>
      <w:r>
        <w:t>Empleados CompuMundo S.A</w:t>
      </w:r>
    </w:p>
    <w:p w:rsidR="002E1A2D" w:rsidRDefault="002E1A2D" w:rsidP="002E1A2D">
      <w:pPr>
        <w:ind w:left="1068"/>
      </w:pPr>
      <w:r>
        <w:t>Comunicación interna con otros empleados, comunicación con clientes ya sea para responder consultas, recibir reclamos o promocionar nuevos productos</w:t>
      </w:r>
    </w:p>
    <w:p w:rsidR="002E1A2D" w:rsidRDefault="002E1A2D" w:rsidP="002E1A2D">
      <w:pPr>
        <w:ind w:left="1068"/>
      </w:pPr>
    </w:p>
    <w:p w:rsidR="002E1A2D" w:rsidRDefault="002E1A2D" w:rsidP="002E1A2D">
      <w:pPr>
        <w:pStyle w:val="Prrafodelista"/>
        <w:numPr>
          <w:ilvl w:val="0"/>
          <w:numId w:val="6"/>
        </w:numPr>
      </w:pPr>
      <w:r>
        <w:t>Clientes</w:t>
      </w:r>
    </w:p>
    <w:p w:rsidR="002E1A2D" w:rsidRDefault="002E1A2D" w:rsidP="002E1A2D">
      <w:pPr>
        <w:ind w:left="1068"/>
      </w:pPr>
      <w:r>
        <w:t>Comunicación con empleados de la empresa cliente, posibilidad de consultar sobre distintos productos, debatir sobre los mismos con otros clientes, etc.</w:t>
      </w:r>
    </w:p>
    <w:p w:rsidR="002E1A2D" w:rsidRDefault="002E1A2D" w:rsidP="002E1A2D">
      <w:pPr>
        <w:ind w:left="1068"/>
      </w:pPr>
    </w:p>
    <w:p w:rsidR="006376AD" w:rsidRDefault="006376AD">
      <w:r>
        <w:br w:type="page"/>
      </w:r>
    </w:p>
    <w:p w:rsidR="002E1A2D" w:rsidRDefault="006376AD" w:rsidP="006376AD">
      <w:pPr>
        <w:pStyle w:val="Ttulo1"/>
      </w:pPr>
      <w:r>
        <w:lastRenderedPageBreak/>
        <w:t>DEFINICIÓN DEL PROYECTO</w:t>
      </w:r>
    </w:p>
    <w:p w:rsidR="002E1A2D" w:rsidRDefault="002E1A2D" w:rsidP="002E1A2D">
      <w:pPr>
        <w:pStyle w:val="Prrafodelista"/>
        <w:ind w:left="426"/>
      </w:pPr>
    </w:p>
    <w:p w:rsidR="006376AD" w:rsidRDefault="006376AD" w:rsidP="006376AD">
      <w:pPr>
        <w:pStyle w:val="Prrafodelista"/>
        <w:numPr>
          <w:ilvl w:val="0"/>
          <w:numId w:val="7"/>
        </w:numPr>
        <w:ind w:left="426" w:hanging="426"/>
      </w:pPr>
      <w:r>
        <w:t>Descripción del proyecto:</w:t>
      </w:r>
    </w:p>
    <w:p w:rsidR="006376AD" w:rsidRDefault="006376AD" w:rsidP="00182822">
      <w:pPr>
        <w:ind w:firstLine="426"/>
      </w:pPr>
      <w:r>
        <w:t>Se realizará un nuevo desarrollo, basado en las necesidades del cliente, el cual constar</w:t>
      </w:r>
      <w:r w:rsidR="00182822">
        <w:t>á del</w:t>
      </w:r>
      <w:r>
        <w:t xml:space="preserve"> desarrollo</w:t>
      </w:r>
      <w:r w:rsidR="00182822">
        <w:t xml:space="preserve"> un</w:t>
      </w:r>
      <w:r>
        <w:t xml:space="preserve"> de software</w:t>
      </w:r>
      <w:r w:rsidR="00182822">
        <w:t xml:space="preserve"> por completo ya que </w:t>
      </w:r>
      <w:r>
        <w:t xml:space="preserve"> </w:t>
      </w:r>
      <w:r w:rsidR="00182822">
        <w:t>actualmente nuestro cliente no posee ninguna licencia de algún sistema similar.</w:t>
      </w:r>
    </w:p>
    <w:p w:rsidR="00182822" w:rsidRDefault="00182822" w:rsidP="006376AD"/>
    <w:p w:rsidR="00182822" w:rsidRDefault="00182822" w:rsidP="00182822">
      <w:pPr>
        <w:pStyle w:val="Prrafodelista"/>
        <w:numPr>
          <w:ilvl w:val="0"/>
          <w:numId w:val="7"/>
        </w:numPr>
        <w:ind w:left="426"/>
      </w:pPr>
      <w:r>
        <w:t>Finalidad del Proyecto:</w:t>
      </w:r>
    </w:p>
    <w:p w:rsidR="00182822" w:rsidRDefault="00182822" w:rsidP="00182822">
      <w:pPr>
        <w:pStyle w:val="Prrafodelista"/>
        <w:ind w:left="426"/>
      </w:pPr>
    </w:p>
    <w:p w:rsidR="000E7A4C" w:rsidRDefault="000E7A4C" w:rsidP="002E1A2D"/>
    <w:p w:rsidR="000E7A4C" w:rsidRPr="00BE09B8" w:rsidRDefault="000E7A4C" w:rsidP="000E7A4C"/>
    <w:sectPr w:rsidR="000E7A4C" w:rsidRPr="00BE09B8">
      <w:headerReference w:type="default" r:id="rId8"/>
      <w:footerReference w:type="even" r:id="rId9"/>
      <w:footerReference w:type="default" r:id="rId10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4280" w:rsidRDefault="00B74280">
      <w:r>
        <w:separator/>
      </w:r>
    </w:p>
  </w:endnote>
  <w:endnote w:type="continuationSeparator" w:id="1">
    <w:p w:rsidR="00B74280" w:rsidRDefault="00B742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9CD" w:rsidRDefault="008B09C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B09CD" w:rsidRDefault="008B09C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9CD" w:rsidRDefault="008B09CD">
    <w:pPr>
      <w:pStyle w:val="Piedepgina"/>
      <w:framePr w:wrap="around" w:vAnchor="text" w:hAnchor="margin" w:xAlign="center" w:y="1"/>
      <w:rPr>
        <w:rStyle w:val="Nmerodepgina"/>
        <w:lang w:val="en-US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82822">
      <w:rPr>
        <w:rStyle w:val="Nmerodepgina"/>
        <w:noProof/>
      </w:rPr>
      <w:t>4</w:t>
    </w:r>
    <w:r>
      <w:rPr>
        <w:rStyle w:val="Nmerodepgina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3490"/>
      <w:gridCol w:w="2700"/>
      <w:gridCol w:w="3600"/>
    </w:tblGrid>
    <w:tr w:rsidR="008B09CD">
      <w:tblPrEx>
        <w:tblCellMar>
          <w:top w:w="0" w:type="dxa"/>
          <w:bottom w:w="0" w:type="dxa"/>
        </w:tblCellMar>
      </w:tblPrEx>
      <w:tc>
        <w:tcPr>
          <w:tcW w:w="3490" w:type="dxa"/>
        </w:tcPr>
        <w:p w:rsidR="008B09CD" w:rsidRDefault="00BC5D7A">
          <w:pPr>
            <w:pStyle w:val="Piedepgina"/>
            <w:tabs>
              <w:tab w:val="clear" w:pos="4419"/>
              <w:tab w:val="clear" w:pos="8838"/>
            </w:tabs>
            <w:rPr>
              <w:lang w:val="en-US"/>
            </w:rPr>
          </w:pPr>
          <w:r>
            <w:rPr>
              <w:lang w:val="en-US"/>
            </w:rPr>
            <w:t>Confidencial</w:t>
          </w:r>
        </w:p>
      </w:tc>
      <w:tc>
        <w:tcPr>
          <w:tcW w:w="2700" w:type="dxa"/>
        </w:tcPr>
        <w:p w:rsidR="008B09CD" w:rsidRDefault="008B09CD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:rsidR="008B09CD" w:rsidRDefault="008B09CD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4280" w:rsidRDefault="00B74280">
      <w:r>
        <w:separator/>
      </w:r>
    </w:p>
  </w:footnote>
  <w:footnote w:type="continuationSeparator" w:id="1">
    <w:p w:rsidR="00B74280" w:rsidRDefault="00B742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1150"/>
      <w:gridCol w:w="6300"/>
      <w:gridCol w:w="2340"/>
    </w:tblGrid>
    <w:tr w:rsidR="00D44B9C" w:rsidTr="00B81A3A">
      <w:tblPrEx>
        <w:tblCellMar>
          <w:top w:w="0" w:type="dxa"/>
          <w:bottom w:w="0" w:type="dxa"/>
        </w:tblCellMar>
      </w:tblPrEx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D44B9C" w:rsidRPr="00E30FE6" w:rsidRDefault="00B74280" w:rsidP="00D44B9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561975" cy="781050"/>
                <wp:effectExtent l="19050" t="0" r="9525" b="0"/>
                <wp:docPr id="11" name="Imagen 1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44B9C" w:rsidRDefault="00D44B9C" w:rsidP="00D44B9C">
          <w:pPr>
            <w:rPr>
              <w:smallCaps/>
            </w:rPr>
          </w:pPr>
          <w:r>
            <w:rPr>
              <w:smallCaps/>
            </w:rPr>
            <w:t>Ingeniería en Informática – Plan 2003</w:t>
          </w:r>
        </w:p>
        <w:p w:rsidR="00D44B9C" w:rsidRDefault="00D44B9C" w:rsidP="00D44B9C">
          <w:pPr>
            <w:rPr>
              <w:smallCaps/>
            </w:rPr>
          </w:pPr>
          <w:r>
            <w:rPr>
              <w:smallCaps/>
            </w:rPr>
            <w:t>Diseño Avanzado de Software – 10° Cuatrimestre</w:t>
          </w:r>
        </w:p>
      </w:tc>
    </w:tr>
    <w:tr w:rsidR="00D44B9C">
      <w:tblPrEx>
        <w:tblCellMar>
          <w:top w:w="0" w:type="dxa"/>
          <w:bottom w:w="0" w:type="dxa"/>
        </w:tblCellMar>
      </w:tblPrEx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44B9C" w:rsidRDefault="00D44B9C" w:rsidP="00D44B9C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44B9C" w:rsidRDefault="00D44B9C" w:rsidP="00D44B9C">
          <w:pPr>
            <w:rPr>
              <w:smallCaps/>
            </w:rPr>
          </w:pPr>
        </w:p>
        <w:p w:rsidR="00D44B9C" w:rsidRDefault="00D44B9C" w:rsidP="00D44B9C">
          <w:pPr>
            <w:rPr>
              <w:smallCaps/>
            </w:rPr>
          </w:pPr>
          <w:r w:rsidRPr="00D93344">
            <w:rPr>
              <w:smallCaps/>
              <w:u w:val="single"/>
            </w:rPr>
            <w:t>Proyecto</w:t>
          </w:r>
          <w:r>
            <w:rPr>
              <w:smallCaps/>
            </w:rPr>
            <w:t>:</w:t>
          </w:r>
          <w:r w:rsidR="00B74280">
            <w:rPr>
              <w:smallCaps/>
            </w:rPr>
            <w:t xml:space="preserve"> chat</w:t>
          </w:r>
        </w:p>
        <w:p w:rsidR="00D44B9C" w:rsidRDefault="00D44B9C" w:rsidP="00D44B9C">
          <w:pPr>
            <w:rPr>
              <w:smallCaps/>
            </w:rPr>
          </w:pPr>
        </w:p>
        <w:p w:rsidR="00D44B9C" w:rsidRDefault="00D44B9C" w:rsidP="00D44B9C">
          <w:pPr>
            <w:rPr>
              <w:smallCaps/>
            </w:rPr>
          </w:pPr>
          <w:r>
            <w:rPr>
              <w:smallCaps/>
            </w:rPr>
            <w:t>Descripción del Proyecto</w:t>
          </w:r>
        </w:p>
        <w:p w:rsidR="00D44B9C" w:rsidRDefault="00D44B9C" w:rsidP="00D44B9C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44B9C" w:rsidRDefault="00D44B9C" w:rsidP="00D44B9C">
          <w:pPr>
            <w:rPr>
              <w:smallCaps/>
            </w:rPr>
          </w:pPr>
          <w:r>
            <w:rPr>
              <w:smallCaps/>
            </w:rPr>
            <w:t xml:space="preserve">Versión: </w:t>
          </w:r>
          <w:r w:rsidR="00B74280">
            <w:rPr>
              <w:smallCaps/>
            </w:rPr>
            <w:t>1.0</w:t>
          </w:r>
        </w:p>
        <w:p w:rsidR="00D44B9C" w:rsidRDefault="00D44B9C" w:rsidP="00D44B9C">
          <w:pPr>
            <w:rPr>
              <w:smallCaps/>
            </w:rPr>
          </w:pPr>
          <w:r>
            <w:rPr>
              <w:smallCaps/>
            </w:rPr>
            <w:t xml:space="preserve">Vigencia: </w:t>
          </w:r>
          <w:r w:rsidR="00B74280">
            <w:rPr>
              <w:smallCaps/>
            </w:rPr>
            <w:t>12/11/2013</w:t>
          </w:r>
        </w:p>
      </w:tc>
    </w:tr>
  </w:tbl>
  <w:p w:rsidR="008B09CD" w:rsidRDefault="008B09C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43DA6"/>
    <w:multiLevelType w:val="hybridMultilevel"/>
    <w:tmpl w:val="EEE461B4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1F7730E"/>
    <w:multiLevelType w:val="hybridMultilevel"/>
    <w:tmpl w:val="868888FA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84A53"/>
    <w:multiLevelType w:val="hybridMultilevel"/>
    <w:tmpl w:val="51A247B4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66598E"/>
    <w:multiLevelType w:val="hybridMultilevel"/>
    <w:tmpl w:val="CF0E07F8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281D263E"/>
    <w:multiLevelType w:val="hybridMultilevel"/>
    <w:tmpl w:val="36C0AEC4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424B3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C0C7FB8"/>
    <w:multiLevelType w:val="hybridMultilevel"/>
    <w:tmpl w:val="798EA15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D919F1"/>
    <w:multiLevelType w:val="hybridMultilevel"/>
    <w:tmpl w:val="B65A2F02"/>
    <w:lvl w:ilvl="0" w:tplc="2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3074" fill="f" fillcolor="white" stroke="f">
      <v:fill color="white" on="f"/>
      <v:stroke on="f"/>
      <o:colormru v:ext="edit" colors="#eaeaea"/>
    </o:shapedefaults>
  </w:hdrShapeDefaults>
  <w:footnotePr>
    <w:footnote w:id="0"/>
    <w:footnote w:id="1"/>
  </w:footnotePr>
  <w:endnotePr>
    <w:endnote w:id="0"/>
    <w:endnote w:id="1"/>
  </w:endnotePr>
  <w:compat/>
  <w:rsids>
    <w:rsidRoot w:val="00816C73"/>
    <w:rsid w:val="000E7A4C"/>
    <w:rsid w:val="00102ABE"/>
    <w:rsid w:val="00182822"/>
    <w:rsid w:val="001F627C"/>
    <w:rsid w:val="001F7EEB"/>
    <w:rsid w:val="002E1A2D"/>
    <w:rsid w:val="00347A00"/>
    <w:rsid w:val="00361D23"/>
    <w:rsid w:val="004720F9"/>
    <w:rsid w:val="005F4CC5"/>
    <w:rsid w:val="006376AD"/>
    <w:rsid w:val="006D2D4A"/>
    <w:rsid w:val="007C1420"/>
    <w:rsid w:val="00816C73"/>
    <w:rsid w:val="00870690"/>
    <w:rsid w:val="008B09CD"/>
    <w:rsid w:val="00B74280"/>
    <w:rsid w:val="00B81A3A"/>
    <w:rsid w:val="00BC5D7A"/>
    <w:rsid w:val="00BE09B8"/>
    <w:rsid w:val="00C35410"/>
    <w:rsid w:val="00CD1724"/>
    <w:rsid w:val="00D44B9C"/>
    <w:rsid w:val="00D93344"/>
    <w:rsid w:val="00DF4B2F"/>
    <w:rsid w:val="00F033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816C73"/>
    <w:pPr>
      <w:keepNext/>
      <w:outlineLvl w:val="0"/>
    </w:pPr>
    <w:rPr>
      <w:rFonts w:cs="Courier New"/>
      <w:b/>
      <w:sz w:val="32"/>
      <w:szCs w:val="20"/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lang w:val="es-MX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styleId="Textoindependiente3">
    <w:name w:val="Body Text 3"/>
    <w:basedOn w:val="Normal"/>
    <w:pPr>
      <w:jc w:val="center"/>
    </w:pPr>
    <w:rPr>
      <w:lang w:val="es-MX"/>
    </w:rPr>
  </w:style>
  <w:style w:type="paragraph" w:styleId="Ttulo">
    <w:name w:val="Title"/>
    <w:aliases w:val="primer"/>
    <w:basedOn w:val="Normal"/>
    <w:next w:val="Normal"/>
    <w:link w:val="TtuloCar"/>
    <w:rsid w:val="00816C73"/>
    <w:pPr>
      <w:pBdr>
        <w:bottom w:val="single" w:sz="8" w:space="4" w:color="4F81BD" w:themeColor="accent1"/>
      </w:pBdr>
      <w:spacing w:after="300" w:line="360" w:lineRule="auto"/>
      <w:contextualSpacing/>
    </w:pPr>
    <w:rPr>
      <w:rFonts w:eastAsiaTheme="majorEastAsia" w:cstheme="majorBidi"/>
      <w:b/>
      <w:spacing w:val="5"/>
      <w:kern w:val="28"/>
      <w:sz w:val="40"/>
      <w:szCs w:val="52"/>
      <w:u w:val="single"/>
    </w:rPr>
  </w:style>
  <w:style w:type="character" w:customStyle="1" w:styleId="TtuloCar">
    <w:name w:val="Título Car"/>
    <w:aliases w:val="primer Car"/>
    <w:basedOn w:val="Fuentedeprrafopredeter"/>
    <w:link w:val="Ttulo"/>
    <w:rsid w:val="00816C73"/>
    <w:rPr>
      <w:rFonts w:ascii="Verdana" w:eastAsiaTheme="majorEastAsia" w:hAnsi="Verdana" w:cstheme="majorBidi"/>
      <w:b/>
      <w:spacing w:val="5"/>
      <w:kern w:val="28"/>
      <w:sz w:val="40"/>
      <w:szCs w:val="52"/>
      <w:u w:val="single"/>
      <w:lang w:val="es-ES" w:eastAsia="es-ES"/>
    </w:rPr>
  </w:style>
  <w:style w:type="character" w:styleId="Textoennegrita">
    <w:name w:val="Strong"/>
    <w:basedOn w:val="Fuentedeprrafopredeter"/>
    <w:qFormat/>
    <w:rsid w:val="00816C73"/>
    <w:rPr>
      <w:b/>
      <w:bCs/>
    </w:rPr>
  </w:style>
  <w:style w:type="paragraph" w:styleId="Subttulo">
    <w:name w:val="Subtitle"/>
    <w:basedOn w:val="Normal"/>
    <w:next w:val="Normal"/>
    <w:link w:val="SubttuloCar"/>
    <w:rsid w:val="00816C7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816C7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16C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S\Final%20DAS\Documentacion\001-Descripci&#243;n%20del%20proyec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FF030-EEFB-41CD-BF45-57A717AEB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001-Descripción del proyecto</Template>
  <TotalTime>95</TotalTime>
  <Pages>4</Pages>
  <Words>487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creator>Javier</dc:creator>
  <cp:lastModifiedBy>Javier</cp:lastModifiedBy>
  <cp:revision>4</cp:revision>
  <cp:lastPrinted>2007-09-24T02:51:00Z</cp:lastPrinted>
  <dcterms:created xsi:type="dcterms:W3CDTF">2013-11-12T22:48:00Z</dcterms:created>
  <dcterms:modified xsi:type="dcterms:W3CDTF">2013-11-13T00:23:00Z</dcterms:modified>
</cp:coreProperties>
</file>